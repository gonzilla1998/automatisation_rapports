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3E967" w14:textId="77F8EFA6" w:rsidR="004978F6" w:rsidRPr="007C07C9" w:rsidRDefault="00236016" w:rsidP="007C07C9">
      <w:pPr>
        <w:widowControl/>
        <w:suppressAutoHyphens w:val="0"/>
        <w:ind w:left="-1418"/>
        <w:jc w:val="left"/>
      </w:pPr>
      <w:r>
        <w:rPr>
          <w:b/>
          <w:noProof/>
          <w:color w:val="00B0F0"/>
        </w:rPr>
        <w:drawing>
          <wp:anchor distT="0" distB="0" distL="114300" distR="114300" simplePos="0" relativeHeight="251658242" behindDoc="0" locked="0" layoutInCell="1" allowOverlap="1" wp14:anchorId="6592087F" wp14:editId="3B7575CC">
            <wp:simplePos x="0" y="0"/>
            <wp:positionH relativeFrom="margin">
              <wp:posOffset>-407670</wp:posOffset>
            </wp:positionH>
            <wp:positionV relativeFrom="paragraph">
              <wp:posOffset>4864100</wp:posOffset>
            </wp:positionV>
            <wp:extent cx="2565400" cy="9620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654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262">
        <w:rPr>
          <w:noProof/>
        </w:rPr>
        <mc:AlternateContent>
          <mc:Choice Requires="wps">
            <w:drawing>
              <wp:anchor distT="45720" distB="45720" distL="114300" distR="114300" simplePos="0" relativeHeight="251658244" behindDoc="0" locked="0" layoutInCell="1" allowOverlap="1" wp14:anchorId="33211322" wp14:editId="240EB036">
                <wp:simplePos x="0" y="0"/>
                <wp:positionH relativeFrom="column">
                  <wp:posOffset>4175760</wp:posOffset>
                </wp:positionH>
                <wp:positionV relativeFrom="paragraph">
                  <wp:posOffset>4867150</wp:posOffset>
                </wp:positionV>
                <wp:extent cx="2360930" cy="1404620"/>
                <wp:effectExtent l="0" t="0" r="0" b="0"/>
                <wp:wrapSquare wrapText="bothSides"/>
                <wp:docPr id="807237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480282160"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11322" id="_x0000_t202" coordsize="21600,21600" o:spt="202" path="m,l,21600r21600,l21600,xe">
                <v:stroke joinstyle="miter"/>
                <v:path gradientshapeok="t" o:connecttype="rect"/>
              </v:shapetype>
              <v:shape id="Text Box 2" o:spid="_x0000_s1026" type="#_x0000_t202" style="position:absolute;left:0;text-align:left;margin-left:328.8pt;margin-top:383.25pt;width:185.9pt;height:110.6pt;z-index:2516582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" stroked="f">
                <v:textbox style="mso-fit-shape-to-text:t">
                  <w:txbxContent>
                    <w:p w14:paraId="6C443D27" w14:textId="5B691E1B" w:rsidR="00B41D59" w:rsidRDefault="00FD3262">
                      <w:r>
                        <w:rPr>
                          <w:noProof/>
                          <w:lang w:val="nl-BE"/>
                        </w:rPr>
                        <w:t xml:space="preserve"> </w:t>
                      </w:r>
                      <w:r w:rsidR="00B41D59">
                        <w:rPr>
                          <w:noProof/>
                          <w:lang w:val="nl-BE"/>
                        </w:rPr>
                        <w:drawing>
                          <wp:inline distT="0" distB="0" distL="0" distR="0" wp14:anchorId="62D3DF7A" wp14:editId="75312767">
                            <wp:extent cx="1104900" cy="776883"/>
                            <wp:effectExtent l="0" t="0" r="0" b="4445"/>
                            <wp:docPr id="1480282160" name="Picture 1480282160"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166" name="Picture 3" descr="A blue and green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7195" cy="778497"/>
                                    </a:xfrm>
                                    <a:prstGeom prst="rect">
                                      <a:avLst/>
                                    </a:prstGeom>
                                    <a:noFill/>
                                    <a:ln>
                                      <a:noFill/>
                                    </a:ln>
                                  </pic:spPr>
                                </pic:pic>
                              </a:graphicData>
                            </a:graphic>
                          </wp:inline>
                        </w:drawing>
                      </w:r>
                    </w:p>
                  </w:txbxContent>
                </v:textbox>
                <w10:wrap type="square"/>
              </v:shape>
            </w:pict>
          </mc:Fallback>
        </mc:AlternateContent>
      </w:r>
      <w:r w:rsidR="00F559ED">
        <w:rPr>
          <w:noProof/>
        </w:rPr>
        <mc:AlternateContent>
          <mc:Choice Requires="wps">
            <w:drawing>
              <wp:anchor distT="0" distB="0" distL="114300" distR="114300" simplePos="0" relativeHeight="251658240" behindDoc="0" locked="0" layoutInCell="1" allowOverlap="1" wp14:anchorId="3171902B" wp14:editId="0B8EF0F3">
                <wp:simplePos x="0" y="0"/>
                <wp:positionH relativeFrom="page">
                  <wp:posOffset>13335</wp:posOffset>
                </wp:positionH>
                <wp:positionV relativeFrom="paragraph">
                  <wp:posOffset>2751882</wp:posOffset>
                </wp:positionV>
                <wp:extent cx="7541260" cy="1584357"/>
                <wp:effectExtent l="0" t="0" r="2540" b="0"/>
                <wp:wrapNone/>
                <wp:docPr id="5" name="Rectangle 5"/>
                <wp:cNvGraphicFramePr/>
                <a:graphic xmlns:a="http://schemas.openxmlformats.org/drawingml/2006/main">
                  <a:graphicData uri="http://schemas.microsoft.com/office/word/2010/wordprocessingShape">
                    <wps:wsp>
                      <wps:cNvSpPr/>
                      <wps:spPr>
                        <a:xfrm>
                          <a:off x="0" y="0"/>
                          <a:ext cx="7541260" cy="1584357"/>
                        </a:xfrm>
                        <a:prstGeom prst="rect">
                          <a:avLst/>
                        </a:prstGeom>
                        <a:solidFill>
                          <a:srgbClr val="0070C0">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1620C" w14:textId="77777777" w:rsidR="00FE2175" w:rsidRDefault="002C6424" w:rsidP="00834C18">
                            <w:pPr>
                              <w:jc w:val="center"/>
                              <w:rPr>
                                <w:b/>
                                <w:bCs/>
                                <w:color w:val="FFFFFF" w:themeColor="background1"/>
                                <w:sz w:val="96"/>
                                <w:szCs w:val="96"/>
                                <w:lang w:val="nl-NL"/>
                              </w:rPr>
                            </w:pPr>
                            <w:r w:rsidRPr="002C6424">
                              <w:rPr>
                                <w:b/>
                                <w:bCs/>
                                <w:color w:val="FFFFFF" w:themeColor="background1"/>
                                <w:sz w:val="96"/>
                                <w:szCs w:val="96"/>
                                <w:lang w:val="nl-NL"/>
                              </w:rPr>
                              <w:t>{{</w:t>
                            </w:r>
                            <w:proofErr w:type="spellStart"/>
                            <w:r w:rsidRPr="002C6424">
                              <w:rPr>
                                <w:b/>
                                <w:bCs/>
                                <w:color w:val="FFFFFF" w:themeColor="background1"/>
                                <w:sz w:val="96"/>
                                <w:szCs w:val="96"/>
                                <w:lang w:val="nl-NL"/>
                              </w:rPr>
                              <w:t>site_name</w:t>
                            </w:r>
                            <w:proofErr w:type="spellEnd"/>
                            <w:r w:rsidRPr="002C6424">
                              <w:rPr>
                                <w:b/>
                                <w:bCs/>
                                <w:color w:val="FFFFFF" w:themeColor="background1"/>
                                <w:sz w:val="96"/>
                                <w:szCs w:val="96"/>
                                <w:lang w:val="nl-NL"/>
                              </w:rPr>
                              <w:t>}}</w:t>
                            </w:r>
                            <w:r>
                              <w:rPr>
                                <w:b/>
                                <w:bCs/>
                                <w:color w:val="FFFFFF" w:themeColor="background1"/>
                                <w:sz w:val="96"/>
                                <w:szCs w:val="96"/>
                                <w:lang w:val="nl-NL"/>
                              </w:rPr>
                              <w:t xml:space="preserve"> </w:t>
                            </w:r>
                          </w:p>
                          <w:p w14:paraId="776D80DA" w14:textId="3FCF3DC4"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902B" id="Rectangle 5" o:spid="_x0000_s1027" style="position:absolute;left:0;text-align:left;margin-left:1.05pt;margin-top:216.7pt;width:593.8pt;height:124.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" fillcolor="#0070c0" stroked="f" strokeweight="1pt">
                <v:fill opacity="38550f"/>
                <v:textbox>
                  <w:txbxContent>
                    <w:p w14:paraId="0C81620C" w14:textId="77777777" w:rsidR="00FE2175" w:rsidRDefault="002C6424" w:rsidP="00834C18">
                      <w:pPr>
                        <w:jc w:val="center"/>
                        <w:rPr>
                          <w:b/>
                          <w:bCs/>
                          <w:color w:val="FFFFFF" w:themeColor="background1"/>
                          <w:sz w:val="96"/>
                          <w:szCs w:val="96"/>
                          <w:lang w:val="nl-NL"/>
                        </w:rPr>
                      </w:pPr>
                      <w:r w:rsidRPr="002C6424">
                        <w:rPr>
                          <w:b/>
                          <w:bCs/>
                          <w:color w:val="FFFFFF" w:themeColor="background1"/>
                          <w:sz w:val="96"/>
                          <w:szCs w:val="96"/>
                          <w:lang w:val="nl-NL"/>
                        </w:rPr>
                        <w:t>{{</w:t>
                      </w:r>
                      <w:proofErr w:type="spellStart"/>
                      <w:r w:rsidRPr="002C6424">
                        <w:rPr>
                          <w:b/>
                          <w:bCs/>
                          <w:color w:val="FFFFFF" w:themeColor="background1"/>
                          <w:sz w:val="96"/>
                          <w:szCs w:val="96"/>
                          <w:lang w:val="nl-NL"/>
                        </w:rPr>
                        <w:t>site_name</w:t>
                      </w:r>
                      <w:proofErr w:type="spellEnd"/>
                      <w:r w:rsidRPr="002C6424">
                        <w:rPr>
                          <w:b/>
                          <w:bCs/>
                          <w:color w:val="FFFFFF" w:themeColor="background1"/>
                          <w:sz w:val="96"/>
                          <w:szCs w:val="96"/>
                          <w:lang w:val="nl-NL"/>
                        </w:rPr>
                        <w:t>}}</w:t>
                      </w:r>
                      <w:r>
                        <w:rPr>
                          <w:b/>
                          <w:bCs/>
                          <w:color w:val="FFFFFF" w:themeColor="background1"/>
                          <w:sz w:val="96"/>
                          <w:szCs w:val="96"/>
                          <w:lang w:val="nl-NL"/>
                        </w:rPr>
                        <w:t xml:space="preserve"> </w:t>
                      </w:r>
                    </w:p>
                    <w:p w14:paraId="776D80DA" w14:textId="3FCF3DC4" w:rsidR="00834C18" w:rsidRPr="00216D90" w:rsidRDefault="00672A6E" w:rsidP="00834C18">
                      <w:pPr>
                        <w:jc w:val="center"/>
                        <w:rPr>
                          <w:b/>
                          <w:bCs/>
                          <w:color w:val="FFFFFF" w:themeColor="background1"/>
                          <w:sz w:val="96"/>
                          <w:szCs w:val="96"/>
                          <w:lang w:val="nl-NL"/>
                        </w:rPr>
                      </w:pPr>
                      <w:r w:rsidRPr="00216D90">
                        <w:rPr>
                          <w:b/>
                          <w:bCs/>
                          <w:color w:val="FFFFFF" w:themeColor="background1"/>
                          <w:sz w:val="96"/>
                          <w:szCs w:val="72"/>
                          <w:lang w:val="nl-NL"/>
                        </w:rPr>
                        <w:t>CO</w:t>
                      </w:r>
                      <w:r w:rsidRPr="00216D90">
                        <w:rPr>
                          <w:b/>
                          <w:bCs/>
                          <w:color w:val="FFFFFF" w:themeColor="background1"/>
                          <w:sz w:val="96"/>
                          <w:szCs w:val="72"/>
                          <w:vertAlign w:val="subscript"/>
                          <w:lang w:val="nl-NL"/>
                        </w:rPr>
                        <w:t>2</w:t>
                      </w:r>
                      <w:r w:rsidRPr="00216D90">
                        <w:rPr>
                          <w:b/>
                          <w:bCs/>
                          <w:color w:val="FFFFFF" w:themeColor="background1"/>
                          <w:sz w:val="96"/>
                          <w:szCs w:val="72"/>
                          <w:lang w:val="nl-NL"/>
                        </w:rPr>
                        <w:t>-</w:t>
                      </w:r>
                      <w:r w:rsidR="008141A6" w:rsidRPr="00216D90">
                        <w:rPr>
                          <w:b/>
                          <w:bCs/>
                          <w:color w:val="FFFFFF" w:themeColor="background1"/>
                          <w:sz w:val="96"/>
                          <w:szCs w:val="72"/>
                          <w:lang w:val="nl-NL"/>
                        </w:rPr>
                        <w:t xml:space="preserve">meetcampagne </w:t>
                      </w:r>
                    </w:p>
                  </w:txbxContent>
                </v:textbox>
                <w10:wrap anchorx="page"/>
              </v:rect>
            </w:pict>
          </mc:Fallback>
        </mc:AlternateContent>
      </w:r>
      <w:r w:rsidR="00F559ED" w:rsidRPr="00F559ED">
        <w:rPr>
          <w:noProof/>
        </w:rPr>
        <w:drawing>
          <wp:inline distT="0" distB="0" distL="0" distR="0" wp14:anchorId="353A3C0A" wp14:editId="21314BC7">
            <wp:extent cx="7541832" cy="4597006"/>
            <wp:effectExtent l="0" t="0" r="2540" b="0"/>
            <wp:docPr id="932368652" name="Picture 1" descr="A building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8652" name="Picture 1" descr="A building with trees and bushes&#10;&#10;AI-generated content may be incorrect."/>
                    <pic:cNvPicPr/>
                  </pic:nvPicPr>
                  <pic:blipFill>
                    <a:blip r:embed="rId14"/>
                    <a:stretch>
                      <a:fillRect/>
                    </a:stretch>
                  </pic:blipFill>
                  <pic:spPr>
                    <a:xfrm>
                      <a:off x="0" y="0"/>
                      <a:ext cx="7557610" cy="4606623"/>
                    </a:xfrm>
                    <a:prstGeom prst="rect">
                      <a:avLst/>
                    </a:prstGeom>
                  </pic:spPr>
                </pic:pic>
              </a:graphicData>
            </a:graphic>
          </wp:inline>
        </w:drawing>
      </w:r>
      <w:r w:rsidR="003D1264" w:rsidRPr="00D24C5E">
        <w:rPr>
          <w:noProof/>
          <w:lang w:val="nl-BE"/>
        </w:rPr>
        <mc:AlternateContent>
          <mc:Choice Requires="wps">
            <w:drawing>
              <wp:anchor distT="45720" distB="45720" distL="114300" distR="114300" simplePos="0" relativeHeight="251658243" behindDoc="0" locked="0" layoutInCell="1" allowOverlap="1" wp14:anchorId="6C31EB43" wp14:editId="1C34C68B">
                <wp:simplePos x="0" y="0"/>
                <wp:positionH relativeFrom="page">
                  <wp:posOffset>5265571</wp:posOffset>
                </wp:positionH>
                <wp:positionV relativeFrom="paragraph">
                  <wp:posOffset>5971833</wp:posOffset>
                </wp:positionV>
                <wp:extent cx="2360930" cy="1404620"/>
                <wp:effectExtent l="0" t="0" r="0" b="2540"/>
                <wp:wrapSquare wrapText="bothSides"/>
                <wp:docPr id="1266333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5"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6" w:history="1">
                              <w:r w:rsidRPr="00052ADF">
                                <w:rPr>
                                  <w:rStyle w:val="Hyperlink"/>
                                  <w:sz w:val="24"/>
                                  <w:szCs w:val="24"/>
                                </w:rPr>
                                <w:t>www.veb.be</w:t>
                              </w:r>
                            </w:hyperlink>
                            <w:r w:rsidRPr="00052ADF">
                              <w:rPr>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31EB43" id="_x0000_s1028" type="#_x0000_t202" style="position:absolute;left:0;text-align:left;margin-left:414.6pt;margin-top:470.2pt;width:185.9pt;height:110.6pt;z-index:251658243;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" stroked="f">
                <v:textbox style="mso-fit-shape-to-text:t">
                  <w:txbxContent>
                    <w:p w14:paraId="0D665804" w14:textId="77777777" w:rsidR="00242397" w:rsidRPr="00052ADF" w:rsidRDefault="00242397" w:rsidP="00242397">
                      <w:pPr>
                        <w:rPr>
                          <w:color w:val="auto"/>
                          <w:sz w:val="24"/>
                          <w:szCs w:val="24"/>
                        </w:rPr>
                      </w:pPr>
                      <w:r w:rsidRPr="00052ADF">
                        <w:rPr>
                          <w:color w:val="auto"/>
                          <w:sz w:val="24"/>
                          <w:szCs w:val="24"/>
                        </w:rPr>
                        <w:t>Tour &amp; Taxis</w:t>
                      </w:r>
                    </w:p>
                    <w:p w14:paraId="2A4B393E" w14:textId="77777777" w:rsidR="00242397" w:rsidRPr="00052ADF" w:rsidRDefault="00242397" w:rsidP="00242397">
                      <w:pPr>
                        <w:rPr>
                          <w:color w:val="auto"/>
                          <w:sz w:val="24"/>
                          <w:szCs w:val="24"/>
                        </w:rPr>
                      </w:pPr>
                      <w:proofErr w:type="spellStart"/>
                      <w:r w:rsidRPr="00052ADF">
                        <w:rPr>
                          <w:color w:val="auto"/>
                          <w:sz w:val="24"/>
                          <w:szCs w:val="24"/>
                        </w:rPr>
                        <w:t>Havenlaan</w:t>
                      </w:r>
                      <w:proofErr w:type="spellEnd"/>
                      <w:r w:rsidRPr="00052ADF">
                        <w:rPr>
                          <w:color w:val="auto"/>
                          <w:sz w:val="24"/>
                          <w:szCs w:val="24"/>
                        </w:rPr>
                        <w:t xml:space="preserve"> 86C</w:t>
                      </w:r>
                    </w:p>
                    <w:p w14:paraId="22DFC44F" w14:textId="77777777" w:rsidR="00242397" w:rsidRPr="00052ADF" w:rsidRDefault="00242397" w:rsidP="00242397">
                      <w:pPr>
                        <w:rPr>
                          <w:color w:val="auto"/>
                          <w:sz w:val="24"/>
                          <w:szCs w:val="24"/>
                        </w:rPr>
                      </w:pPr>
                      <w:r w:rsidRPr="00052ADF">
                        <w:rPr>
                          <w:color w:val="auto"/>
                          <w:sz w:val="24"/>
                          <w:szCs w:val="24"/>
                        </w:rPr>
                        <w:t>B-1000 Brussel</w:t>
                      </w:r>
                    </w:p>
                    <w:p w14:paraId="7D7ADACB" w14:textId="77777777" w:rsidR="00242397" w:rsidRPr="00052ADF" w:rsidRDefault="00242397" w:rsidP="00242397">
                      <w:pPr>
                        <w:rPr>
                          <w:color w:val="auto"/>
                          <w:sz w:val="24"/>
                          <w:szCs w:val="24"/>
                        </w:rPr>
                      </w:pPr>
                      <w:r w:rsidRPr="00052ADF">
                        <w:rPr>
                          <w:color w:val="auto"/>
                          <w:sz w:val="24"/>
                          <w:szCs w:val="24"/>
                        </w:rPr>
                        <w:t>Tel. +32 (0)2 421 32 00</w:t>
                      </w:r>
                    </w:p>
                    <w:p w14:paraId="6D28A49D" w14:textId="77777777" w:rsidR="00242397" w:rsidRPr="00052ADF" w:rsidRDefault="00242397" w:rsidP="00242397">
                      <w:pPr>
                        <w:rPr>
                          <w:color w:val="auto"/>
                          <w:sz w:val="24"/>
                          <w:szCs w:val="24"/>
                        </w:rPr>
                      </w:pPr>
                      <w:hyperlink r:id="rId17" w:history="1">
                        <w:r w:rsidRPr="00052ADF">
                          <w:rPr>
                            <w:rStyle w:val="Hyperlink"/>
                            <w:color w:val="auto"/>
                            <w:sz w:val="24"/>
                            <w:szCs w:val="24"/>
                            <w:u w:val="none"/>
                          </w:rPr>
                          <w:t>efficientie@veb.be</w:t>
                        </w:r>
                      </w:hyperlink>
                    </w:p>
                    <w:p w14:paraId="4B401970" w14:textId="77777777" w:rsidR="00242397" w:rsidRPr="00052ADF" w:rsidRDefault="00242397" w:rsidP="00242397">
                      <w:pPr>
                        <w:rPr>
                          <w:sz w:val="24"/>
                          <w:szCs w:val="24"/>
                        </w:rPr>
                      </w:pPr>
                      <w:hyperlink r:id="rId18" w:history="1">
                        <w:r w:rsidRPr="00052ADF">
                          <w:rPr>
                            <w:rStyle w:val="Hyperlink"/>
                            <w:sz w:val="24"/>
                            <w:szCs w:val="24"/>
                          </w:rPr>
                          <w:t>www.veb.be</w:t>
                        </w:r>
                      </w:hyperlink>
                      <w:r w:rsidRPr="00052ADF">
                        <w:rPr>
                          <w:sz w:val="24"/>
                          <w:szCs w:val="24"/>
                        </w:rPr>
                        <w:t xml:space="preserve"> </w:t>
                      </w:r>
                    </w:p>
                  </w:txbxContent>
                </v:textbox>
                <w10:wrap type="square" anchorx="page"/>
              </v:shape>
            </w:pict>
          </mc:Fallback>
        </mc:AlternateContent>
      </w:r>
      <w:bookmarkStart w:id="0" w:name="_Hlk176427075"/>
      <w:bookmarkEnd w:id="0"/>
      <w:r w:rsidR="007C07C9">
        <w:rPr>
          <w:rFonts w:cs="Calibri"/>
          <w:shd w:val="clear" w:color="auto" w:fill="FFFFFF"/>
          <w:lang w:val="nl-BE"/>
        </w:rPr>
        <w:br/>
      </w:r>
      <w:r w:rsidR="00682218" w:rsidRPr="00422715">
        <w:rPr>
          <w:rFonts w:asciiTheme="minorHAnsi" w:hAnsiTheme="minorHAnsi"/>
          <w:noProof/>
          <w:lang w:val="nl-BE"/>
        </w:rPr>
        <mc:AlternateContent>
          <mc:Choice Requires="wps">
            <w:drawing>
              <wp:anchor distT="45720" distB="45720" distL="114300" distR="114300" simplePos="0" relativeHeight="251658241" behindDoc="0" locked="0" layoutInCell="1" allowOverlap="1" wp14:anchorId="62C651D0" wp14:editId="0BC5B9D3">
                <wp:simplePos x="0" y="0"/>
                <wp:positionH relativeFrom="page">
                  <wp:posOffset>440055</wp:posOffset>
                </wp:positionH>
                <wp:positionV relativeFrom="paragraph">
                  <wp:posOffset>6563360</wp:posOffset>
                </wp:positionV>
                <wp:extent cx="2639833" cy="1743075"/>
                <wp:effectExtent l="0" t="0" r="825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833" cy="1743075"/>
                        </a:xfrm>
                        <a:prstGeom prst="rect">
                          <a:avLst/>
                        </a:prstGeom>
                        <a:solidFill>
                          <a:srgbClr val="FFFFFF"/>
                        </a:solidFill>
                        <a:ln w="9525">
                          <a:noFill/>
                          <a:miter lim="800000"/>
                          <a:headEnd/>
                          <a:tailEnd/>
                        </a:ln>
                      </wps:spPr>
                      <wps:txbx>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651D0" id="_x0000_s1029" type="#_x0000_t202" style="position:absolute;left:0;text-align:left;margin-left:34.65pt;margin-top:516.8pt;width:207.85pt;height:137.25pt;z-index:25165824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" stroked="f">
                <v:textbox style="mso-fit-shape-to-text:t">
                  <w:txbxContent>
                    <w:p w14:paraId="44E08107" w14:textId="77777777" w:rsidR="00834C18" w:rsidRPr="00546B16" w:rsidRDefault="00834C18" w:rsidP="00834C18">
                      <w:pPr>
                        <w:widowControl/>
                        <w:suppressAutoHyphens w:val="0"/>
                        <w:autoSpaceDE w:val="0"/>
                        <w:autoSpaceDN w:val="0"/>
                        <w:adjustRightInd w:val="0"/>
                        <w:jc w:val="left"/>
                        <w:rPr>
                          <w:rFonts w:asciiTheme="minorHAnsi" w:hAnsiTheme="minorHAnsi" w:cstheme="minorHAnsi"/>
                          <w:color w:val="000000" w:themeColor="text1"/>
                          <w:sz w:val="24"/>
                          <w:szCs w:val="24"/>
                        </w:rPr>
                      </w:pPr>
                      <w:proofErr w:type="spellStart"/>
                      <w:r w:rsidRPr="00546B16">
                        <w:rPr>
                          <w:rFonts w:asciiTheme="minorHAnsi" w:hAnsiTheme="minorHAnsi" w:cstheme="minorHAnsi"/>
                          <w:color w:val="000000" w:themeColor="text1"/>
                          <w:sz w:val="24"/>
                          <w:szCs w:val="24"/>
                        </w:rPr>
                        <w:t>Airscan</w:t>
                      </w:r>
                      <w:proofErr w:type="spellEnd"/>
                      <w:r w:rsidRPr="00546B16">
                        <w:rPr>
                          <w:rFonts w:asciiTheme="minorHAnsi" w:hAnsiTheme="minorHAnsi" w:cstheme="minorHAnsi"/>
                          <w:color w:val="000000" w:themeColor="text1"/>
                          <w:sz w:val="24"/>
                          <w:szCs w:val="24"/>
                        </w:rPr>
                        <w:t xml:space="preserve"> B.V.</w:t>
                      </w:r>
                    </w:p>
                    <w:p w14:paraId="73C2B4D8" w14:textId="31432FDC" w:rsidR="00834C18" w:rsidRPr="00546B16" w:rsidRDefault="003D1264" w:rsidP="00834C18">
                      <w:pPr>
                        <w:widowControl/>
                        <w:suppressAutoHyphens w:val="0"/>
                        <w:autoSpaceDE w:val="0"/>
                        <w:autoSpaceDN w:val="0"/>
                        <w:adjustRightInd w:val="0"/>
                        <w:jc w:val="left"/>
                        <w:rPr>
                          <w:rFonts w:asciiTheme="minorHAnsi" w:hAnsiTheme="minorHAnsi" w:cstheme="minorHAnsi"/>
                          <w:color w:val="202124"/>
                          <w:sz w:val="24"/>
                          <w:szCs w:val="24"/>
                          <w:shd w:val="clear" w:color="auto" w:fill="FFFFFF"/>
                        </w:rPr>
                      </w:pPr>
                      <w:proofErr w:type="spellStart"/>
                      <w:r w:rsidRPr="00546B16">
                        <w:rPr>
                          <w:rFonts w:asciiTheme="minorHAnsi" w:hAnsiTheme="minorHAnsi" w:cstheme="minorHAnsi"/>
                          <w:color w:val="202124"/>
                          <w:sz w:val="24"/>
                          <w:szCs w:val="24"/>
                          <w:shd w:val="clear" w:color="auto" w:fill="FFFFFF"/>
                        </w:rPr>
                        <w:t>Accolaystraat</w:t>
                      </w:r>
                      <w:proofErr w:type="spellEnd"/>
                      <w:r w:rsidRPr="00546B16">
                        <w:rPr>
                          <w:rFonts w:asciiTheme="minorHAnsi" w:hAnsiTheme="minorHAnsi" w:cstheme="minorHAnsi"/>
                          <w:color w:val="202124"/>
                          <w:sz w:val="24"/>
                          <w:szCs w:val="24"/>
                          <w:shd w:val="clear" w:color="auto" w:fill="FFFFFF"/>
                        </w:rPr>
                        <w:t xml:space="preserve"> 15-17</w:t>
                      </w:r>
                      <w:r w:rsidR="00834C18" w:rsidRPr="00546B16">
                        <w:rPr>
                          <w:rFonts w:asciiTheme="minorHAnsi" w:hAnsiTheme="minorHAnsi" w:cstheme="minorHAnsi"/>
                          <w:color w:val="202124"/>
                          <w:sz w:val="24"/>
                          <w:szCs w:val="24"/>
                          <w:shd w:val="clear" w:color="auto" w:fill="FFFFFF"/>
                        </w:rPr>
                        <w:t>, 1000 Brussel</w:t>
                      </w:r>
                    </w:p>
                    <w:p w14:paraId="464F0A1F" w14:textId="6D0FD27D" w:rsidR="00834C18" w:rsidRPr="00546B16" w:rsidRDefault="00834C18" w:rsidP="008141A6">
                      <w:pPr>
                        <w:widowControl/>
                        <w:suppressAutoHyphens w:val="0"/>
                        <w:autoSpaceDE w:val="0"/>
                        <w:autoSpaceDN w:val="0"/>
                        <w:adjustRightInd w:val="0"/>
                        <w:jc w:val="left"/>
                        <w:rPr>
                          <w:rFonts w:asciiTheme="minorHAnsi" w:hAnsiTheme="minorHAnsi" w:cstheme="minorHAnsi"/>
                          <w:color w:val="000000" w:themeColor="text1"/>
                          <w:sz w:val="24"/>
                          <w:szCs w:val="24"/>
                        </w:rPr>
                      </w:pPr>
                      <w:r w:rsidRPr="00546B16">
                        <w:rPr>
                          <w:rFonts w:asciiTheme="minorHAnsi" w:hAnsiTheme="minorHAnsi" w:cstheme="minorHAnsi"/>
                          <w:color w:val="000000" w:themeColor="text1"/>
                          <w:sz w:val="24"/>
                          <w:szCs w:val="24"/>
                        </w:rPr>
                        <w:t>BE 0715 953 238</w:t>
                      </w:r>
                    </w:p>
                  </w:txbxContent>
                </v:textbox>
                <w10:wrap anchorx="page"/>
              </v:shape>
            </w:pict>
          </mc:Fallback>
        </mc:AlternateContent>
      </w:r>
      <w:bookmarkStart w:id="1" w:name="_Ref119329830"/>
      <w:bookmarkEnd w:id="1"/>
      <w:r w:rsidR="00834C18">
        <w:br w:type="page"/>
      </w:r>
    </w:p>
    <w:p w14:paraId="60CDC3D9" w14:textId="5E2131C6" w:rsidR="00B143DB" w:rsidRDefault="001B35CD">
      <w:pPr>
        <w:widowControl/>
        <w:suppressAutoHyphens w:val="0"/>
        <w:jc w:val="left"/>
        <w:rPr>
          <w:rFonts w:asciiTheme="minorHAnsi" w:hAnsiTheme="minorHAnsi" w:cstheme="minorHAnsi"/>
          <w:b/>
          <w:bCs/>
          <w:color w:val="00B0F0"/>
          <w:sz w:val="44"/>
          <w:szCs w:val="44"/>
        </w:rPr>
      </w:pPr>
      <w:proofErr w:type="spellStart"/>
      <w:r>
        <w:rPr>
          <w:rFonts w:asciiTheme="minorHAnsi" w:hAnsiTheme="minorHAnsi" w:cstheme="minorHAnsi"/>
          <w:b/>
          <w:bCs/>
          <w:color w:val="00B0F0"/>
          <w:sz w:val="44"/>
          <w:szCs w:val="44"/>
        </w:rPr>
        <w:lastRenderedPageBreak/>
        <w:t>Inhoudstafel</w:t>
      </w:r>
      <w:proofErr w:type="spellEnd"/>
    </w:p>
    <w:p w14:paraId="02C102EF" w14:textId="77777777" w:rsidR="00AA44A7" w:rsidRPr="00AA44A7" w:rsidRDefault="00AA44A7">
      <w:pPr>
        <w:widowControl/>
        <w:suppressAutoHyphens w:val="0"/>
        <w:jc w:val="left"/>
        <w:rPr>
          <w:rFonts w:asciiTheme="minorHAnsi" w:hAnsiTheme="minorHAnsi" w:cstheme="minorHAnsi"/>
          <w:b/>
          <w:bCs/>
          <w:color w:val="00B0F0"/>
          <w:sz w:val="24"/>
          <w:szCs w:val="24"/>
        </w:rPr>
      </w:pPr>
    </w:p>
    <w:sdt>
      <w:sdtPr>
        <w:rPr>
          <w:rFonts w:ascii="Calibri" w:hAnsi="Calibri"/>
          <w:b w:val="0"/>
          <w:bCs w:val="0"/>
          <w:iCs w:val="0"/>
          <w:sz w:val="22"/>
          <w:szCs w:val="22"/>
        </w:rPr>
        <w:id w:val="1225636590"/>
        <w:docPartObj>
          <w:docPartGallery w:val="Table of Contents"/>
          <w:docPartUnique/>
        </w:docPartObj>
      </w:sdtPr>
      <w:sdtEndPr>
        <w:rPr>
          <w:noProof/>
        </w:rPr>
      </w:sdtEndPr>
      <w:sdtContent>
        <w:p w14:paraId="76529CE2" w14:textId="5C67E401" w:rsidR="004F1CE4" w:rsidRDefault="004978F6">
          <w:pPr>
            <w:pStyle w:val="TOC1"/>
            <w:rPr>
              <w:rFonts w:eastAsiaTheme="minorEastAsia" w:cstheme="minorBidi"/>
              <w:b w:val="0"/>
              <w:bCs w:val="0"/>
              <w:iCs w:val="0"/>
              <w:noProof/>
              <w:color w:val="auto"/>
              <w:kern w:val="2"/>
              <w:sz w:val="24"/>
              <w:szCs w:val="24"/>
              <w:lang w:val="nl-NL" w:eastAsia="nl-NL"/>
              <w14:ligatures w14:val="standardContextual"/>
            </w:rPr>
          </w:pPr>
          <w:r>
            <w:fldChar w:fldCharType="begin"/>
          </w:r>
          <w:r>
            <w:instrText xml:space="preserve"> TOC \o "1-3" \h \z \u </w:instrText>
          </w:r>
          <w:r>
            <w:fldChar w:fldCharType="separate"/>
          </w:r>
          <w:hyperlink w:anchor="_Toc199765020" w:history="1">
            <w:r w:rsidR="004F1CE4" w:rsidRPr="003B6EAA">
              <w:rPr>
                <w:rStyle w:val="Hyperlink"/>
                <w:noProof/>
              </w:rPr>
              <w:t>1.</w:t>
            </w:r>
            <w:r w:rsidR="004F1CE4">
              <w:rPr>
                <w:rFonts w:eastAsiaTheme="minorEastAsia" w:cstheme="minorBidi"/>
                <w:b w:val="0"/>
                <w:bCs w:val="0"/>
                <w:iCs w:val="0"/>
                <w:noProof/>
                <w:color w:val="auto"/>
                <w:kern w:val="2"/>
                <w:sz w:val="24"/>
                <w:szCs w:val="24"/>
                <w:lang w:val="nl-NL" w:eastAsia="nl-NL"/>
                <w14:ligatures w14:val="standardContextual"/>
              </w:rPr>
              <w:tab/>
            </w:r>
            <w:r w:rsidR="004F1CE4" w:rsidRPr="003B6EAA">
              <w:rPr>
                <w:rStyle w:val="Hyperlink"/>
                <w:noProof/>
              </w:rPr>
              <w:t>Projectgegevens en omschrijving</w:t>
            </w:r>
            <w:r w:rsidR="004F1CE4">
              <w:rPr>
                <w:noProof/>
                <w:webHidden/>
              </w:rPr>
              <w:tab/>
            </w:r>
            <w:r w:rsidR="004F1CE4">
              <w:rPr>
                <w:noProof/>
                <w:webHidden/>
              </w:rPr>
              <w:fldChar w:fldCharType="begin"/>
            </w:r>
            <w:r w:rsidR="004F1CE4">
              <w:rPr>
                <w:noProof/>
                <w:webHidden/>
              </w:rPr>
              <w:instrText xml:space="preserve"> PAGEREF _Toc199765020 \h </w:instrText>
            </w:r>
            <w:r w:rsidR="004F1CE4">
              <w:rPr>
                <w:noProof/>
                <w:webHidden/>
              </w:rPr>
            </w:r>
            <w:r w:rsidR="004F1CE4">
              <w:rPr>
                <w:noProof/>
                <w:webHidden/>
              </w:rPr>
              <w:fldChar w:fldCharType="separate"/>
            </w:r>
            <w:r w:rsidR="004F1CE4">
              <w:rPr>
                <w:noProof/>
                <w:webHidden/>
              </w:rPr>
              <w:t>3</w:t>
            </w:r>
            <w:r w:rsidR="004F1CE4">
              <w:rPr>
                <w:noProof/>
                <w:webHidden/>
              </w:rPr>
              <w:fldChar w:fldCharType="end"/>
            </w:r>
          </w:hyperlink>
        </w:p>
        <w:p w14:paraId="5A597C97" w14:textId="191AD11F"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1" w:history="1">
            <w:r w:rsidRPr="003B6EAA">
              <w:rPr>
                <w:rStyle w:val="Hyperlink"/>
                <w:noProof/>
              </w:rPr>
              <w:t>1.1</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Projectgegevens</w:t>
            </w:r>
            <w:r>
              <w:rPr>
                <w:noProof/>
                <w:webHidden/>
              </w:rPr>
              <w:tab/>
            </w:r>
            <w:r>
              <w:rPr>
                <w:noProof/>
                <w:webHidden/>
              </w:rPr>
              <w:fldChar w:fldCharType="begin"/>
            </w:r>
            <w:r>
              <w:rPr>
                <w:noProof/>
                <w:webHidden/>
              </w:rPr>
              <w:instrText xml:space="preserve"> PAGEREF _Toc199765021 \h </w:instrText>
            </w:r>
            <w:r>
              <w:rPr>
                <w:noProof/>
                <w:webHidden/>
              </w:rPr>
            </w:r>
            <w:r>
              <w:rPr>
                <w:noProof/>
                <w:webHidden/>
              </w:rPr>
              <w:fldChar w:fldCharType="separate"/>
            </w:r>
            <w:r>
              <w:rPr>
                <w:noProof/>
                <w:webHidden/>
              </w:rPr>
              <w:t>3</w:t>
            </w:r>
            <w:r>
              <w:rPr>
                <w:noProof/>
                <w:webHidden/>
              </w:rPr>
              <w:fldChar w:fldCharType="end"/>
            </w:r>
          </w:hyperlink>
        </w:p>
        <w:p w14:paraId="360D9BAD" w14:textId="76527B43" w:rsidR="004F1CE4" w:rsidRDefault="004F1CE4">
          <w:pPr>
            <w:pStyle w:val="TOC2"/>
            <w:tabs>
              <w:tab w:val="left" w:pos="960"/>
              <w:tab w:val="right" w:leader="dot" w:pos="9010"/>
            </w:tabs>
            <w:rPr>
              <w:rFonts w:eastAsiaTheme="minorEastAsia" w:cstheme="minorBidi"/>
              <w:b w:val="0"/>
              <w:bCs w:val="0"/>
              <w:noProof/>
              <w:color w:val="auto"/>
              <w:kern w:val="2"/>
              <w:sz w:val="24"/>
              <w:szCs w:val="24"/>
              <w:lang w:val="nl-NL" w:eastAsia="nl-NL"/>
              <w14:ligatures w14:val="standardContextual"/>
            </w:rPr>
          </w:pPr>
          <w:hyperlink w:anchor="_Toc199765022" w:history="1">
            <w:r w:rsidRPr="003B6EAA">
              <w:rPr>
                <w:rStyle w:val="Hyperlink"/>
                <w:noProof/>
              </w:rPr>
              <w:t>1.2</w:t>
            </w:r>
            <w:r>
              <w:rPr>
                <w:rFonts w:eastAsiaTheme="minorEastAsia" w:cstheme="minorBidi"/>
                <w:b w:val="0"/>
                <w:bCs w:val="0"/>
                <w:noProof/>
                <w:color w:val="auto"/>
                <w:kern w:val="2"/>
                <w:sz w:val="24"/>
                <w:szCs w:val="24"/>
                <w:lang w:val="nl-NL" w:eastAsia="nl-NL"/>
                <w14:ligatures w14:val="standardContextual"/>
              </w:rPr>
              <w:tab/>
            </w:r>
            <w:r w:rsidRPr="003B6EAA">
              <w:rPr>
                <w:rStyle w:val="Hyperlink"/>
                <w:noProof/>
              </w:rPr>
              <w:t>Projectomschrijving</w:t>
            </w:r>
            <w:r>
              <w:rPr>
                <w:noProof/>
                <w:webHidden/>
              </w:rPr>
              <w:tab/>
            </w:r>
            <w:r>
              <w:rPr>
                <w:noProof/>
                <w:webHidden/>
              </w:rPr>
              <w:fldChar w:fldCharType="begin"/>
            </w:r>
            <w:r>
              <w:rPr>
                <w:noProof/>
                <w:webHidden/>
              </w:rPr>
              <w:instrText xml:space="preserve"> PAGEREF _Toc199765022 \h </w:instrText>
            </w:r>
            <w:r>
              <w:rPr>
                <w:noProof/>
                <w:webHidden/>
              </w:rPr>
            </w:r>
            <w:r>
              <w:rPr>
                <w:noProof/>
                <w:webHidden/>
              </w:rPr>
              <w:fldChar w:fldCharType="separate"/>
            </w:r>
            <w:r>
              <w:rPr>
                <w:noProof/>
                <w:webHidden/>
              </w:rPr>
              <w:t>3</w:t>
            </w:r>
            <w:r>
              <w:rPr>
                <w:noProof/>
                <w:webHidden/>
              </w:rPr>
              <w:fldChar w:fldCharType="end"/>
            </w:r>
          </w:hyperlink>
        </w:p>
        <w:p w14:paraId="431A0820" w14:textId="3DB878C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3" w:history="1">
            <w:r w:rsidRPr="003B6EAA">
              <w:rPr>
                <w:rStyle w:val="Hyperlink"/>
                <w:noProof/>
                <w:lang w:val="nl-NL"/>
              </w:rPr>
              <w:t>2.</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Toelichting binnenluchtkwaliteit</w:t>
            </w:r>
            <w:r>
              <w:rPr>
                <w:noProof/>
                <w:webHidden/>
              </w:rPr>
              <w:tab/>
            </w:r>
            <w:r>
              <w:rPr>
                <w:noProof/>
                <w:webHidden/>
              </w:rPr>
              <w:fldChar w:fldCharType="begin"/>
            </w:r>
            <w:r>
              <w:rPr>
                <w:noProof/>
                <w:webHidden/>
              </w:rPr>
              <w:instrText xml:space="preserve"> PAGEREF _Toc199765023 \h </w:instrText>
            </w:r>
            <w:r>
              <w:rPr>
                <w:noProof/>
                <w:webHidden/>
              </w:rPr>
            </w:r>
            <w:r>
              <w:rPr>
                <w:noProof/>
                <w:webHidden/>
              </w:rPr>
              <w:fldChar w:fldCharType="separate"/>
            </w:r>
            <w:r>
              <w:rPr>
                <w:noProof/>
                <w:webHidden/>
              </w:rPr>
              <w:t>4</w:t>
            </w:r>
            <w:r>
              <w:rPr>
                <w:noProof/>
                <w:webHidden/>
              </w:rPr>
              <w:fldChar w:fldCharType="end"/>
            </w:r>
          </w:hyperlink>
        </w:p>
        <w:p w14:paraId="58B68A04" w14:textId="38C0EE90"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4" w:history="1">
            <w:r w:rsidRPr="003B6EAA">
              <w:rPr>
                <w:rStyle w:val="Hyperlink"/>
                <w:noProof/>
                <w:lang w:val="nl-NL"/>
              </w:rPr>
              <w:t>3.</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Meetstrategie</w:t>
            </w:r>
            <w:r>
              <w:rPr>
                <w:noProof/>
                <w:webHidden/>
              </w:rPr>
              <w:tab/>
            </w:r>
            <w:r>
              <w:rPr>
                <w:noProof/>
                <w:webHidden/>
              </w:rPr>
              <w:fldChar w:fldCharType="begin"/>
            </w:r>
            <w:r>
              <w:rPr>
                <w:noProof/>
                <w:webHidden/>
              </w:rPr>
              <w:instrText xml:space="preserve"> PAGEREF _Toc199765024 \h </w:instrText>
            </w:r>
            <w:r>
              <w:rPr>
                <w:noProof/>
                <w:webHidden/>
              </w:rPr>
            </w:r>
            <w:r>
              <w:rPr>
                <w:noProof/>
                <w:webHidden/>
              </w:rPr>
              <w:fldChar w:fldCharType="separate"/>
            </w:r>
            <w:r>
              <w:rPr>
                <w:noProof/>
                <w:webHidden/>
              </w:rPr>
              <w:t>5</w:t>
            </w:r>
            <w:r>
              <w:rPr>
                <w:noProof/>
                <w:webHidden/>
              </w:rPr>
              <w:fldChar w:fldCharType="end"/>
            </w:r>
          </w:hyperlink>
        </w:p>
        <w:p w14:paraId="6DD9A5D9" w14:textId="1A90DB13"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5" w:history="1">
            <w:r w:rsidRPr="003B6EAA">
              <w:rPr>
                <w:rStyle w:val="Hyperlink"/>
                <w:noProof/>
                <w:lang w:val="nl-NL"/>
              </w:rPr>
              <w:t>4.</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_Toc199765025 \h </w:instrText>
            </w:r>
            <w:r>
              <w:rPr>
                <w:noProof/>
                <w:webHidden/>
              </w:rPr>
            </w:r>
            <w:r>
              <w:rPr>
                <w:noProof/>
                <w:webHidden/>
              </w:rPr>
              <w:fldChar w:fldCharType="separate"/>
            </w:r>
            <w:r>
              <w:rPr>
                <w:noProof/>
                <w:webHidden/>
              </w:rPr>
              <w:t>6</w:t>
            </w:r>
            <w:r>
              <w:rPr>
                <w:noProof/>
                <w:webHidden/>
              </w:rPr>
              <w:fldChar w:fldCharType="end"/>
            </w:r>
          </w:hyperlink>
        </w:p>
        <w:p w14:paraId="51BC7356" w14:textId="2A0B36E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6" w:history="1">
            <w:r w:rsidRPr="003B6EAA">
              <w:rPr>
                <w:rStyle w:val="Hyperlink"/>
                <w:noProof/>
                <w:lang w:val="nl-NL"/>
              </w:rPr>
              <w:t>5.</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_Toc199765026 \h </w:instrText>
            </w:r>
            <w:r>
              <w:rPr>
                <w:noProof/>
                <w:webHidden/>
              </w:rPr>
            </w:r>
            <w:r>
              <w:rPr>
                <w:noProof/>
                <w:webHidden/>
              </w:rPr>
              <w:fldChar w:fldCharType="separate"/>
            </w:r>
            <w:r>
              <w:rPr>
                <w:noProof/>
                <w:webHidden/>
              </w:rPr>
              <w:t>8</w:t>
            </w:r>
            <w:r>
              <w:rPr>
                <w:noProof/>
                <w:webHidden/>
              </w:rPr>
              <w:fldChar w:fldCharType="end"/>
            </w:r>
          </w:hyperlink>
        </w:p>
        <w:p w14:paraId="45A18DAC" w14:textId="38B43E37"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7" w:history="1">
            <w:r w:rsidRPr="003B6EAA">
              <w:rPr>
                <w:rStyle w:val="Hyperlink"/>
                <w:noProof/>
                <w:lang w:val="nl-NL"/>
              </w:rPr>
              <w:t>6.</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_Toc199765027 \h </w:instrText>
            </w:r>
            <w:r>
              <w:rPr>
                <w:noProof/>
                <w:webHidden/>
              </w:rPr>
            </w:r>
            <w:r>
              <w:rPr>
                <w:noProof/>
                <w:webHidden/>
              </w:rPr>
              <w:fldChar w:fldCharType="separate"/>
            </w:r>
            <w:r>
              <w:rPr>
                <w:noProof/>
                <w:webHidden/>
              </w:rPr>
              <w:t>10</w:t>
            </w:r>
            <w:r>
              <w:rPr>
                <w:noProof/>
                <w:webHidden/>
              </w:rPr>
              <w:fldChar w:fldCharType="end"/>
            </w:r>
          </w:hyperlink>
        </w:p>
        <w:p w14:paraId="61C4DABF" w14:textId="3348E618"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8" w:history="1">
            <w:r w:rsidRPr="003B6EAA">
              <w:rPr>
                <w:rStyle w:val="Hyperlink"/>
                <w:noProof/>
                <w:lang w:val="nl-NL"/>
              </w:rPr>
              <w:t>7.</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_Toc199765028 \h </w:instrText>
            </w:r>
            <w:r>
              <w:rPr>
                <w:noProof/>
                <w:webHidden/>
              </w:rPr>
            </w:r>
            <w:r>
              <w:rPr>
                <w:noProof/>
                <w:webHidden/>
              </w:rPr>
              <w:fldChar w:fldCharType="separate"/>
            </w:r>
            <w:r>
              <w:rPr>
                <w:noProof/>
                <w:webHidden/>
              </w:rPr>
              <w:t>12</w:t>
            </w:r>
            <w:r>
              <w:rPr>
                <w:noProof/>
                <w:webHidden/>
              </w:rPr>
              <w:fldChar w:fldCharType="end"/>
            </w:r>
          </w:hyperlink>
        </w:p>
        <w:p w14:paraId="5808B45E" w14:textId="72851725"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29" w:history="1">
            <w:r w:rsidRPr="003B6EAA">
              <w:rPr>
                <w:rStyle w:val="Hyperlink"/>
                <w:noProof/>
                <w:lang w:val="nl-NL"/>
              </w:rPr>
              <w:t>8.</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Meetresultaten – …</w:t>
            </w:r>
            <w:r>
              <w:rPr>
                <w:noProof/>
                <w:webHidden/>
              </w:rPr>
              <w:tab/>
            </w:r>
            <w:r>
              <w:rPr>
                <w:noProof/>
                <w:webHidden/>
              </w:rPr>
              <w:fldChar w:fldCharType="begin"/>
            </w:r>
            <w:r>
              <w:rPr>
                <w:noProof/>
                <w:webHidden/>
              </w:rPr>
              <w:instrText xml:space="preserve"> PAGEREF _Toc199765029 \h </w:instrText>
            </w:r>
            <w:r>
              <w:rPr>
                <w:noProof/>
                <w:webHidden/>
              </w:rPr>
            </w:r>
            <w:r>
              <w:rPr>
                <w:noProof/>
                <w:webHidden/>
              </w:rPr>
              <w:fldChar w:fldCharType="separate"/>
            </w:r>
            <w:r>
              <w:rPr>
                <w:noProof/>
                <w:webHidden/>
              </w:rPr>
              <w:t>14</w:t>
            </w:r>
            <w:r>
              <w:rPr>
                <w:noProof/>
                <w:webHidden/>
              </w:rPr>
              <w:fldChar w:fldCharType="end"/>
            </w:r>
          </w:hyperlink>
        </w:p>
        <w:p w14:paraId="60FC51F6" w14:textId="4D56C374"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0" w:history="1">
            <w:r w:rsidRPr="003B6EAA">
              <w:rPr>
                <w:rStyle w:val="Hyperlink"/>
                <w:noProof/>
                <w:lang w:val="nl-NL"/>
              </w:rPr>
              <w:t>9.</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Samenvatting CO</w:t>
            </w:r>
            <w:r w:rsidRPr="003B6EAA">
              <w:rPr>
                <w:rStyle w:val="Hyperlink"/>
                <w:noProof/>
                <w:vertAlign w:val="subscript"/>
                <w:lang w:val="nl-NL"/>
              </w:rPr>
              <w:t>2</w:t>
            </w:r>
            <w:r w:rsidRPr="003B6EAA">
              <w:rPr>
                <w:rStyle w:val="Hyperlink"/>
                <w:noProof/>
                <w:lang w:val="nl-NL"/>
              </w:rPr>
              <w:t>-metingen</w:t>
            </w:r>
            <w:r>
              <w:rPr>
                <w:noProof/>
                <w:webHidden/>
              </w:rPr>
              <w:tab/>
            </w:r>
            <w:r>
              <w:rPr>
                <w:noProof/>
                <w:webHidden/>
              </w:rPr>
              <w:fldChar w:fldCharType="begin"/>
            </w:r>
            <w:r>
              <w:rPr>
                <w:noProof/>
                <w:webHidden/>
              </w:rPr>
              <w:instrText xml:space="preserve"> PAGEREF _Toc199765030 \h </w:instrText>
            </w:r>
            <w:r>
              <w:rPr>
                <w:noProof/>
                <w:webHidden/>
              </w:rPr>
            </w:r>
            <w:r>
              <w:rPr>
                <w:noProof/>
                <w:webHidden/>
              </w:rPr>
              <w:fldChar w:fldCharType="separate"/>
            </w:r>
            <w:r>
              <w:rPr>
                <w:noProof/>
                <w:webHidden/>
              </w:rPr>
              <w:t>16</w:t>
            </w:r>
            <w:r>
              <w:rPr>
                <w:noProof/>
                <w:webHidden/>
              </w:rPr>
              <w:fldChar w:fldCharType="end"/>
            </w:r>
          </w:hyperlink>
        </w:p>
        <w:p w14:paraId="4AE14613" w14:textId="19FDA381" w:rsidR="004F1CE4" w:rsidRDefault="004F1CE4">
          <w:pPr>
            <w:pStyle w:val="TOC1"/>
            <w:rPr>
              <w:rFonts w:eastAsiaTheme="minorEastAsia" w:cstheme="minorBidi"/>
              <w:b w:val="0"/>
              <w:bCs w:val="0"/>
              <w:iCs w:val="0"/>
              <w:noProof/>
              <w:color w:val="auto"/>
              <w:kern w:val="2"/>
              <w:sz w:val="24"/>
              <w:szCs w:val="24"/>
              <w:lang w:val="nl-NL" w:eastAsia="nl-NL"/>
              <w14:ligatures w14:val="standardContextual"/>
            </w:rPr>
          </w:pPr>
          <w:hyperlink w:anchor="_Toc199765031" w:history="1">
            <w:r w:rsidRPr="003B6EAA">
              <w:rPr>
                <w:rStyle w:val="Hyperlink"/>
                <w:noProof/>
                <w:lang w:val="nl-NL"/>
              </w:rPr>
              <w:t>10.</w:t>
            </w:r>
            <w:r>
              <w:rPr>
                <w:rFonts w:eastAsiaTheme="minorEastAsia" w:cstheme="minorBidi"/>
                <w:b w:val="0"/>
                <w:bCs w:val="0"/>
                <w:iCs w:val="0"/>
                <w:noProof/>
                <w:color w:val="auto"/>
                <w:kern w:val="2"/>
                <w:sz w:val="24"/>
                <w:szCs w:val="24"/>
                <w:lang w:val="nl-NL" w:eastAsia="nl-NL"/>
                <w14:ligatures w14:val="standardContextual"/>
              </w:rPr>
              <w:tab/>
            </w:r>
            <w:r w:rsidRPr="003B6EAA">
              <w:rPr>
                <w:rStyle w:val="Hyperlink"/>
                <w:noProof/>
                <w:lang w:val="nl-NL"/>
              </w:rPr>
              <w:t>Conclusies</w:t>
            </w:r>
            <w:r>
              <w:rPr>
                <w:noProof/>
                <w:webHidden/>
              </w:rPr>
              <w:tab/>
            </w:r>
            <w:r>
              <w:rPr>
                <w:noProof/>
                <w:webHidden/>
              </w:rPr>
              <w:fldChar w:fldCharType="begin"/>
            </w:r>
            <w:r>
              <w:rPr>
                <w:noProof/>
                <w:webHidden/>
              </w:rPr>
              <w:instrText xml:space="preserve"> PAGEREF _Toc199765031 \h </w:instrText>
            </w:r>
            <w:r>
              <w:rPr>
                <w:noProof/>
                <w:webHidden/>
              </w:rPr>
            </w:r>
            <w:r>
              <w:rPr>
                <w:noProof/>
                <w:webHidden/>
              </w:rPr>
              <w:fldChar w:fldCharType="separate"/>
            </w:r>
            <w:r>
              <w:rPr>
                <w:noProof/>
                <w:webHidden/>
              </w:rPr>
              <w:t>17</w:t>
            </w:r>
            <w:r>
              <w:rPr>
                <w:noProof/>
                <w:webHidden/>
              </w:rPr>
              <w:fldChar w:fldCharType="end"/>
            </w:r>
          </w:hyperlink>
        </w:p>
        <w:p w14:paraId="1082C5D3" w14:textId="3F4A1C79" w:rsidR="004978F6" w:rsidRDefault="004978F6" w:rsidP="004978F6">
          <w:pPr>
            <w:rPr>
              <w:b/>
              <w:bCs/>
              <w:noProof/>
            </w:rPr>
          </w:pPr>
          <w:r>
            <w:rPr>
              <w:b/>
              <w:bCs/>
              <w:noProof/>
            </w:rPr>
            <w:fldChar w:fldCharType="end"/>
          </w:r>
        </w:p>
      </w:sdtContent>
    </w:sdt>
    <w:p w14:paraId="0B0DBF52" w14:textId="0E660BE5" w:rsidR="009270A7" w:rsidRPr="009B4FB9" w:rsidRDefault="004978F6" w:rsidP="007C07C9">
      <w:pPr>
        <w:widowControl/>
        <w:suppressAutoHyphens w:val="0"/>
        <w:jc w:val="left"/>
        <w:rPr>
          <w:rFonts w:asciiTheme="minorHAnsi" w:hAnsiTheme="minorHAnsi"/>
        </w:rPr>
      </w:pPr>
      <w:r>
        <w:rPr>
          <w:rFonts w:asciiTheme="minorHAnsi" w:hAnsiTheme="minorHAnsi"/>
        </w:rPr>
        <w:br w:type="page"/>
      </w:r>
    </w:p>
    <w:p w14:paraId="29715AB9" w14:textId="4E0D856E" w:rsidR="00C266D4" w:rsidRPr="00C266D4" w:rsidRDefault="00CA703B" w:rsidP="00C266D4">
      <w:pPr>
        <w:pStyle w:val="ASHeading1"/>
      </w:pPr>
      <w:r>
        <w:lastRenderedPageBreak/>
        <w:t xml:space="preserve"> </w:t>
      </w:r>
      <w:bookmarkStart w:id="2" w:name="_Toc199765020"/>
      <w:proofErr w:type="spellStart"/>
      <w:r w:rsidR="001B35CD">
        <w:t>Projectgegevens</w:t>
      </w:r>
      <w:proofErr w:type="spellEnd"/>
      <w:r w:rsidR="00BD7AFF">
        <w:t xml:space="preserve"> </w:t>
      </w:r>
      <w:proofErr w:type="spellStart"/>
      <w:r w:rsidR="00BD7AFF">
        <w:t>en</w:t>
      </w:r>
      <w:proofErr w:type="spellEnd"/>
      <w:r w:rsidR="00BD7AFF">
        <w:t xml:space="preserve"> </w:t>
      </w:r>
      <w:proofErr w:type="spellStart"/>
      <w:r w:rsidR="00BD7AFF">
        <w:t>omschrijving</w:t>
      </w:r>
      <w:bookmarkEnd w:id="2"/>
      <w:proofErr w:type="spellEnd"/>
    </w:p>
    <w:p w14:paraId="7CB22BF1" w14:textId="4E58060E" w:rsidR="00D872E9" w:rsidRDefault="00D872E9" w:rsidP="00D872E9">
      <w:pPr>
        <w:pStyle w:val="Title"/>
      </w:pPr>
      <w:r>
        <w:t xml:space="preserve"> </w:t>
      </w:r>
      <w:bookmarkStart w:id="3" w:name="_Toc199765021"/>
      <w:r w:rsidR="00CA703B">
        <w:t>Projectgegevens</w:t>
      </w:r>
      <w:bookmarkEnd w:id="3"/>
    </w:p>
    <w:p w14:paraId="7492303C" w14:textId="77777777" w:rsidR="00AB0F22" w:rsidRDefault="00AB0F22" w:rsidP="00AB0F22">
      <w:pPr>
        <w:pStyle w:val="ASNormal"/>
        <w:rPr>
          <w:lang w:val="nl-NL"/>
        </w:rPr>
      </w:pPr>
    </w:p>
    <w:p w14:paraId="7E048650" w14:textId="77777777" w:rsidR="00BD680F" w:rsidRPr="00DA38F3" w:rsidRDefault="00BD680F" w:rsidP="00BD680F">
      <w:pPr>
        <w:pStyle w:val="ASNormal"/>
        <w:rPr>
          <w:b/>
          <w:bCs/>
          <w:lang w:val="nl-BE"/>
        </w:rPr>
      </w:pPr>
      <w:r w:rsidRPr="00DA38F3">
        <w:rPr>
          <w:b/>
          <w:bCs/>
          <w:lang w:val="nl-BE"/>
        </w:rPr>
        <w:t>Studiebureau</w:t>
      </w:r>
    </w:p>
    <w:p w14:paraId="0EA1A054" w14:textId="77777777" w:rsidR="00BD680F" w:rsidRPr="00DA38F3" w:rsidRDefault="00BD680F" w:rsidP="00BD680F">
      <w:pPr>
        <w:pStyle w:val="ASNormal"/>
        <w:rPr>
          <w:b/>
          <w:bCs/>
          <w:lang w:val="nl-BE"/>
        </w:rPr>
      </w:pPr>
    </w:p>
    <w:p w14:paraId="69907454" w14:textId="4F6667DB" w:rsidR="00BD680F" w:rsidRPr="00DA38F3" w:rsidRDefault="00BD680F" w:rsidP="00BD680F">
      <w:pPr>
        <w:widowControl/>
        <w:suppressAutoHyphens w:val="0"/>
        <w:autoSpaceDE w:val="0"/>
        <w:autoSpaceDN w:val="0"/>
        <w:adjustRightInd w:val="0"/>
        <w:spacing w:line="276" w:lineRule="auto"/>
        <w:jc w:val="left"/>
        <w:rPr>
          <w:rFonts w:asciiTheme="minorHAnsi" w:hAnsiTheme="minorHAnsi" w:cstheme="minorHAnsi"/>
          <w:color w:val="202124"/>
          <w:shd w:val="clear" w:color="auto" w:fill="FFFFFF"/>
          <w:lang w:val="nl-BE"/>
        </w:rPr>
      </w:pPr>
      <w:proofErr w:type="spellStart"/>
      <w:r w:rsidRPr="00DA38F3">
        <w:rPr>
          <w:b/>
          <w:bCs/>
          <w:lang w:val="nl-BE"/>
        </w:rPr>
        <w:t>Airscan</w:t>
      </w:r>
      <w:proofErr w:type="spellEnd"/>
      <w:r w:rsidRPr="00DA38F3">
        <w:rPr>
          <w:b/>
          <w:bCs/>
          <w:lang w:val="nl-BE"/>
        </w:rPr>
        <w:t xml:space="preserve"> B.V.</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roofErr w:type="spellStart"/>
      <w:r w:rsidR="003D1264">
        <w:rPr>
          <w:rFonts w:asciiTheme="minorHAnsi" w:hAnsiTheme="minorHAnsi" w:cstheme="minorHAnsi"/>
          <w:color w:val="202124"/>
          <w:shd w:val="clear" w:color="auto" w:fill="FFFFFF"/>
          <w:lang w:val="nl-BE"/>
        </w:rPr>
        <w:t>Accolaystraat</w:t>
      </w:r>
      <w:proofErr w:type="spellEnd"/>
      <w:r w:rsidR="003D1264">
        <w:rPr>
          <w:rFonts w:asciiTheme="minorHAnsi" w:hAnsiTheme="minorHAnsi" w:cstheme="minorHAnsi"/>
          <w:color w:val="202124"/>
          <w:shd w:val="clear" w:color="auto" w:fill="FFFFFF"/>
          <w:lang w:val="nl-BE"/>
        </w:rPr>
        <w:t xml:space="preserve"> 15-17</w:t>
      </w:r>
    </w:p>
    <w:p w14:paraId="65CBB519"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1000 Brussel</w:t>
      </w:r>
    </w:p>
    <w:p w14:paraId="52EF6037" w14:textId="77777777" w:rsidR="00BD680F" w:rsidRPr="00DA38F3" w:rsidRDefault="00BD680F" w:rsidP="002F6B15">
      <w:pPr>
        <w:widowControl/>
        <w:suppressAutoHyphens w:val="0"/>
        <w:autoSpaceDE w:val="0"/>
        <w:autoSpaceDN w:val="0"/>
        <w:adjustRightInd w:val="0"/>
        <w:spacing w:line="276" w:lineRule="auto"/>
        <w:ind w:left="5040"/>
        <w:jc w:val="left"/>
        <w:rPr>
          <w:rFonts w:asciiTheme="minorHAnsi" w:hAnsiTheme="minorHAnsi" w:cstheme="minorHAnsi"/>
          <w:color w:val="000000" w:themeColor="text1"/>
          <w:lang w:val="nl-BE"/>
        </w:rPr>
      </w:pPr>
      <w:r w:rsidRPr="00DA38F3">
        <w:rPr>
          <w:rFonts w:asciiTheme="minorHAnsi" w:hAnsiTheme="minorHAnsi" w:cstheme="minorHAnsi"/>
          <w:color w:val="000000" w:themeColor="text1"/>
          <w:lang w:val="nl-BE"/>
        </w:rPr>
        <w:t>BE 0715 953 238</w:t>
      </w:r>
    </w:p>
    <w:p w14:paraId="444AF98B" w14:textId="7C8B5E2D" w:rsidR="00BD680F" w:rsidRPr="00DA38F3" w:rsidRDefault="002F6B15" w:rsidP="002F6B15">
      <w:pPr>
        <w:widowControl/>
        <w:suppressAutoHyphens w:val="0"/>
        <w:autoSpaceDE w:val="0"/>
        <w:autoSpaceDN w:val="0"/>
        <w:adjustRightInd w:val="0"/>
        <w:spacing w:line="276" w:lineRule="auto"/>
        <w:ind w:left="4320" w:firstLine="720"/>
        <w:jc w:val="left"/>
        <w:rPr>
          <w:rFonts w:cs="Calibri"/>
          <w:color w:val="000000" w:themeColor="text1"/>
          <w:lang w:val="nl-BE"/>
        </w:rPr>
      </w:pPr>
      <w:hyperlink r:id="rId19" w:history="1">
        <w:r w:rsidRPr="00095C3B">
          <w:rPr>
            <w:rStyle w:val="Hyperlink"/>
            <w:rFonts w:cs="Calibri"/>
            <w:lang w:val="nl-BE"/>
          </w:rPr>
          <w:t>jerome@airscan.org</w:t>
        </w:r>
      </w:hyperlink>
    </w:p>
    <w:p w14:paraId="0B5421FD" w14:textId="77777777" w:rsidR="00BD680F" w:rsidRPr="00DA38F3" w:rsidRDefault="00BD680F" w:rsidP="002F6B15">
      <w:pPr>
        <w:widowControl/>
        <w:suppressAutoHyphens w:val="0"/>
        <w:autoSpaceDE w:val="0"/>
        <w:autoSpaceDN w:val="0"/>
        <w:adjustRightInd w:val="0"/>
        <w:spacing w:line="276" w:lineRule="auto"/>
        <w:ind w:left="5040"/>
        <w:jc w:val="left"/>
        <w:rPr>
          <w:b/>
          <w:bCs/>
          <w:color w:val="000000" w:themeColor="text1"/>
          <w:lang w:val="nl-BE"/>
        </w:rPr>
      </w:pPr>
      <w:r w:rsidRPr="00DA38F3">
        <w:rPr>
          <w:b/>
          <w:bCs/>
          <w:color w:val="000000" w:themeColor="text1"/>
          <w:lang w:val="nl-BE"/>
        </w:rPr>
        <w:t>+32 474 97 83 99</w:t>
      </w:r>
    </w:p>
    <w:p w14:paraId="35A8AE3E" w14:textId="77777777" w:rsidR="00BD680F" w:rsidRPr="00DA38F3" w:rsidRDefault="00BD680F" w:rsidP="00BD680F">
      <w:pPr>
        <w:pStyle w:val="ASNormal"/>
        <w:rPr>
          <w:b/>
          <w:bCs/>
          <w:lang w:val="nl-BE"/>
        </w:rPr>
      </w:pPr>
    </w:p>
    <w:p w14:paraId="2331575E" w14:textId="77777777" w:rsidR="00BD680F" w:rsidRPr="00DA38F3" w:rsidRDefault="00BD680F" w:rsidP="00BD680F">
      <w:pPr>
        <w:pStyle w:val="ASNormal"/>
        <w:rPr>
          <w:b/>
          <w:bCs/>
          <w:lang w:val="nl-BE"/>
        </w:rPr>
      </w:pPr>
    </w:p>
    <w:p w14:paraId="36F178A2" w14:textId="77777777" w:rsidR="00BD680F" w:rsidRPr="00DA38F3" w:rsidRDefault="00BD680F" w:rsidP="00BD680F">
      <w:pPr>
        <w:pStyle w:val="ASNormal"/>
        <w:rPr>
          <w:b/>
          <w:bCs/>
          <w:lang w:val="nl-BE"/>
        </w:rPr>
      </w:pPr>
      <w:r w:rsidRPr="00DA38F3">
        <w:rPr>
          <w:b/>
          <w:bCs/>
          <w:lang w:val="nl-BE"/>
        </w:rPr>
        <w:t>Opdrachtgever</w:t>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p>
    <w:p w14:paraId="68AD9D44" w14:textId="77777777" w:rsidR="00BD680F" w:rsidRPr="00DA38F3" w:rsidRDefault="00BD680F" w:rsidP="00BD680F">
      <w:pPr>
        <w:pStyle w:val="ASNormal"/>
        <w:rPr>
          <w:b/>
          <w:bCs/>
          <w:lang w:val="nl-BE"/>
        </w:rPr>
      </w:pPr>
    </w:p>
    <w:p w14:paraId="67771F4E" w14:textId="54CC6081" w:rsidR="00BD680F" w:rsidRPr="00DA38F3" w:rsidRDefault="00BD680F" w:rsidP="00BD680F">
      <w:pPr>
        <w:pStyle w:val="ASNormal"/>
        <w:spacing w:line="276" w:lineRule="auto"/>
        <w:ind w:right="-336"/>
        <w:rPr>
          <w:rFonts w:asciiTheme="minorHAnsi" w:hAnsiTheme="minorHAnsi" w:cstheme="minorHAnsi"/>
          <w:color w:val="202124"/>
          <w:shd w:val="clear" w:color="auto" w:fill="FFFFFF"/>
          <w:lang w:val="nl-BE"/>
        </w:rPr>
      </w:pPr>
      <w:r w:rsidRPr="00DA38F3">
        <w:rPr>
          <w:b/>
          <w:bCs/>
          <w:color w:val="808080"/>
          <w:lang w:val="nl-BE"/>
        </w:rPr>
        <w:t>VEB</w:t>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b/>
          <w:bCs/>
          <w:color w:val="808080"/>
          <w:lang w:val="nl-BE"/>
        </w:rPr>
        <w:tab/>
      </w:r>
      <w:r w:rsidRPr="00DA38F3">
        <w:rPr>
          <w:rFonts w:asciiTheme="minorHAnsi" w:hAnsiTheme="minorHAnsi" w:cstheme="minorHAnsi"/>
          <w:color w:val="202124"/>
          <w:shd w:val="clear" w:color="auto" w:fill="FFFFFF"/>
          <w:lang w:val="nl-BE"/>
        </w:rPr>
        <w:t>Havenlaan 86C bus 301</w:t>
      </w:r>
    </w:p>
    <w:p w14:paraId="5FF8D8DD" w14:textId="77777777" w:rsidR="00BD680F" w:rsidRPr="00DA38F3" w:rsidRDefault="00BD680F" w:rsidP="002F6B15">
      <w:pPr>
        <w:pStyle w:val="ASNormal"/>
        <w:spacing w:line="276" w:lineRule="auto"/>
        <w:ind w:left="4320" w:right="-336" w:firstLine="720"/>
        <w:rPr>
          <w:rFonts w:asciiTheme="minorHAnsi" w:hAnsiTheme="minorHAnsi" w:cstheme="minorHAnsi"/>
          <w:color w:val="202124"/>
          <w:shd w:val="clear" w:color="auto" w:fill="FFFFFF"/>
          <w:lang w:val="nl-BE"/>
        </w:rPr>
      </w:pPr>
      <w:r w:rsidRPr="00DA38F3">
        <w:rPr>
          <w:rFonts w:asciiTheme="minorHAnsi" w:hAnsiTheme="minorHAnsi" w:cstheme="minorHAnsi"/>
          <w:color w:val="202124"/>
          <w:shd w:val="clear" w:color="auto" w:fill="FFFFFF"/>
          <w:lang w:val="nl-BE"/>
        </w:rPr>
        <w:t>B-1000 Brussel</w:t>
      </w:r>
    </w:p>
    <w:p w14:paraId="68A474D8" w14:textId="245465A6" w:rsidR="00BD680F" w:rsidRPr="00DA38F3" w:rsidRDefault="00BD680F" w:rsidP="00BD680F">
      <w:pPr>
        <w:pStyle w:val="ASNormal"/>
        <w:spacing w:line="276" w:lineRule="auto"/>
        <w:rPr>
          <w:b/>
          <w:bCs/>
          <w:lang w:val="nl-BE"/>
        </w:rPr>
      </w:pP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r>
      <w:r w:rsidRPr="00DA38F3">
        <w:rPr>
          <w:b/>
          <w:bCs/>
          <w:lang w:val="nl-BE"/>
        </w:rPr>
        <w:tab/>
        <w:t>+32 (0)2 421 32 00</w:t>
      </w:r>
    </w:p>
    <w:p w14:paraId="08236527" w14:textId="77777777" w:rsidR="00BD680F" w:rsidRPr="00DA38F3" w:rsidRDefault="00BD680F" w:rsidP="00BD680F">
      <w:pPr>
        <w:pStyle w:val="ASNormal"/>
        <w:rPr>
          <w:b/>
          <w:bCs/>
          <w:lang w:val="nl-BE"/>
        </w:rPr>
      </w:pPr>
    </w:p>
    <w:p w14:paraId="50EC451C" w14:textId="77777777" w:rsidR="00BD680F" w:rsidRPr="00DA38F3" w:rsidRDefault="00BD680F" w:rsidP="00BD680F">
      <w:pPr>
        <w:pStyle w:val="ASNormal"/>
        <w:rPr>
          <w:lang w:val="nl-BE"/>
        </w:rPr>
      </w:pPr>
    </w:p>
    <w:p w14:paraId="13242901" w14:textId="0BD78D24" w:rsidR="00BD680F" w:rsidRPr="00DA38F3" w:rsidRDefault="00BD680F" w:rsidP="00BD680F">
      <w:pPr>
        <w:pStyle w:val="ASNormal"/>
        <w:rPr>
          <w:b/>
          <w:bCs/>
          <w:lang w:val="nl-BE"/>
        </w:rPr>
      </w:pPr>
      <w:r w:rsidRPr="00DA38F3">
        <w:rPr>
          <w:b/>
          <w:bCs/>
          <w:lang w:val="nl-BE"/>
        </w:rPr>
        <w:t>Gebouw/site</w:t>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C07C9">
        <w:rPr>
          <w:b/>
          <w:bCs/>
          <w:lang w:val="nl-BE"/>
        </w:rPr>
        <w:tab/>
      </w:r>
      <w:r w:rsidR="00746BB8">
        <w:rPr>
          <w:b/>
          <w:bCs/>
          <w:lang w:val="nl-BE"/>
        </w:rPr>
        <w:t>{{</w:t>
      </w:r>
      <w:proofErr w:type="spellStart"/>
      <w:r w:rsidR="00746BB8">
        <w:rPr>
          <w:b/>
          <w:bCs/>
          <w:lang w:val="nl-BE"/>
        </w:rPr>
        <w:t>site_name</w:t>
      </w:r>
      <w:proofErr w:type="spellEnd"/>
      <w:r w:rsidR="00746BB8">
        <w:rPr>
          <w:b/>
          <w:bCs/>
          <w:lang w:val="nl-BE"/>
        </w:rPr>
        <w:t>}}</w:t>
      </w:r>
    </w:p>
    <w:p w14:paraId="6D45B911" w14:textId="77777777" w:rsidR="00BD680F" w:rsidRPr="00DA38F3" w:rsidRDefault="00BD680F" w:rsidP="00BD680F">
      <w:pPr>
        <w:pStyle w:val="ASNormal"/>
        <w:rPr>
          <w:lang w:val="nl-BE"/>
        </w:rPr>
      </w:pPr>
    </w:p>
    <w:p w14:paraId="26D9B9BD" w14:textId="67250D5C" w:rsidR="00BD680F" w:rsidRPr="00DA38F3" w:rsidRDefault="00BD680F" w:rsidP="00BD680F">
      <w:pPr>
        <w:pStyle w:val="ASNormal"/>
        <w:spacing w:line="276" w:lineRule="auto"/>
        <w:rPr>
          <w:lang w:val="nl-BE"/>
        </w:rPr>
      </w:pPr>
      <w:r w:rsidRPr="00DA38F3">
        <w:rPr>
          <w:lang w:val="nl-BE"/>
        </w:rPr>
        <w:t>Adres</w:t>
      </w:r>
      <w:r>
        <w:rPr>
          <w:lang w:val="nl-BE"/>
        </w:rPr>
        <w:tab/>
      </w:r>
      <w:r>
        <w:rPr>
          <w:lang w:val="nl-BE"/>
        </w:rPr>
        <w:tab/>
      </w:r>
      <w:r>
        <w:rPr>
          <w:lang w:val="nl-BE"/>
        </w:rPr>
        <w:tab/>
      </w:r>
      <w:r>
        <w:rPr>
          <w:lang w:val="nl-BE"/>
        </w:rPr>
        <w:tab/>
      </w:r>
      <w:r>
        <w:rPr>
          <w:lang w:val="nl-BE"/>
        </w:rPr>
        <w:tab/>
      </w:r>
      <w:r>
        <w:rPr>
          <w:lang w:val="nl-BE"/>
        </w:rPr>
        <w:tab/>
      </w:r>
      <w:r>
        <w:rPr>
          <w:lang w:val="nl-BE"/>
        </w:rPr>
        <w:tab/>
      </w:r>
    </w:p>
    <w:p w14:paraId="09B7452E" w14:textId="01C7C033" w:rsidR="00BD680F" w:rsidRPr="00DA38F3" w:rsidRDefault="00BD680F" w:rsidP="00BD680F">
      <w:pPr>
        <w:pStyle w:val="ASNormal"/>
        <w:spacing w:line="276" w:lineRule="auto"/>
        <w:rPr>
          <w:lang w:val="nl-BE"/>
        </w:rPr>
      </w:pPr>
      <w:r w:rsidRPr="00DA38F3">
        <w:rPr>
          <w:lang w:val="nl-BE"/>
        </w:rPr>
        <w:t>Contactpersoon</w:t>
      </w:r>
      <w:r>
        <w:rPr>
          <w:lang w:val="nl-BE"/>
        </w:rPr>
        <w:tab/>
      </w:r>
      <w:r>
        <w:rPr>
          <w:lang w:val="nl-BE"/>
        </w:rPr>
        <w:tab/>
      </w:r>
      <w:r>
        <w:rPr>
          <w:lang w:val="nl-BE"/>
        </w:rPr>
        <w:tab/>
      </w:r>
      <w:r>
        <w:rPr>
          <w:lang w:val="nl-BE"/>
        </w:rPr>
        <w:tab/>
      </w:r>
      <w:r>
        <w:rPr>
          <w:lang w:val="nl-BE"/>
        </w:rPr>
        <w:tab/>
      </w:r>
      <w:r>
        <w:rPr>
          <w:lang w:val="nl-BE"/>
        </w:rPr>
        <w:tab/>
      </w:r>
    </w:p>
    <w:p w14:paraId="760A94F4" w14:textId="75240459" w:rsidR="00AB0F22" w:rsidRPr="00BD680F" w:rsidRDefault="00BD680F" w:rsidP="00BD680F">
      <w:pPr>
        <w:pStyle w:val="ASNormal"/>
        <w:spacing w:line="276" w:lineRule="auto"/>
        <w:rPr>
          <w:lang w:val="nl-BE"/>
        </w:rPr>
      </w:pPr>
      <w:r w:rsidRPr="00DA38F3">
        <w:rPr>
          <w:lang w:val="nl-BE"/>
        </w:rPr>
        <w:t>Tel contactpersoon</w:t>
      </w:r>
      <w:r>
        <w:rPr>
          <w:lang w:val="nl-BE"/>
        </w:rPr>
        <w:tab/>
      </w:r>
      <w:r>
        <w:rPr>
          <w:lang w:val="nl-BE"/>
        </w:rPr>
        <w:tab/>
      </w:r>
      <w:r>
        <w:rPr>
          <w:lang w:val="nl-BE"/>
        </w:rPr>
        <w:tab/>
      </w:r>
      <w:r>
        <w:rPr>
          <w:lang w:val="nl-BE"/>
        </w:rPr>
        <w:tab/>
      </w:r>
      <w:r>
        <w:rPr>
          <w:lang w:val="nl-BE"/>
        </w:rPr>
        <w:tab/>
      </w:r>
    </w:p>
    <w:p w14:paraId="4037DEC4" w14:textId="77777777" w:rsidR="00AB0F22" w:rsidRDefault="00AB0F22" w:rsidP="00AB0F22">
      <w:pPr>
        <w:pStyle w:val="ASNormal"/>
        <w:rPr>
          <w:lang w:val="nl-NL"/>
        </w:rPr>
      </w:pPr>
    </w:p>
    <w:p w14:paraId="33A3E0C8" w14:textId="77777777" w:rsidR="00C266D4" w:rsidRDefault="00C266D4" w:rsidP="00BD680F">
      <w:pPr>
        <w:pStyle w:val="ASBulleted"/>
        <w:numPr>
          <w:ilvl w:val="0"/>
          <w:numId w:val="0"/>
        </w:numPr>
      </w:pPr>
    </w:p>
    <w:p w14:paraId="30F316C6" w14:textId="6168539C" w:rsidR="00C266D4" w:rsidRDefault="00B1210D" w:rsidP="00B1210D">
      <w:pPr>
        <w:pStyle w:val="Title"/>
      </w:pPr>
      <w:r>
        <w:t xml:space="preserve"> </w:t>
      </w:r>
      <w:bookmarkStart w:id="4" w:name="_Toc199765022"/>
      <w:r w:rsidR="00CA703B">
        <w:t>Projectomschrijving</w:t>
      </w:r>
      <w:bookmarkEnd w:id="4"/>
    </w:p>
    <w:p w14:paraId="78BD73A8" w14:textId="77777777" w:rsidR="00B1210D" w:rsidRDefault="00B1210D" w:rsidP="00B1210D">
      <w:pPr>
        <w:pStyle w:val="ASNormal"/>
        <w:rPr>
          <w:lang w:val="nl-NL"/>
        </w:rPr>
      </w:pPr>
    </w:p>
    <w:p w14:paraId="170AEA0C" w14:textId="26BD5DD0" w:rsidR="00B1210D" w:rsidRPr="00C64858" w:rsidRDefault="00C64858" w:rsidP="00B1210D">
      <w:pPr>
        <w:pStyle w:val="ASNormal"/>
        <w:rPr>
          <w:lang w:val="nl-NL"/>
        </w:rPr>
      </w:pPr>
      <w:r>
        <w:rPr>
          <w:rStyle w:val="normaltextrun"/>
          <w:rFonts w:cs="Calibri"/>
          <w:shd w:val="clear" w:color="auto" w:fill="FFFFFF"/>
          <w:lang w:val="nl-BE"/>
        </w:rPr>
        <w:t>Het doel van dit rapport bestaat erin om een diepgaand inzicht te verschaffen in de luchtkwaliteit en ventilatiesystemen binnen geselecteerde woonzorgcentra in België. Hierbij worden de structuur en relevante informatie van elk gebouw in combinatie met de aanwezige ventilatiesystemen geanalyseerd. De hoofdanalyse vindt u terug in het document “</w:t>
      </w:r>
      <w:r w:rsidR="002C6424" w:rsidRPr="002C6424">
        <w:rPr>
          <w:rStyle w:val="normaltextrun"/>
          <w:rFonts w:cs="Calibri"/>
          <w:shd w:val="clear" w:color="auto" w:fill="FFFFFF"/>
          <w:lang w:val="nl-BE"/>
        </w:rPr>
        <w:t>{{</w:t>
      </w:r>
      <w:proofErr w:type="spellStart"/>
      <w:r w:rsidR="002C6424" w:rsidRPr="002C6424">
        <w:rPr>
          <w:rStyle w:val="normaltextrun"/>
          <w:rFonts w:cs="Calibri"/>
          <w:shd w:val="clear" w:color="auto" w:fill="FFFFFF"/>
          <w:lang w:val="nl-BE"/>
        </w:rPr>
        <w:t>site_name</w:t>
      </w:r>
      <w:proofErr w:type="spellEnd"/>
      <w:r w:rsidR="002C6424" w:rsidRPr="002C6424">
        <w:rPr>
          <w:rStyle w:val="normaltextrun"/>
          <w:rFonts w:cs="Calibri"/>
          <w:shd w:val="clear" w:color="auto" w:fill="FFFFFF"/>
          <w:lang w:val="nl-BE"/>
        </w:rPr>
        <w:t>}}</w:t>
      </w:r>
      <w:r w:rsidR="00384641">
        <w:rPr>
          <w:rStyle w:val="normaltextrun"/>
          <w:rFonts w:cs="Calibri"/>
          <w:shd w:val="clear" w:color="auto" w:fill="FFFFFF"/>
          <w:lang w:val="nl-BE"/>
        </w:rPr>
        <w:t xml:space="preserve"> –</w:t>
      </w:r>
      <w:r>
        <w:rPr>
          <w:rStyle w:val="normaltextrun"/>
          <w:rFonts w:cs="Calibri"/>
          <w:shd w:val="clear" w:color="auto" w:fill="FFFFFF"/>
          <w:lang w:val="nl-BE"/>
        </w:rPr>
        <w:t xml:space="preserve"> Ventilatieaudit”, waarvan dit document een bijlage is. In het bijgevoegde document “</w:t>
      </w:r>
      <w:r w:rsidR="002C6424" w:rsidRPr="002C6424">
        <w:rPr>
          <w:rStyle w:val="normaltextrun"/>
          <w:rFonts w:cs="Calibri"/>
          <w:shd w:val="clear" w:color="auto" w:fill="FFFFFF"/>
          <w:lang w:val="nl-BE"/>
        </w:rPr>
        <w:t>{{</w:t>
      </w:r>
      <w:proofErr w:type="spellStart"/>
      <w:r w:rsidR="002C6424" w:rsidRPr="002C6424">
        <w:rPr>
          <w:rStyle w:val="normaltextrun"/>
          <w:rFonts w:cs="Calibri"/>
          <w:shd w:val="clear" w:color="auto" w:fill="FFFFFF"/>
          <w:lang w:val="nl-BE"/>
        </w:rPr>
        <w:t>site_name</w:t>
      </w:r>
      <w:proofErr w:type="spellEnd"/>
      <w:r w:rsidR="002C6424" w:rsidRPr="002C6424">
        <w:rPr>
          <w:rStyle w:val="normaltextrun"/>
          <w:rFonts w:cs="Calibri"/>
          <w:shd w:val="clear" w:color="auto" w:fill="FFFFFF"/>
          <w:lang w:val="nl-BE"/>
        </w:rPr>
        <w:t>}}</w:t>
      </w:r>
      <w:r w:rsidR="00384641">
        <w:rPr>
          <w:rStyle w:val="normaltextrun"/>
          <w:rFonts w:cs="Calibri"/>
          <w:shd w:val="clear" w:color="auto" w:fill="FFFFFF"/>
          <w:lang w:val="nl-BE"/>
        </w:rPr>
        <w:t xml:space="preserve"> – </w:t>
      </w:r>
      <w:r>
        <w:rPr>
          <w:rStyle w:val="normaltextrun"/>
          <w:rFonts w:cs="Calibri"/>
          <w:shd w:val="clear" w:color="auto" w:fill="FFFFFF"/>
          <w:lang w:val="nl-BE"/>
        </w:rPr>
        <w:t>Plannenbundel” vindt u de lokalen terug die voor deze meetcampagne geselecteerd zijn. </w:t>
      </w:r>
      <w:r w:rsidRPr="00C64858">
        <w:rPr>
          <w:rStyle w:val="eop"/>
          <w:rFonts w:cs="Calibri"/>
          <w:color w:val="000000"/>
          <w:shd w:val="clear" w:color="auto" w:fill="FFFFFF"/>
          <w:lang w:val="nl-NL"/>
        </w:rPr>
        <w:t> </w:t>
      </w:r>
    </w:p>
    <w:p w14:paraId="5E50B55E" w14:textId="77777777" w:rsidR="00AB0F22" w:rsidRDefault="00AB0F22" w:rsidP="00B1210D">
      <w:pPr>
        <w:pStyle w:val="ASNormal"/>
        <w:rPr>
          <w:lang w:val="nl-NL"/>
        </w:rPr>
      </w:pPr>
    </w:p>
    <w:p w14:paraId="21AB4921" w14:textId="77777777" w:rsidR="00AB0F22" w:rsidRDefault="00AB0F22" w:rsidP="00B1210D">
      <w:pPr>
        <w:pStyle w:val="ASNormal"/>
        <w:rPr>
          <w:lang w:val="nl-NL"/>
        </w:rPr>
      </w:pPr>
    </w:p>
    <w:p w14:paraId="27403D21" w14:textId="77777777" w:rsidR="008B70A7" w:rsidRDefault="008B70A7" w:rsidP="00B1210D">
      <w:pPr>
        <w:pStyle w:val="ASNormal"/>
        <w:rPr>
          <w:lang w:val="nl-NL"/>
        </w:rPr>
      </w:pPr>
    </w:p>
    <w:p w14:paraId="50FCF736" w14:textId="77777777" w:rsidR="008B70A7" w:rsidRDefault="008B70A7" w:rsidP="00B1210D">
      <w:pPr>
        <w:pStyle w:val="ASNormal"/>
        <w:rPr>
          <w:lang w:val="nl-NL"/>
        </w:rPr>
      </w:pPr>
    </w:p>
    <w:p w14:paraId="30FA04D9" w14:textId="77777777" w:rsidR="008B70A7" w:rsidRDefault="008B70A7" w:rsidP="00B1210D">
      <w:pPr>
        <w:pStyle w:val="ASNormal"/>
        <w:rPr>
          <w:lang w:val="nl-NL"/>
        </w:rPr>
      </w:pPr>
    </w:p>
    <w:p w14:paraId="3980FD0F" w14:textId="77777777" w:rsidR="008B70A7" w:rsidRDefault="008B70A7" w:rsidP="00B1210D">
      <w:pPr>
        <w:pStyle w:val="ASNormal"/>
        <w:rPr>
          <w:lang w:val="nl-NL"/>
        </w:rPr>
      </w:pPr>
    </w:p>
    <w:p w14:paraId="4D82A5C9" w14:textId="77777777" w:rsidR="008B70A7" w:rsidRDefault="008B70A7" w:rsidP="00B1210D">
      <w:pPr>
        <w:pStyle w:val="ASNormal"/>
        <w:rPr>
          <w:lang w:val="nl-NL"/>
        </w:rPr>
      </w:pPr>
    </w:p>
    <w:p w14:paraId="6A194C64" w14:textId="77777777" w:rsidR="00AB0F22" w:rsidRDefault="00AB0F22" w:rsidP="00B1210D">
      <w:pPr>
        <w:pStyle w:val="ASNormal"/>
        <w:rPr>
          <w:lang w:val="nl-NL"/>
        </w:rPr>
      </w:pPr>
    </w:p>
    <w:p w14:paraId="6C789DC5" w14:textId="77777777" w:rsidR="00C64858" w:rsidRDefault="00C64858">
      <w:pPr>
        <w:widowControl/>
        <w:suppressAutoHyphens w:val="0"/>
        <w:jc w:val="left"/>
        <w:rPr>
          <w:b/>
          <w:color w:val="00B0F0"/>
          <w:sz w:val="44"/>
          <w:szCs w:val="52"/>
          <w:lang w:val="nl-NL"/>
        </w:rPr>
      </w:pPr>
      <w:r>
        <w:rPr>
          <w:lang w:val="nl-NL"/>
        </w:rPr>
        <w:br w:type="page"/>
      </w:r>
    </w:p>
    <w:p w14:paraId="18C18522" w14:textId="10035FA3" w:rsidR="00B1210D" w:rsidRDefault="00CA703B" w:rsidP="00654546">
      <w:pPr>
        <w:pStyle w:val="ASHeading1"/>
        <w:rPr>
          <w:lang w:val="nl-NL"/>
        </w:rPr>
      </w:pPr>
      <w:r>
        <w:rPr>
          <w:lang w:val="nl-NL"/>
        </w:rPr>
        <w:lastRenderedPageBreak/>
        <w:t xml:space="preserve"> </w:t>
      </w:r>
      <w:bookmarkStart w:id="5" w:name="_Toc199765023"/>
      <w:r>
        <w:rPr>
          <w:lang w:val="nl-NL"/>
        </w:rPr>
        <w:t xml:space="preserve">Toelichting </w:t>
      </w:r>
      <w:proofErr w:type="spellStart"/>
      <w:r>
        <w:rPr>
          <w:lang w:val="nl-NL"/>
        </w:rPr>
        <w:t>binnenluchtkwaliteit</w:t>
      </w:r>
      <w:bookmarkEnd w:id="5"/>
      <w:proofErr w:type="spellEnd"/>
    </w:p>
    <w:p w14:paraId="299A2BA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doel van deze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 xml:space="preserve">-meetcampagne is om inzicht te verkrijgen in de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van het WZC en de werking van het huidig ventilatiesysteem. Om een objectieve interpretatie van de metingen te maken, steunen wij op het kwaliteitshandboek voor ventilatie in woonzorgcentra. </w:t>
      </w:r>
      <w:r w:rsidRPr="00676E10">
        <w:rPr>
          <w:rStyle w:val="eop"/>
          <w:rFonts w:ascii="Calibri" w:hAnsi="Calibri" w:cs="Calibri"/>
          <w:sz w:val="22"/>
          <w:szCs w:val="22"/>
          <w:lang w:val="nl-NL"/>
        </w:rPr>
        <w:t> </w:t>
      </w:r>
    </w:p>
    <w:p w14:paraId="1A8A1D9C"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eop"/>
          <w:rFonts w:ascii="Calibri" w:hAnsi="Calibri" w:cs="Calibri"/>
          <w:sz w:val="22"/>
          <w:szCs w:val="22"/>
          <w:lang w:val="nl-NL"/>
        </w:rPr>
        <w:t> </w:t>
      </w:r>
    </w:p>
    <w:p w14:paraId="3F9E9F05" w14:textId="77777777" w:rsidR="00676E10" w:rsidRPr="00676E10" w:rsidRDefault="00676E10" w:rsidP="00676E10">
      <w:pPr>
        <w:pStyle w:val="paragraph"/>
        <w:spacing w:before="0" w:beforeAutospacing="0" w:after="0" w:afterAutospacing="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Het kwaliteitshandboek schrijft het volgende wat betreft CO</w:t>
      </w:r>
      <w:r w:rsidRPr="00676E10">
        <w:rPr>
          <w:rStyle w:val="normaltextrun"/>
          <w:rFonts w:ascii="Calibri" w:hAnsi="Calibri" w:cs="Calibri"/>
          <w:sz w:val="17"/>
          <w:szCs w:val="17"/>
          <w:vertAlign w:val="subscript"/>
          <w:lang w:val="nl-NL"/>
        </w:rPr>
        <w:t>2</w:t>
      </w:r>
      <w:r w:rsidRPr="00676E10">
        <w:rPr>
          <w:rStyle w:val="normaltextrun"/>
          <w:rFonts w:ascii="Calibri" w:hAnsi="Calibri" w:cs="Calibri"/>
          <w:sz w:val="22"/>
          <w:szCs w:val="22"/>
          <w:lang w:val="nl-NL"/>
        </w:rPr>
        <w:t>-concentraties in WZC:</w:t>
      </w:r>
      <w:r w:rsidRPr="00676E10">
        <w:rPr>
          <w:rStyle w:val="eop"/>
          <w:rFonts w:ascii="Calibri" w:hAnsi="Calibri" w:cs="Calibri"/>
          <w:sz w:val="22"/>
          <w:szCs w:val="22"/>
          <w:lang w:val="nl-NL"/>
        </w:rPr>
        <w:t> </w:t>
      </w:r>
    </w:p>
    <w:p w14:paraId="4347693E"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1200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de bovengrens voor een aanvaardbare </w:t>
      </w:r>
      <w:proofErr w:type="spellStart"/>
      <w:r w:rsidRPr="00676E10">
        <w:rPr>
          <w:rStyle w:val="normaltextrun"/>
          <w:rFonts w:ascii="Calibri" w:hAnsi="Calibri" w:cs="Calibri"/>
          <w:sz w:val="22"/>
          <w:szCs w:val="22"/>
          <w:lang w:val="nl-NL"/>
        </w:rPr>
        <w:t>binnenluchtkwaliteit</w:t>
      </w:r>
      <w:proofErr w:type="spellEnd"/>
      <w:r w:rsidRPr="00676E10">
        <w:rPr>
          <w:rStyle w:val="normaltextrun"/>
          <w:rFonts w:ascii="Calibri" w:hAnsi="Calibri" w:cs="Calibri"/>
          <w:sz w:val="22"/>
          <w:szCs w:val="22"/>
          <w:lang w:val="nl-NL"/>
        </w:rPr>
        <w:t xml:space="preserve"> in een woonzorgcentrum.</w:t>
      </w:r>
      <w:r w:rsidRPr="00676E10">
        <w:rPr>
          <w:rStyle w:val="eop"/>
          <w:rFonts w:ascii="Calibri" w:hAnsi="Calibri" w:cs="Calibri"/>
          <w:sz w:val="22"/>
          <w:szCs w:val="22"/>
          <w:lang w:val="nl-NL"/>
        </w:rPr>
        <w:t> </w:t>
      </w:r>
    </w:p>
    <w:p w14:paraId="259D54FA" w14:textId="77777777" w:rsidR="00676E10" w:rsidRPr="00676E10" w:rsidRDefault="00676E10" w:rsidP="00394EE1">
      <w:pPr>
        <w:pStyle w:val="paragraph"/>
        <w:numPr>
          <w:ilvl w:val="0"/>
          <w:numId w:val="3"/>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 xml:space="preserve">Een concentratie van 900 </w:t>
      </w:r>
      <w:proofErr w:type="spellStart"/>
      <w:r w:rsidRPr="00676E10">
        <w:rPr>
          <w:rStyle w:val="normaltextrun"/>
          <w:rFonts w:ascii="Calibri" w:hAnsi="Calibri" w:cs="Calibri"/>
          <w:sz w:val="22"/>
          <w:szCs w:val="22"/>
          <w:lang w:val="nl-NL"/>
        </w:rPr>
        <w:t>ppm</w:t>
      </w:r>
      <w:proofErr w:type="spellEnd"/>
      <w:r w:rsidRPr="00676E10">
        <w:rPr>
          <w:rStyle w:val="normaltextrun"/>
          <w:rFonts w:ascii="Calibri" w:hAnsi="Calibri" w:cs="Calibri"/>
          <w:sz w:val="22"/>
          <w:szCs w:val="22"/>
          <w:lang w:val="nl-NL"/>
        </w:rPr>
        <w:t xml:space="preserve"> is een richtwaarde in normale omstandigheden en als een bovengrens bij risico op besmetting door </w:t>
      </w:r>
      <w:proofErr w:type="spellStart"/>
      <w:r w:rsidRPr="00676E10">
        <w:rPr>
          <w:rStyle w:val="normaltextrun"/>
          <w:rFonts w:ascii="Calibri" w:hAnsi="Calibri" w:cs="Calibri"/>
          <w:sz w:val="22"/>
          <w:szCs w:val="22"/>
          <w:lang w:val="nl-NL"/>
        </w:rPr>
        <w:t>luchtgedragen</w:t>
      </w:r>
      <w:proofErr w:type="spellEnd"/>
      <w:r w:rsidRPr="00676E10">
        <w:rPr>
          <w:rStyle w:val="normaltextrun"/>
          <w:rFonts w:ascii="Calibri" w:hAnsi="Calibri" w:cs="Calibri"/>
          <w:sz w:val="22"/>
          <w:szCs w:val="22"/>
          <w:lang w:val="nl-NL"/>
        </w:rPr>
        <w:t xml:space="preserve"> virusdeeltjes.</w:t>
      </w:r>
      <w:r w:rsidRPr="00676E10">
        <w:rPr>
          <w:rStyle w:val="eop"/>
          <w:rFonts w:ascii="Calibri" w:hAnsi="Calibri" w:cs="Calibri"/>
          <w:sz w:val="22"/>
          <w:szCs w:val="22"/>
          <w:lang w:val="nl-NL"/>
        </w:rPr>
        <w:t> </w:t>
      </w:r>
    </w:p>
    <w:p w14:paraId="1FD1D26A"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Verder voegt het kwaliteitshandboek toe dat men spreekt over verhoogd risico op besmetting met ademhalingsvirussen:</w:t>
      </w:r>
      <w:r w:rsidRPr="00676E10">
        <w:rPr>
          <w:rStyle w:val="eop"/>
          <w:rFonts w:ascii="Calibri" w:hAnsi="Calibri" w:cs="Calibri"/>
          <w:sz w:val="22"/>
          <w:szCs w:val="22"/>
          <w:lang w:val="nl-NL"/>
        </w:rPr>
        <w:t> </w:t>
      </w:r>
    </w:p>
    <w:p w14:paraId="4F81ECF2"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Vanaf dreigingsniveau oranje (toenemende druk op het gezondheidszorgsysteem, waardoor ingrijpen nodig is om het fenomeen in te dammen) van de epidemiologische situatie voor alle respiratoire virussen</w:t>
      </w:r>
      <w:r w:rsidRPr="00676E10">
        <w:rPr>
          <w:rStyle w:val="eop"/>
          <w:rFonts w:ascii="Calibri" w:hAnsi="Calibri" w:cs="Calibri"/>
          <w:sz w:val="22"/>
          <w:szCs w:val="22"/>
          <w:lang w:val="nl-NL"/>
        </w:rPr>
        <w:t> </w:t>
      </w:r>
    </w:p>
    <w:p w14:paraId="466BE1D8" w14:textId="77777777" w:rsidR="00676E10" w:rsidRPr="00676E10" w:rsidRDefault="00676E10" w:rsidP="00394EE1">
      <w:pPr>
        <w:pStyle w:val="paragraph"/>
        <w:numPr>
          <w:ilvl w:val="0"/>
          <w:numId w:val="4"/>
        </w:numPr>
        <w:spacing w:before="0" w:beforeAutospacing="0" w:after="0" w:afterAutospacing="0"/>
        <w:ind w:left="1080" w:firstLine="0"/>
        <w:jc w:val="both"/>
        <w:textAlignment w:val="baseline"/>
        <w:rPr>
          <w:rFonts w:ascii="Calibri" w:hAnsi="Calibri" w:cs="Calibri"/>
          <w:sz w:val="22"/>
          <w:szCs w:val="22"/>
          <w:lang w:val="nl-NL"/>
        </w:rPr>
      </w:pPr>
      <w:r w:rsidRPr="00676E10">
        <w:rPr>
          <w:rStyle w:val="normaltextrun"/>
          <w:rFonts w:ascii="Calibri" w:hAnsi="Calibri" w:cs="Calibri"/>
          <w:sz w:val="22"/>
          <w:szCs w:val="22"/>
          <w:lang w:val="nl-NL"/>
        </w:rPr>
        <w:t>Wanneer er een (vermoeden van een) uitbraak is van een respiratoir virus in de voorziening</w:t>
      </w:r>
      <w:r w:rsidRPr="00676E10">
        <w:rPr>
          <w:rStyle w:val="eop"/>
          <w:rFonts w:ascii="Calibri" w:hAnsi="Calibri" w:cs="Calibri"/>
          <w:sz w:val="22"/>
          <w:szCs w:val="22"/>
          <w:lang w:val="nl-NL"/>
        </w:rPr>
        <w:t> </w:t>
      </w:r>
    </w:p>
    <w:p w14:paraId="33C404D2" w14:textId="77777777" w:rsidR="00676E10" w:rsidRPr="00676E10" w:rsidRDefault="00676E10" w:rsidP="00676E10">
      <w:pPr>
        <w:pStyle w:val="paragraph"/>
        <w:spacing w:before="0" w:after="0"/>
        <w:jc w:val="both"/>
        <w:textAlignment w:val="baseline"/>
        <w:rPr>
          <w:rFonts w:ascii="Segoe UI" w:hAnsi="Segoe UI" w:cs="Segoe UI"/>
          <w:sz w:val="18"/>
          <w:szCs w:val="18"/>
          <w:lang w:val="nl-NL"/>
        </w:rPr>
      </w:pPr>
      <w:r w:rsidRPr="00676E10">
        <w:rPr>
          <w:rStyle w:val="normaltextrun"/>
          <w:rFonts w:ascii="Calibri" w:hAnsi="Calibri" w:cs="Calibri"/>
          <w:sz w:val="22"/>
          <w:szCs w:val="22"/>
          <w:lang w:val="nl-NL"/>
        </w:rPr>
        <w:t>Aangezien twee grenswaarden worden aangegeven (900ppm en 1200ppm) zal de bespreking van de meetcampagne telkens in functie van deze twee waarden worden uitgevoerd.</w:t>
      </w:r>
      <w:r w:rsidRPr="00676E10">
        <w:rPr>
          <w:rStyle w:val="eop"/>
          <w:rFonts w:ascii="Calibri" w:hAnsi="Calibri" w:cs="Calibri"/>
          <w:sz w:val="22"/>
          <w:szCs w:val="22"/>
          <w:lang w:val="nl-NL"/>
        </w:rPr>
        <w:t> </w:t>
      </w:r>
    </w:p>
    <w:p w14:paraId="01F9AE9B" w14:textId="77777777" w:rsidR="00676E10" w:rsidRPr="00676E10" w:rsidRDefault="00676E10" w:rsidP="00676E10">
      <w:pPr>
        <w:pStyle w:val="paragraph"/>
        <w:spacing w:before="0" w:beforeAutospacing="0" w:after="0" w:afterAutospacing="0"/>
        <w:textAlignment w:val="baseline"/>
        <w:rPr>
          <w:rFonts w:ascii="Segoe UI" w:hAnsi="Segoe UI" w:cs="Segoe UI"/>
          <w:color w:val="808080"/>
          <w:sz w:val="18"/>
          <w:szCs w:val="18"/>
          <w:lang w:val="nl-NL"/>
        </w:rPr>
      </w:pPr>
      <w:r w:rsidRPr="00676E10">
        <w:rPr>
          <w:rStyle w:val="eop"/>
          <w:rFonts w:ascii="Calibri" w:hAnsi="Calibri" w:cs="Calibri"/>
          <w:color w:val="808080"/>
          <w:sz w:val="22"/>
          <w:szCs w:val="22"/>
          <w:lang w:val="nl-NL"/>
        </w:rPr>
        <w:t> </w:t>
      </w:r>
    </w:p>
    <w:p w14:paraId="4A005A8E" w14:textId="77777777" w:rsidR="00F13D77" w:rsidRDefault="00F13D77" w:rsidP="00654546">
      <w:pPr>
        <w:rPr>
          <w:lang w:val="nl-NL"/>
        </w:rPr>
      </w:pPr>
    </w:p>
    <w:p w14:paraId="779C253E" w14:textId="77777777" w:rsidR="00AB0F22" w:rsidRDefault="00AB0F22" w:rsidP="00654546">
      <w:pPr>
        <w:rPr>
          <w:lang w:val="nl-NL"/>
        </w:rPr>
      </w:pPr>
    </w:p>
    <w:p w14:paraId="5454F316" w14:textId="77777777" w:rsidR="00C64858" w:rsidRDefault="00C64858">
      <w:pPr>
        <w:widowControl/>
        <w:suppressAutoHyphens w:val="0"/>
        <w:jc w:val="left"/>
        <w:rPr>
          <w:b/>
          <w:color w:val="00B0F0"/>
          <w:sz w:val="44"/>
          <w:szCs w:val="52"/>
          <w:lang w:val="nl-NL"/>
        </w:rPr>
      </w:pPr>
      <w:r>
        <w:rPr>
          <w:lang w:val="nl-NL"/>
        </w:rPr>
        <w:br w:type="page"/>
      </w:r>
    </w:p>
    <w:p w14:paraId="7D56D2BF" w14:textId="0169D675" w:rsidR="00912A69" w:rsidRDefault="00912A69" w:rsidP="00912A69">
      <w:pPr>
        <w:pStyle w:val="ASHeading1"/>
        <w:rPr>
          <w:lang w:val="nl-NL"/>
        </w:rPr>
      </w:pPr>
      <w:r>
        <w:rPr>
          <w:lang w:val="nl-NL"/>
        </w:rPr>
        <w:lastRenderedPageBreak/>
        <w:t xml:space="preserve"> </w:t>
      </w:r>
      <w:bookmarkStart w:id="6" w:name="_Toc199765024"/>
      <w:r w:rsidR="006816FB">
        <w:rPr>
          <w:lang w:val="nl-NL"/>
        </w:rPr>
        <w:t>Meetstrategie</w:t>
      </w:r>
      <w:bookmarkEnd w:id="6"/>
    </w:p>
    <w:p w14:paraId="7CFEA3FF" w14:textId="3EF482F9" w:rsidR="00676E10" w:rsidRPr="0059296B" w:rsidRDefault="00B02CA1" w:rsidP="00676E10">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4609D9">
        <w:rPr>
          <w:rStyle w:val="normaltextrun"/>
          <w:rFonts w:ascii="Calibri" w:hAnsi="Calibri" w:cs="Calibri"/>
          <w:color w:val="000000"/>
          <w:sz w:val="22"/>
          <w:szCs w:val="22"/>
          <w:lang w:val="nl-BE"/>
        </w:rPr>
        <w:t>H</w:t>
      </w:r>
      <w:r w:rsidR="00676E10" w:rsidRPr="004609D9">
        <w:rPr>
          <w:rStyle w:val="normaltextrun"/>
          <w:rFonts w:ascii="Calibri" w:hAnsi="Calibri" w:cs="Calibri"/>
          <w:color w:val="000000"/>
          <w:sz w:val="22"/>
          <w:szCs w:val="22"/>
          <w:lang w:val="nl-BE"/>
        </w:rPr>
        <w:t xml:space="preserve">et woonzorgcentrum </w:t>
      </w:r>
      <w:r w:rsidR="001A5DF4" w:rsidRPr="001A5DF4">
        <w:rPr>
          <w:rStyle w:val="normaltextrun"/>
          <w:rFonts w:ascii="Calibri" w:hAnsi="Calibri" w:cs="Calibri"/>
          <w:color w:val="000000"/>
          <w:sz w:val="22"/>
          <w:szCs w:val="22"/>
          <w:lang w:val="nl-BE"/>
        </w:rPr>
        <w:t>{{</w:t>
      </w:r>
      <w:proofErr w:type="spellStart"/>
      <w:r w:rsidR="001A5DF4" w:rsidRPr="001A5DF4">
        <w:rPr>
          <w:rStyle w:val="normaltextrun"/>
          <w:rFonts w:ascii="Calibri" w:hAnsi="Calibri" w:cs="Calibri"/>
          <w:color w:val="000000"/>
          <w:sz w:val="22"/>
          <w:szCs w:val="22"/>
          <w:lang w:val="nl-BE"/>
        </w:rPr>
        <w:t>site_name</w:t>
      </w:r>
      <w:proofErr w:type="spellEnd"/>
      <w:r w:rsidR="001A5DF4" w:rsidRPr="001A5DF4">
        <w:rPr>
          <w:rStyle w:val="normaltextrun"/>
          <w:rFonts w:ascii="Calibri" w:hAnsi="Calibri" w:cs="Calibri"/>
          <w:color w:val="000000"/>
          <w:sz w:val="22"/>
          <w:szCs w:val="22"/>
          <w:lang w:val="nl-BE"/>
        </w:rPr>
        <w:t>}}</w:t>
      </w:r>
      <w:r w:rsidR="001A5DF4">
        <w:rPr>
          <w:rStyle w:val="normaltextrun"/>
          <w:rFonts w:ascii="Calibri" w:hAnsi="Calibri" w:cs="Calibri"/>
          <w:color w:val="000000"/>
          <w:sz w:val="22"/>
          <w:szCs w:val="22"/>
          <w:lang w:val="nl-BE"/>
        </w:rPr>
        <w:t xml:space="preserve"> </w:t>
      </w:r>
      <w:r w:rsidR="00DE5DE0" w:rsidRPr="004609D9">
        <w:rPr>
          <w:rStyle w:val="normaltextrun"/>
          <w:rFonts w:ascii="Calibri" w:hAnsi="Calibri" w:cs="Calibri"/>
          <w:color w:val="000000"/>
          <w:sz w:val="22"/>
          <w:szCs w:val="22"/>
          <w:lang w:val="nl-BE"/>
        </w:rPr>
        <w:t xml:space="preserve">werd gebouwd in </w:t>
      </w:r>
      <w:r w:rsidR="00C24354">
        <w:rPr>
          <w:rStyle w:val="normaltextrun"/>
          <w:rFonts w:ascii="Calibri" w:hAnsi="Calibri" w:cs="Calibri"/>
          <w:color w:val="000000"/>
          <w:sz w:val="22"/>
          <w:szCs w:val="22"/>
          <w:lang w:val="nl-BE"/>
        </w:rPr>
        <w:t xml:space="preserve">{{bouwjaar}} </w:t>
      </w:r>
      <w:r w:rsidR="00DE5DE0">
        <w:rPr>
          <w:rStyle w:val="normaltextrun"/>
          <w:rFonts w:ascii="Calibri" w:hAnsi="Calibri" w:cs="Calibri"/>
          <w:color w:val="000000"/>
          <w:sz w:val="22"/>
          <w:szCs w:val="22"/>
          <w:lang w:val="nl-BE"/>
        </w:rPr>
        <w:t>en</w:t>
      </w:r>
      <w:r w:rsidR="00676E10" w:rsidRPr="004609D9">
        <w:rPr>
          <w:rStyle w:val="normaltextrun"/>
          <w:rFonts w:ascii="Calibri" w:hAnsi="Calibri" w:cs="Calibri"/>
          <w:color w:val="000000"/>
          <w:sz w:val="22"/>
          <w:szCs w:val="22"/>
          <w:lang w:val="nl-BE"/>
        </w:rPr>
        <w:t xml:space="preserve"> bestaat uit </w:t>
      </w:r>
      <w:r w:rsidR="00C24354">
        <w:rPr>
          <w:rStyle w:val="normaltextrun"/>
          <w:rFonts w:ascii="Calibri" w:hAnsi="Calibri" w:cs="Calibri"/>
          <w:color w:val="000000"/>
          <w:sz w:val="22"/>
          <w:szCs w:val="22"/>
          <w:lang w:val="nl-BE"/>
        </w:rPr>
        <w:t>{{verdiepingen}}</w:t>
      </w:r>
      <w:r w:rsidR="00676E10" w:rsidRPr="004609D9">
        <w:rPr>
          <w:rStyle w:val="normaltextrun"/>
          <w:rFonts w:ascii="Calibri" w:hAnsi="Calibri" w:cs="Calibri"/>
          <w:color w:val="000000"/>
          <w:sz w:val="22"/>
          <w:szCs w:val="22"/>
          <w:lang w:val="nl-BE"/>
        </w:rPr>
        <w:t xml:space="preserve"> </w:t>
      </w:r>
      <w:r w:rsidR="00B42C84" w:rsidRPr="004609D9">
        <w:rPr>
          <w:rStyle w:val="normaltextrun"/>
          <w:rFonts w:ascii="Calibri" w:hAnsi="Calibri" w:cs="Calibri"/>
          <w:color w:val="000000"/>
          <w:sz w:val="22"/>
          <w:szCs w:val="22"/>
          <w:lang w:val="nl-BE"/>
        </w:rPr>
        <w:t>residentiële verdiepen</w:t>
      </w:r>
      <w:r w:rsidR="00676E10" w:rsidRPr="004609D9">
        <w:rPr>
          <w:rStyle w:val="normaltextrun"/>
          <w:rFonts w:ascii="Calibri" w:hAnsi="Calibri" w:cs="Calibri"/>
          <w:color w:val="000000"/>
          <w:sz w:val="22"/>
          <w:szCs w:val="22"/>
          <w:lang w:val="nl-BE"/>
        </w:rPr>
        <w:t>.</w:t>
      </w:r>
      <w:r w:rsidR="00F32B2D">
        <w:rPr>
          <w:rStyle w:val="normaltextrun"/>
          <w:rFonts w:ascii="Calibri" w:hAnsi="Calibri" w:cs="Calibri"/>
          <w:color w:val="000000"/>
          <w:sz w:val="22"/>
          <w:szCs w:val="22"/>
          <w:lang w:val="nl-BE"/>
        </w:rPr>
        <w:t xml:space="preserve"> </w:t>
      </w:r>
      <w:r w:rsidR="00676E10" w:rsidRPr="00C36A5D">
        <w:rPr>
          <w:rStyle w:val="normaltextrun"/>
          <w:rFonts w:ascii="Calibri" w:hAnsi="Calibri" w:cs="Calibri"/>
          <w:color w:val="000000"/>
          <w:sz w:val="22"/>
          <w:szCs w:val="22"/>
          <w:lang w:val="nl-BE"/>
        </w:rPr>
        <w:t xml:space="preserve">Verder </w:t>
      </w:r>
      <w:r w:rsidR="006906D3" w:rsidRPr="00C36A5D">
        <w:rPr>
          <w:rStyle w:val="normaltextrun"/>
          <w:rFonts w:ascii="Calibri" w:hAnsi="Calibri" w:cs="Calibri"/>
          <w:color w:val="000000"/>
          <w:sz w:val="22"/>
          <w:szCs w:val="22"/>
          <w:lang w:val="nl-BE"/>
        </w:rPr>
        <w:t>beschikt</w:t>
      </w:r>
      <w:r w:rsidR="00E80200" w:rsidRPr="00C36A5D">
        <w:rPr>
          <w:rStyle w:val="normaltextrun"/>
          <w:rFonts w:ascii="Calibri" w:hAnsi="Calibri" w:cs="Calibri"/>
          <w:color w:val="000000"/>
          <w:sz w:val="22"/>
          <w:szCs w:val="22"/>
          <w:lang w:val="nl-BE"/>
        </w:rPr>
        <w:t xml:space="preserve"> </w:t>
      </w:r>
      <w:r w:rsidR="00B97E86" w:rsidRPr="00C36A5D">
        <w:rPr>
          <w:rStyle w:val="normaltextrun"/>
          <w:rFonts w:ascii="Calibri" w:hAnsi="Calibri" w:cs="Calibri"/>
          <w:color w:val="000000"/>
          <w:sz w:val="22"/>
          <w:szCs w:val="22"/>
          <w:lang w:val="nl-BE"/>
        </w:rPr>
        <w:t>het WZC</w:t>
      </w:r>
      <w:r w:rsidR="00676E10" w:rsidRPr="00C36A5D">
        <w:rPr>
          <w:rStyle w:val="normaltextrun"/>
          <w:rFonts w:ascii="Calibri" w:hAnsi="Calibri" w:cs="Calibri"/>
          <w:color w:val="000000"/>
          <w:sz w:val="22"/>
          <w:szCs w:val="22"/>
          <w:lang w:val="nl-BE"/>
        </w:rPr>
        <w:t xml:space="preserve"> </w:t>
      </w:r>
      <w:r w:rsidR="00E80200" w:rsidRPr="00C36A5D">
        <w:rPr>
          <w:rStyle w:val="normaltextrun"/>
          <w:rFonts w:ascii="Calibri" w:hAnsi="Calibri" w:cs="Calibri"/>
          <w:color w:val="000000"/>
          <w:sz w:val="22"/>
          <w:szCs w:val="22"/>
          <w:lang w:val="nl-BE"/>
        </w:rPr>
        <w:t xml:space="preserve">over </w:t>
      </w:r>
      <w:r w:rsidR="00676E10" w:rsidRPr="00C36A5D">
        <w:rPr>
          <w:rStyle w:val="normaltextrun"/>
          <w:rFonts w:ascii="Calibri" w:hAnsi="Calibri" w:cs="Calibri"/>
          <w:color w:val="000000"/>
          <w:sz w:val="22"/>
          <w:szCs w:val="22"/>
          <w:lang w:val="nl-BE"/>
        </w:rPr>
        <w:t>een ventilatiesysteem van het type</w:t>
      </w:r>
      <w:r w:rsidR="001A5DF4">
        <w:rPr>
          <w:rStyle w:val="normaltextrun"/>
          <w:rFonts w:ascii="Calibri" w:hAnsi="Calibri" w:cs="Calibri"/>
          <w:color w:val="000000"/>
          <w:sz w:val="22"/>
          <w:szCs w:val="22"/>
          <w:lang w:val="nl-BE"/>
        </w:rPr>
        <w:t xml:space="preserve"> </w:t>
      </w:r>
      <w:r w:rsidR="001A5DF4" w:rsidRPr="001A5DF4">
        <w:rPr>
          <w:rStyle w:val="normaltextrun"/>
          <w:rFonts w:ascii="Calibri" w:hAnsi="Calibri" w:cs="Calibri"/>
          <w:color w:val="000000"/>
          <w:sz w:val="22"/>
          <w:szCs w:val="22"/>
          <w:lang w:val="nl-BE"/>
        </w:rPr>
        <w:t>{{</w:t>
      </w:r>
      <w:proofErr w:type="spellStart"/>
      <w:r w:rsidR="001A5DF4">
        <w:rPr>
          <w:rStyle w:val="normaltextrun"/>
          <w:rFonts w:ascii="Calibri" w:hAnsi="Calibri" w:cs="Calibri"/>
          <w:color w:val="000000"/>
          <w:sz w:val="22"/>
          <w:szCs w:val="22"/>
          <w:lang w:val="nl-BE"/>
        </w:rPr>
        <w:t>ventilatie_type</w:t>
      </w:r>
      <w:proofErr w:type="spellEnd"/>
      <w:r w:rsidR="001A5DF4" w:rsidRPr="001A5DF4">
        <w:rPr>
          <w:rStyle w:val="normaltextrun"/>
          <w:rFonts w:ascii="Calibri" w:hAnsi="Calibri" w:cs="Calibri"/>
          <w:color w:val="000000"/>
          <w:sz w:val="22"/>
          <w:szCs w:val="22"/>
          <w:lang w:val="nl-BE"/>
        </w:rPr>
        <w:t>}}</w:t>
      </w:r>
      <w:r w:rsidR="004F1CE4">
        <w:rPr>
          <w:rStyle w:val="normaltextrun"/>
          <w:rFonts w:ascii="Calibri" w:hAnsi="Calibri" w:cs="Calibri"/>
          <w:color w:val="000000"/>
          <w:sz w:val="22"/>
          <w:szCs w:val="22"/>
          <w:lang w:val="nl-BE"/>
        </w:rPr>
        <w:t>,</w:t>
      </w:r>
      <w:r w:rsidR="00676E10" w:rsidRPr="00C36A5D">
        <w:rPr>
          <w:rStyle w:val="normaltextrun"/>
          <w:rFonts w:ascii="Calibri" w:hAnsi="Calibri" w:cs="Calibri"/>
          <w:color w:val="000000"/>
          <w:sz w:val="22"/>
          <w:szCs w:val="22"/>
          <w:lang w:val="nl-BE"/>
        </w:rPr>
        <w:t xml:space="preserve"> </w:t>
      </w:r>
      <w:r w:rsidR="00CF723E" w:rsidRPr="004F1CE4">
        <w:rPr>
          <w:rStyle w:val="normaltextrun"/>
          <w:rFonts w:ascii="Calibri" w:hAnsi="Calibri" w:cs="Calibri"/>
          <w:color w:val="000000"/>
          <w:sz w:val="22"/>
          <w:szCs w:val="22"/>
          <w:highlight w:val="yellow"/>
          <w:lang w:val="nl-BE"/>
        </w:rPr>
        <w:t xml:space="preserve">voor </w:t>
      </w:r>
      <w:r w:rsidR="006A0A54" w:rsidRPr="004F1CE4">
        <w:rPr>
          <w:rStyle w:val="normaltextrun"/>
          <w:rFonts w:ascii="Calibri" w:hAnsi="Calibri" w:cs="Calibri"/>
          <w:color w:val="000000"/>
          <w:sz w:val="22"/>
          <w:szCs w:val="22"/>
          <w:highlight w:val="yellow"/>
          <w:lang w:val="nl-BE"/>
        </w:rPr>
        <w:t>zowel de kamers als de gemeenschappelijke ruimtes</w:t>
      </w:r>
      <w:r w:rsidR="00676E10" w:rsidRPr="004F1CE4">
        <w:rPr>
          <w:rStyle w:val="normaltextrun"/>
          <w:rFonts w:ascii="Calibri" w:hAnsi="Calibri" w:cs="Calibri"/>
          <w:color w:val="000000"/>
          <w:sz w:val="22"/>
          <w:szCs w:val="22"/>
          <w:highlight w:val="yellow"/>
          <w:lang w:val="nl-BE"/>
        </w:rPr>
        <w:t xml:space="preserve">, waarbij de vervuilde lucht </w:t>
      </w:r>
      <w:r w:rsidR="00B97E86" w:rsidRPr="004F1CE4">
        <w:rPr>
          <w:rStyle w:val="normaltextrun"/>
          <w:rFonts w:ascii="Calibri" w:hAnsi="Calibri" w:cs="Calibri"/>
          <w:color w:val="000000"/>
          <w:sz w:val="22"/>
          <w:szCs w:val="22"/>
          <w:highlight w:val="yellow"/>
          <w:lang w:val="nl-BE"/>
        </w:rPr>
        <w:t xml:space="preserve">mechanisch </w:t>
      </w:r>
      <w:r w:rsidR="00676E10" w:rsidRPr="004F1CE4">
        <w:rPr>
          <w:rStyle w:val="normaltextrun"/>
          <w:rFonts w:ascii="Calibri" w:hAnsi="Calibri" w:cs="Calibri"/>
          <w:color w:val="000000"/>
          <w:sz w:val="22"/>
          <w:szCs w:val="22"/>
          <w:highlight w:val="yellow"/>
          <w:lang w:val="nl-BE"/>
        </w:rPr>
        <w:t xml:space="preserve">afgevoerd </w:t>
      </w:r>
      <w:r w:rsidR="00B97E86" w:rsidRPr="004F1CE4">
        <w:rPr>
          <w:rStyle w:val="normaltextrun"/>
          <w:rFonts w:ascii="Calibri" w:hAnsi="Calibri" w:cs="Calibri"/>
          <w:color w:val="000000"/>
          <w:sz w:val="22"/>
          <w:szCs w:val="22"/>
          <w:highlight w:val="yellow"/>
          <w:lang w:val="nl-BE"/>
        </w:rPr>
        <w:t xml:space="preserve">wordt </w:t>
      </w:r>
      <w:r w:rsidR="00676E10" w:rsidRPr="004F1CE4">
        <w:rPr>
          <w:rStyle w:val="normaltextrun"/>
          <w:rFonts w:ascii="Calibri" w:hAnsi="Calibri" w:cs="Calibri"/>
          <w:color w:val="000000"/>
          <w:sz w:val="22"/>
          <w:szCs w:val="22"/>
          <w:highlight w:val="yellow"/>
          <w:lang w:val="nl-BE"/>
        </w:rPr>
        <w:t>via extractiekanalen en waarbij verse</w:t>
      </w:r>
      <w:r w:rsidR="00C36A5D" w:rsidRPr="004F1CE4">
        <w:rPr>
          <w:rStyle w:val="normaltextrun"/>
          <w:rFonts w:ascii="Calibri" w:hAnsi="Calibri" w:cs="Calibri"/>
          <w:color w:val="000000"/>
          <w:sz w:val="22"/>
          <w:szCs w:val="22"/>
          <w:highlight w:val="yellow"/>
          <w:lang w:val="nl-BE"/>
        </w:rPr>
        <w:t>, gefilterde</w:t>
      </w:r>
      <w:r w:rsidR="00676E10" w:rsidRPr="004F1CE4">
        <w:rPr>
          <w:rStyle w:val="normaltextrun"/>
          <w:rFonts w:ascii="Calibri" w:hAnsi="Calibri" w:cs="Calibri"/>
          <w:color w:val="000000"/>
          <w:sz w:val="22"/>
          <w:szCs w:val="22"/>
          <w:highlight w:val="yellow"/>
          <w:lang w:val="nl-BE"/>
        </w:rPr>
        <w:t xml:space="preserve"> lucht </w:t>
      </w:r>
      <w:r w:rsidR="00C36A5D" w:rsidRPr="004F1CE4">
        <w:rPr>
          <w:rStyle w:val="normaltextrun"/>
          <w:rFonts w:ascii="Calibri" w:hAnsi="Calibri" w:cs="Calibri"/>
          <w:color w:val="000000"/>
          <w:sz w:val="22"/>
          <w:szCs w:val="22"/>
          <w:highlight w:val="yellow"/>
          <w:lang w:val="nl-BE"/>
        </w:rPr>
        <w:t xml:space="preserve">op mechanische wijze </w:t>
      </w:r>
      <w:r w:rsidR="00B5789B" w:rsidRPr="004F1CE4">
        <w:rPr>
          <w:rStyle w:val="normaltextrun"/>
          <w:rFonts w:ascii="Calibri" w:hAnsi="Calibri" w:cs="Calibri"/>
          <w:color w:val="000000"/>
          <w:sz w:val="22"/>
          <w:szCs w:val="22"/>
          <w:highlight w:val="yellow"/>
          <w:lang w:val="nl-BE"/>
        </w:rPr>
        <w:t>toegevoerd</w:t>
      </w:r>
      <w:r w:rsidR="00C36A5D" w:rsidRPr="004F1CE4">
        <w:rPr>
          <w:rStyle w:val="normaltextrun"/>
          <w:rFonts w:ascii="Calibri" w:hAnsi="Calibri" w:cs="Calibri"/>
          <w:color w:val="000000"/>
          <w:sz w:val="22"/>
          <w:szCs w:val="22"/>
          <w:highlight w:val="yellow"/>
          <w:lang w:val="nl-BE"/>
        </w:rPr>
        <w:t xml:space="preserve"> wordt</w:t>
      </w:r>
      <w:r w:rsidR="00676E10" w:rsidRPr="004F1CE4">
        <w:rPr>
          <w:rStyle w:val="normaltextrun"/>
          <w:rFonts w:ascii="Calibri" w:hAnsi="Calibri" w:cs="Calibri"/>
          <w:color w:val="000000"/>
          <w:sz w:val="22"/>
          <w:szCs w:val="22"/>
          <w:highlight w:val="yellow"/>
          <w:lang w:val="nl-BE"/>
        </w:rPr>
        <w:t>.</w:t>
      </w:r>
      <w:r w:rsidR="00676E10" w:rsidRPr="00C36A5D">
        <w:rPr>
          <w:rStyle w:val="eop"/>
          <w:rFonts w:ascii="Calibri" w:hAnsi="Calibri" w:cs="Calibri"/>
          <w:sz w:val="22"/>
          <w:szCs w:val="22"/>
          <w:lang w:val="nl-NL"/>
        </w:rPr>
        <w:t> </w:t>
      </w:r>
    </w:p>
    <w:p w14:paraId="4FE65E8E"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53C63D3C" w14:textId="23BE671A"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Aangezien we met deze meetcampagne de luchtkwaliteit willen evalueren, hebben we bij het bepalen van de meetstrategie meetpunten geselecteerd op locaties waar de bewoners frequent aanwezig zijn. Het is op deze plaatsen dat we extra aandacht willen geven aan de luchtkwaliteit.</w:t>
      </w:r>
      <w:r w:rsidRPr="00FF5F66">
        <w:rPr>
          <w:rStyle w:val="eop"/>
          <w:rFonts w:ascii="Calibri" w:hAnsi="Calibri" w:cs="Calibri"/>
          <w:sz w:val="22"/>
          <w:szCs w:val="22"/>
          <w:lang w:val="nl-NL"/>
        </w:rPr>
        <w:t> </w:t>
      </w:r>
      <w:r w:rsidR="000A6E08">
        <w:rPr>
          <w:rStyle w:val="eop"/>
          <w:rFonts w:ascii="Calibri" w:hAnsi="Calibri" w:cs="Calibri"/>
          <w:sz w:val="22"/>
          <w:szCs w:val="22"/>
          <w:lang w:val="nl-NL"/>
        </w:rPr>
        <w:t xml:space="preserve">Het meettoestel dat in de cafetaria geplaats werd, werd uit het stopcontact gehaald tijdens de meetperiode. Hiervoor werd een nieuw toestel geplaatst </w:t>
      </w:r>
      <w:r w:rsidR="002C1F35">
        <w:rPr>
          <w:rStyle w:val="eop"/>
          <w:rFonts w:ascii="Calibri" w:hAnsi="Calibri" w:cs="Calibri"/>
          <w:sz w:val="22"/>
          <w:szCs w:val="22"/>
          <w:lang w:val="nl-NL"/>
        </w:rPr>
        <w:t>in de periode hierop volgend.</w:t>
      </w:r>
    </w:p>
    <w:p w14:paraId="772803DB" w14:textId="77777777" w:rsidR="00676E10" w:rsidRPr="00FF5F66" w:rsidRDefault="00676E10" w:rsidP="00676E10">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eop"/>
          <w:rFonts w:ascii="Calibri" w:hAnsi="Calibri" w:cs="Calibri"/>
          <w:sz w:val="22"/>
          <w:szCs w:val="22"/>
          <w:lang w:val="nl-NL"/>
        </w:rPr>
        <w:t> </w:t>
      </w:r>
    </w:p>
    <w:p w14:paraId="0A4DD9A0" w14:textId="4FAD716F" w:rsidR="001D13A6" w:rsidRPr="00D6486C" w:rsidRDefault="001D13A6" w:rsidP="001D13A6">
      <w:pPr>
        <w:pStyle w:val="paragraph"/>
        <w:spacing w:before="0" w:beforeAutospacing="0" w:after="0" w:afterAutospacing="0"/>
        <w:jc w:val="both"/>
        <w:textAlignment w:val="baseline"/>
        <w:rPr>
          <w:rFonts w:ascii="Calibri" w:hAnsi="Calibri" w:cs="Calibri"/>
          <w:color w:val="000000"/>
          <w:sz w:val="22"/>
          <w:szCs w:val="22"/>
          <w:highlight w:val="yellow"/>
          <w:lang w:val="nl-NL"/>
        </w:rPr>
      </w:pPr>
      <w:r w:rsidRPr="002E6F53">
        <w:rPr>
          <w:rStyle w:val="normaltextrun"/>
          <w:rFonts w:ascii="Calibri" w:hAnsi="Calibri" w:cs="Calibri"/>
          <w:color w:val="000000"/>
          <w:sz w:val="22"/>
          <w:szCs w:val="22"/>
          <w:lang w:val="nl-BE"/>
        </w:rPr>
        <w:t xml:space="preserve">We hebben ervoor gekozen om op </w:t>
      </w:r>
      <w:r w:rsidRPr="004F1CE4">
        <w:rPr>
          <w:rStyle w:val="normaltextrun"/>
          <w:rFonts w:ascii="Calibri" w:hAnsi="Calibri" w:cs="Calibri"/>
          <w:color w:val="000000"/>
          <w:sz w:val="22"/>
          <w:szCs w:val="22"/>
          <w:highlight w:val="yellow"/>
          <w:lang w:val="nl-BE"/>
        </w:rPr>
        <w:t>zoveel mogelijk residentiële verdiepen minstens een meettoestel</w:t>
      </w:r>
      <w:r w:rsidRPr="002E6F53">
        <w:rPr>
          <w:rStyle w:val="normaltextrun"/>
          <w:rFonts w:ascii="Calibri" w:hAnsi="Calibri" w:cs="Calibri"/>
          <w:color w:val="000000"/>
          <w:sz w:val="22"/>
          <w:szCs w:val="22"/>
          <w:lang w:val="nl-BE"/>
        </w:rPr>
        <w:t xml:space="preserve"> te plaatsen en te kiezen voor de ruimtes die het meest frequent bewoond zijn: de kamers en de gemeenschappelijke ruimtes. Andere locaties zoals een verpleegpost en administratieve ruimtes worden minder frequent gebruikt en worden – door het beperkt aantal meetpunten - in deze analyse niet meegenomen</w:t>
      </w:r>
      <w:r>
        <w:rPr>
          <w:rStyle w:val="normaltextrun"/>
          <w:rFonts w:ascii="Calibri" w:hAnsi="Calibri" w:cs="Calibri"/>
          <w:color w:val="000000"/>
          <w:sz w:val="22"/>
          <w:szCs w:val="22"/>
          <w:lang w:val="nl-BE"/>
        </w:rPr>
        <w:t xml:space="preserve">. </w:t>
      </w:r>
      <w:r w:rsidRPr="00D6486C">
        <w:rPr>
          <w:rFonts w:ascii="Calibri" w:hAnsi="Calibri" w:cs="Calibri"/>
          <w:color w:val="000000"/>
          <w:sz w:val="22"/>
          <w:szCs w:val="22"/>
          <w:lang w:val="nl-BE"/>
        </w:rPr>
        <w:t>We geven in de resultaten voor de bewonerskamers steeds de integrale meetperiode weer (dag én nacht), aangezien deze zowel dag als nacht gebruikt worden. Voor de gemeenschappelijke ruimtes worden de gemiddeldes bepaalt op basis van de periode van bezetting.</w:t>
      </w:r>
      <w:r w:rsidR="001A7038">
        <w:rPr>
          <w:rFonts w:ascii="Calibri" w:hAnsi="Calibri" w:cs="Calibri"/>
          <w:color w:val="000000"/>
          <w:sz w:val="22"/>
          <w:szCs w:val="22"/>
          <w:lang w:val="nl-BE"/>
        </w:rPr>
        <w:t xml:space="preserve"> </w:t>
      </w:r>
    </w:p>
    <w:p w14:paraId="07887D84" w14:textId="77777777" w:rsidR="001D13A6" w:rsidRDefault="001D13A6" w:rsidP="00676E10">
      <w:pPr>
        <w:pStyle w:val="paragraph"/>
        <w:spacing w:before="0" w:beforeAutospacing="0" w:after="0" w:afterAutospacing="0"/>
        <w:jc w:val="both"/>
        <w:textAlignment w:val="baseline"/>
        <w:rPr>
          <w:rStyle w:val="normaltextrun"/>
          <w:rFonts w:ascii="Calibri" w:hAnsi="Calibri" w:cs="Calibri"/>
          <w:color w:val="000000"/>
          <w:sz w:val="22"/>
          <w:szCs w:val="22"/>
          <w:lang w:val="nl-NL"/>
        </w:rPr>
      </w:pPr>
    </w:p>
    <w:p w14:paraId="2F00B05F" w14:textId="75675087" w:rsidR="00830B0C" w:rsidRDefault="00676E10" w:rsidP="00830B0C">
      <w:pPr>
        <w:pStyle w:val="paragraph"/>
        <w:spacing w:before="0" w:beforeAutospacing="0" w:after="0" w:afterAutospacing="0"/>
        <w:jc w:val="both"/>
        <w:textAlignment w:val="baseline"/>
        <w:rPr>
          <w:rFonts w:ascii="Calibri" w:hAnsi="Calibri" w:cs="Calibri"/>
          <w:color w:val="000000"/>
          <w:sz w:val="22"/>
          <w:szCs w:val="22"/>
          <w:lang w:val="nl-NL"/>
        </w:rPr>
      </w:pPr>
      <w:r w:rsidRPr="00FF5F66">
        <w:rPr>
          <w:rStyle w:val="normaltextrun"/>
          <w:rFonts w:ascii="Calibri" w:hAnsi="Calibri" w:cs="Calibri"/>
          <w:color w:val="000000"/>
          <w:sz w:val="22"/>
          <w:szCs w:val="22"/>
          <w:lang w:val="nl-BE"/>
        </w:rPr>
        <w:t>De meetcampagne werd uitgevoerd in de volgende ruimtes:</w:t>
      </w:r>
      <w:r w:rsidRPr="00FF5F66">
        <w:rPr>
          <w:rStyle w:val="eop"/>
          <w:rFonts w:ascii="Calibri" w:hAnsi="Calibri" w:cs="Calibri"/>
          <w:sz w:val="22"/>
          <w:szCs w:val="22"/>
          <w:lang w:val="nl-NL"/>
        </w:rPr>
        <w:t> </w:t>
      </w:r>
    </w:p>
    <w:p w14:paraId="053BAE20" w14:textId="77777777" w:rsidR="00830B0C" w:rsidRPr="00FF5F66" w:rsidRDefault="00830B0C" w:rsidP="00830B0C">
      <w:pPr>
        <w:pStyle w:val="paragraph"/>
        <w:spacing w:before="0" w:beforeAutospacing="0" w:after="0" w:afterAutospacing="0"/>
        <w:jc w:val="both"/>
        <w:textAlignment w:val="baseline"/>
        <w:rPr>
          <w:rFonts w:ascii="Calibri" w:hAnsi="Calibri" w:cs="Calibri"/>
          <w:color w:val="000000"/>
          <w:sz w:val="22"/>
          <w:szCs w:val="22"/>
          <w:lang w:val="nl-NL"/>
        </w:rPr>
      </w:pPr>
    </w:p>
    <w:p w14:paraId="487B017B" w14:textId="48DB7105" w:rsidR="00830B0C" w:rsidRPr="00403CB5" w:rsidRDefault="00830B0C" w:rsidP="00403CB5">
      <w:pPr>
        <w:pStyle w:val="ListParagraph"/>
        <w:numPr>
          <w:ilvl w:val="0"/>
          <w:numId w:val="6"/>
        </w:numPr>
      </w:pPr>
      <w:bookmarkStart w:id="7" w:name="_Hlk213858536"/>
      <w:r>
        <w:rPr>
          <w:lang w:val="nl-NL"/>
        </w:rPr>
        <w:t>{{</w:t>
      </w:r>
      <w:r w:rsidR="00F82CA8">
        <w:t>name_1</w:t>
      </w:r>
      <w:r w:rsidRPr="00403CB5">
        <w:rPr>
          <w:lang w:val="nl-NL"/>
        </w:rPr>
        <w:t>}}</w:t>
      </w:r>
    </w:p>
    <w:bookmarkEnd w:id="7"/>
    <w:p w14:paraId="31F4A4C6" w14:textId="6BDDCE6C"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2 }</w:t>
      </w:r>
      <w:proofErr w:type="gramEnd"/>
      <w:r>
        <w:rPr>
          <w:lang w:val="nl-NL"/>
        </w:rPr>
        <w:t>}</w:t>
      </w:r>
    </w:p>
    <w:p w14:paraId="116218A6" w14:textId="77777777"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3 }</w:t>
      </w:r>
      <w:proofErr w:type="gramEnd"/>
      <w:r>
        <w:rPr>
          <w:lang w:val="nl-NL"/>
        </w:rPr>
        <w:t>}</w:t>
      </w:r>
    </w:p>
    <w:p w14:paraId="7B584E2D" w14:textId="3744F34E"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4 }</w:t>
      </w:r>
      <w:proofErr w:type="gramEnd"/>
      <w:r>
        <w:rPr>
          <w:lang w:val="nl-NL"/>
        </w:rPr>
        <w:t>}</w:t>
      </w:r>
    </w:p>
    <w:p w14:paraId="05BC0532" w14:textId="6B36CABB" w:rsidR="00830B0C" w:rsidRPr="005876FD" w:rsidRDefault="00830B0C" w:rsidP="00830B0C">
      <w:pPr>
        <w:pStyle w:val="ListParagraph"/>
        <w:numPr>
          <w:ilvl w:val="0"/>
          <w:numId w:val="6"/>
        </w:numPr>
        <w:rPr>
          <w:lang w:val="nl-NL"/>
        </w:rPr>
      </w:pPr>
      <w:proofErr w:type="gramStart"/>
      <w:r>
        <w:rPr>
          <w:lang w:val="nl-NL"/>
        </w:rPr>
        <w:t>{{ room</w:t>
      </w:r>
      <w:proofErr w:type="gramEnd"/>
      <w:r>
        <w:rPr>
          <w:lang w:val="nl-NL"/>
        </w:rPr>
        <w:t>_</w:t>
      </w:r>
      <w:proofErr w:type="gramStart"/>
      <w:r>
        <w:rPr>
          <w:lang w:val="nl-NL"/>
        </w:rPr>
        <w:t>5 }</w:t>
      </w:r>
      <w:proofErr w:type="gramEnd"/>
      <w:r>
        <w:rPr>
          <w:lang w:val="nl-NL"/>
        </w:rPr>
        <w:t>}</w:t>
      </w:r>
    </w:p>
    <w:p w14:paraId="451CADCB" w14:textId="77777777" w:rsidR="004F1CE4" w:rsidRDefault="004F1CE4" w:rsidP="00912A69">
      <w:pPr>
        <w:rPr>
          <w:lang w:val="nl-NL"/>
        </w:rPr>
      </w:pPr>
    </w:p>
    <w:p w14:paraId="31CBDEFD" w14:textId="77777777" w:rsidR="004F1CE4" w:rsidRDefault="004F1CE4" w:rsidP="00912A69">
      <w:pPr>
        <w:rPr>
          <w:lang w:val="nl-NL"/>
        </w:rPr>
      </w:pPr>
    </w:p>
    <w:p w14:paraId="4A2F8A42" w14:textId="496DC3C6" w:rsidR="003C15C2" w:rsidRPr="001B0F3E" w:rsidRDefault="003C15C2">
      <w:pPr>
        <w:widowControl/>
        <w:suppressAutoHyphens w:val="0"/>
        <w:jc w:val="left"/>
        <w:rPr>
          <w:b/>
          <w:color w:val="00B0F0"/>
          <w:sz w:val="44"/>
          <w:szCs w:val="52"/>
          <w:lang w:val="nl-NL"/>
        </w:rPr>
      </w:pPr>
      <w:r>
        <w:rPr>
          <w:sz w:val="39"/>
          <w:szCs w:val="39"/>
          <w:lang w:val="nl-NL"/>
        </w:rPr>
        <w:br w:type="page"/>
      </w:r>
    </w:p>
    <w:p w14:paraId="2943A030" w14:textId="54476145" w:rsidR="00912A69" w:rsidRPr="0000290B" w:rsidRDefault="00912A69" w:rsidP="0000290B">
      <w:pPr>
        <w:pStyle w:val="ASHeading1"/>
        <w:rPr>
          <w:sz w:val="39"/>
          <w:szCs w:val="39"/>
          <w:lang w:val="nl-NL"/>
        </w:rPr>
      </w:pPr>
      <w:r w:rsidRPr="006E7379">
        <w:rPr>
          <w:lang w:val="nl-NL"/>
        </w:rPr>
        <w:lastRenderedPageBreak/>
        <w:t xml:space="preserve"> </w:t>
      </w:r>
      <w:bookmarkStart w:id="8" w:name="_Toc199765025"/>
      <w:r w:rsidRPr="006E7379">
        <w:rPr>
          <w:lang w:val="nl-NL"/>
        </w:rPr>
        <w:t xml:space="preserve">Meetresultaten </w:t>
      </w:r>
      <w:r w:rsidR="000C05EC" w:rsidRPr="006E7379">
        <w:rPr>
          <w:lang w:val="nl-NL"/>
        </w:rPr>
        <w:t xml:space="preserve">– </w:t>
      </w:r>
      <w:bookmarkEnd w:id="8"/>
      <w:proofErr w:type="gramStart"/>
      <w:r w:rsidR="0000290B" w:rsidRPr="0000290B">
        <w:rPr>
          <w:sz w:val="39"/>
          <w:szCs w:val="39"/>
          <w:lang w:val="nl-NL"/>
        </w:rPr>
        <w:t>{{ room</w:t>
      </w:r>
      <w:proofErr w:type="gramEnd"/>
      <w:r w:rsidR="0000290B" w:rsidRPr="0000290B">
        <w:rPr>
          <w:sz w:val="39"/>
          <w:szCs w:val="39"/>
          <w:lang w:val="nl-NL"/>
        </w:rPr>
        <w:t>_</w:t>
      </w:r>
      <w:proofErr w:type="gramStart"/>
      <w:r w:rsidR="0000290B" w:rsidRPr="0000290B">
        <w:rPr>
          <w:sz w:val="39"/>
          <w:szCs w:val="39"/>
          <w:lang w:val="nl-NL"/>
        </w:rPr>
        <w:t>1 }</w:t>
      </w:r>
      <w:proofErr w:type="gramEnd"/>
      <w:r w:rsidR="0000290B" w:rsidRPr="0000290B">
        <w:rPr>
          <w:sz w:val="39"/>
          <w:szCs w:val="39"/>
          <w:lang w:val="nl-NL"/>
        </w:rPr>
        <w:t>}</w:t>
      </w:r>
    </w:p>
    <w:p w14:paraId="6611D9A6" w14:textId="0C04FE1A" w:rsidR="00E15A44" w:rsidRDefault="00E15A44" w:rsidP="00DD10C2">
      <w:pPr>
        <w:ind w:left="-426"/>
        <w:rPr>
          <w:rStyle w:val="normaltextrun"/>
          <w:rFonts w:cs="Calibri"/>
          <w:i/>
          <w:iCs/>
          <w:color w:val="44546A"/>
          <w:sz w:val="24"/>
          <w:szCs w:val="24"/>
          <w:shd w:val="clear" w:color="auto" w:fill="FFFFFF"/>
          <w:lang w:val="nl-NL"/>
        </w:rPr>
      </w:pPr>
    </w:p>
    <w:p w14:paraId="76CC55DB" w14:textId="18E1FFAE" w:rsidR="00A62F67" w:rsidRPr="00377A4A" w:rsidRDefault="00377A4A" w:rsidP="00377A4A">
      <w:pPr>
        <w:jc w:val="center"/>
        <w:rPr>
          <w:rStyle w:val="normaltextrun"/>
          <w:rFonts w:cs="Calibri"/>
          <w:i/>
          <w:iCs/>
          <w:color w:val="44546A"/>
          <w:sz w:val="24"/>
          <w:szCs w:val="24"/>
          <w:shd w:val="clear" w:color="auto" w:fill="FFFFFF"/>
        </w:rPr>
      </w:pPr>
      <w:r>
        <w:rPr>
          <w:rStyle w:val="normaltextrun"/>
          <w:rFonts w:cs="Calibri"/>
          <w:i/>
          <w:iCs/>
          <w:color w:val="44546A"/>
          <w:sz w:val="24"/>
          <w:szCs w:val="24"/>
          <w:shd w:val="clear" w:color="auto" w:fill="FFFFFF"/>
          <w:lang w:val="nl-NL"/>
        </w:rPr>
        <w:t>{{</w:t>
      </w:r>
      <w:r w:rsidRPr="00377A4A">
        <w:rPr>
          <w:rFonts w:cs="Calibri"/>
          <w:i/>
          <w:iCs/>
          <w:color w:val="44546A"/>
          <w:sz w:val="24"/>
          <w:szCs w:val="24"/>
          <w:shd w:val="clear" w:color="auto" w:fill="FFFFFF"/>
        </w:rPr>
        <w:t>graph_meetcampagne_1</w:t>
      </w:r>
      <w:r>
        <w:rPr>
          <w:rStyle w:val="normaltextrun"/>
          <w:rFonts w:cs="Calibri"/>
          <w:i/>
          <w:iCs/>
          <w:color w:val="44546A"/>
          <w:sz w:val="24"/>
          <w:szCs w:val="24"/>
          <w:shd w:val="clear" w:color="auto" w:fill="FFFFFF"/>
          <w:lang w:val="nl-NL"/>
        </w:rPr>
        <w:t>}}</w:t>
      </w:r>
    </w:p>
    <w:p w14:paraId="7A2A71DB" w14:textId="75AAC0CF" w:rsidR="000522D5" w:rsidRPr="00586230" w:rsidRDefault="001237EF" w:rsidP="00586230">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56C5B9E6" w14:textId="5B776468" w:rsidR="000522D5" w:rsidRDefault="000522D5" w:rsidP="000522D5">
      <w:pPr>
        <w:ind w:left="-284"/>
        <w:rPr>
          <w:color w:val="auto"/>
          <w:lang w:val="nl-NL"/>
        </w:rPr>
      </w:pPr>
    </w:p>
    <w:p w14:paraId="32FBC8DA" w14:textId="77777777" w:rsidR="000522D5" w:rsidRDefault="000522D5" w:rsidP="001237EF">
      <w:pPr>
        <w:jc w:val="center"/>
        <w:rPr>
          <w:rStyle w:val="normaltextrun"/>
          <w:rFonts w:cs="Calibri"/>
          <w:i/>
          <w:iCs/>
          <w:color w:val="44546A"/>
          <w:sz w:val="24"/>
          <w:szCs w:val="24"/>
          <w:shd w:val="clear" w:color="auto" w:fill="FFFFFF"/>
          <w:lang w:val="nl-NL"/>
        </w:rPr>
      </w:pPr>
    </w:p>
    <w:p w14:paraId="5922BDD8" w14:textId="77777777" w:rsidR="00DD10C2" w:rsidRDefault="00DD10C2" w:rsidP="001237EF">
      <w:pPr>
        <w:jc w:val="center"/>
        <w:rPr>
          <w:rStyle w:val="normaltextrun"/>
          <w:rFonts w:cs="Calibri"/>
          <w:i/>
          <w:iCs/>
          <w:color w:val="44546A"/>
          <w:sz w:val="24"/>
          <w:szCs w:val="24"/>
          <w:shd w:val="clear" w:color="auto" w:fill="FFFFFF"/>
          <w:lang w:val="nl-NL"/>
        </w:rPr>
      </w:pPr>
    </w:p>
    <w:p w14:paraId="100BE794" w14:textId="77777777" w:rsidR="00DD10C2" w:rsidRDefault="00DD10C2" w:rsidP="001237EF">
      <w:pPr>
        <w:jc w:val="center"/>
        <w:rPr>
          <w:rStyle w:val="normaltextrun"/>
          <w:rFonts w:cs="Calibri"/>
          <w:i/>
          <w:iCs/>
          <w:color w:val="44546A"/>
          <w:sz w:val="24"/>
          <w:szCs w:val="24"/>
          <w:shd w:val="clear" w:color="auto" w:fill="FFFFFF"/>
          <w:lang w:val="nl-NL"/>
        </w:rPr>
      </w:pPr>
    </w:p>
    <w:p w14:paraId="2B2F6B92" w14:textId="3694DC73" w:rsidR="00242B35" w:rsidRDefault="00242B35" w:rsidP="00DD10C2">
      <w:pPr>
        <w:ind w:left="-426"/>
        <w:jc w:val="center"/>
        <w:rPr>
          <w:rStyle w:val="normaltextrun"/>
          <w:rFonts w:cs="Calibri"/>
          <w:i/>
          <w:iCs/>
          <w:color w:val="44546A"/>
          <w:sz w:val="24"/>
          <w:szCs w:val="24"/>
          <w:shd w:val="clear" w:color="auto" w:fill="FFFFFF"/>
          <w:lang w:val="nl-NL"/>
        </w:rPr>
      </w:pPr>
    </w:p>
    <w:p w14:paraId="5E6F156F" w14:textId="1E504DF2" w:rsidR="00377A4A" w:rsidRPr="00377A4A" w:rsidRDefault="00377A4A" w:rsidP="00377A4A">
      <w:pPr>
        <w:jc w:val="center"/>
        <w:rPr>
          <w:rStyle w:val="normaltextrun"/>
          <w:rFonts w:cs="Calibri"/>
          <w:i/>
          <w:iCs/>
          <w:color w:val="44546A"/>
          <w:sz w:val="24"/>
          <w:szCs w:val="24"/>
          <w:shd w:val="clear" w:color="auto" w:fill="FFFFFF"/>
        </w:rPr>
      </w:pPr>
      <w:r>
        <w:rPr>
          <w:rStyle w:val="normaltextrun"/>
          <w:rFonts w:cs="Calibri"/>
          <w:i/>
          <w:iCs/>
          <w:color w:val="44546A"/>
          <w:sz w:val="24"/>
          <w:szCs w:val="24"/>
          <w:shd w:val="clear" w:color="auto" w:fill="FFFFFF"/>
          <w:lang w:val="nl-NL"/>
        </w:rPr>
        <w:t>{{</w:t>
      </w:r>
      <w:r w:rsidRPr="00377A4A">
        <w:rPr>
          <w:rFonts w:cs="Calibri"/>
          <w:i/>
          <w:iCs/>
          <w:color w:val="44546A"/>
          <w:sz w:val="24"/>
          <w:szCs w:val="24"/>
          <w:shd w:val="clear" w:color="auto" w:fill="FFFFFF"/>
        </w:rPr>
        <w:t>graph_dagelijkse_concentratie_1</w:t>
      </w:r>
      <w:r>
        <w:rPr>
          <w:rStyle w:val="normaltextrun"/>
          <w:rFonts w:cs="Calibri"/>
          <w:i/>
          <w:iCs/>
          <w:color w:val="44546A"/>
          <w:sz w:val="24"/>
          <w:szCs w:val="24"/>
          <w:shd w:val="clear" w:color="auto" w:fill="FFFFFF"/>
          <w:lang w:val="nl-NL"/>
        </w:rPr>
        <w:t>}}</w:t>
      </w:r>
    </w:p>
    <w:p w14:paraId="3F3CA3C7" w14:textId="77777777" w:rsidR="0041140C" w:rsidRPr="00E15A44" w:rsidRDefault="0041140C" w:rsidP="00377A4A">
      <w:pPr>
        <w:rPr>
          <w:rStyle w:val="normaltextrun"/>
          <w:rFonts w:cs="Calibri"/>
          <w:i/>
          <w:iCs/>
          <w:color w:val="44546A"/>
          <w:sz w:val="24"/>
          <w:szCs w:val="24"/>
          <w:shd w:val="clear" w:color="auto" w:fill="FFFFFF"/>
          <w:lang w:val="nl-NL"/>
        </w:rPr>
      </w:pPr>
    </w:p>
    <w:p w14:paraId="63E4C841" w14:textId="6BF86306"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602AD6C5" w14:textId="687122A8"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12676A" w:rsidRPr="005C564D" w14:paraId="5783FA92" w14:textId="77777777" w:rsidTr="00E15D9E">
        <w:trPr>
          <w:trHeight w:val="397"/>
        </w:trPr>
        <w:tc>
          <w:tcPr>
            <w:tcW w:w="4505" w:type="dxa"/>
            <w:vAlign w:val="center"/>
          </w:tcPr>
          <w:p w14:paraId="3F73B90A" w14:textId="2A7856C0" w:rsidR="0012676A" w:rsidRPr="00AE0084" w:rsidRDefault="0012676A" w:rsidP="00AE0084">
            <w:pPr>
              <w:jc w:val="left"/>
              <w:rPr>
                <w:b/>
                <w:bCs/>
                <w:color w:val="auto"/>
                <w:lang w:val="nl-NL"/>
              </w:rPr>
            </w:pPr>
            <w:r w:rsidRPr="00AE0084">
              <w:rPr>
                <w:b/>
                <w:bCs/>
                <w:color w:val="auto"/>
                <w:lang w:val="nl-NL"/>
              </w:rPr>
              <w:lastRenderedPageBreak/>
              <w:t>Luchtgroep – locatie</w:t>
            </w:r>
          </w:p>
        </w:tc>
        <w:tc>
          <w:tcPr>
            <w:tcW w:w="5131" w:type="dxa"/>
            <w:vAlign w:val="center"/>
          </w:tcPr>
          <w:p w14:paraId="558E84A8" w14:textId="4F004A95" w:rsidR="0012676A" w:rsidRPr="00123118" w:rsidRDefault="00377A4A" w:rsidP="00AE0084">
            <w:pPr>
              <w:jc w:val="left"/>
              <w:rPr>
                <w:color w:val="auto"/>
              </w:rPr>
            </w:pPr>
            <w:r>
              <w:rPr>
                <w:color w:val="auto"/>
              </w:rPr>
              <w:t>{{</w:t>
            </w:r>
            <w:r w:rsidRPr="00377A4A">
              <w:rPr>
                <w:color w:val="auto"/>
              </w:rPr>
              <w:t>luchtgroep_locatie_1</w:t>
            </w:r>
            <w:r>
              <w:rPr>
                <w:color w:val="auto"/>
              </w:rPr>
              <w:t>}}</w:t>
            </w:r>
          </w:p>
        </w:tc>
      </w:tr>
      <w:tr w:rsidR="0012676A" w:rsidRPr="004F1CE4" w14:paraId="545B1938" w14:textId="77777777" w:rsidTr="00E15D9E">
        <w:trPr>
          <w:trHeight w:val="397"/>
        </w:trPr>
        <w:tc>
          <w:tcPr>
            <w:tcW w:w="4505" w:type="dxa"/>
            <w:vAlign w:val="center"/>
          </w:tcPr>
          <w:p w14:paraId="7D308F33" w14:textId="7F8FBA81" w:rsidR="0012676A" w:rsidRPr="00AE0084" w:rsidRDefault="0012676A" w:rsidP="00AE0084">
            <w:pPr>
              <w:jc w:val="left"/>
              <w:rPr>
                <w:b/>
                <w:bCs/>
                <w:color w:val="auto"/>
                <w:lang w:val="nl-NL"/>
              </w:rPr>
            </w:pPr>
            <w:r w:rsidRPr="00AE0084">
              <w:rPr>
                <w:b/>
                <w:bCs/>
                <w:color w:val="auto"/>
                <w:lang w:val="nl-NL"/>
              </w:rPr>
              <w:t>Ventilatietype</w:t>
            </w:r>
          </w:p>
        </w:tc>
        <w:tc>
          <w:tcPr>
            <w:tcW w:w="5131" w:type="dxa"/>
            <w:vAlign w:val="center"/>
          </w:tcPr>
          <w:p w14:paraId="4AF28167" w14:textId="646C2A45" w:rsidR="0012676A" w:rsidRPr="00377A4A" w:rsidRDefault="00377A4A" w:rsidP="00AE0084">
            <w:pPr>
              <w:jc w:val="left"/>
              <w:rPr>
                <w:color w:val="auto"/>
              </w:rPr>
            </w:pPr>
            <w:r>
              <w:rPr>
                <w:color w:val="auto"/>
              </w:rPr>
              <w:t>{{</w:t>
            </w:r>
            <w:r w:rsidRPr="00377A4A">
              <w:rPr>
                <w:color w:val="auto"/>
              </w:rPr>
              <w:t>ventilatie_type_1</w:t>
            </w:r>
            <w:r>
              <w:rPr>
                <w:color w:val="auto"/>
              </w:rPr>
              <w:t>}}</w:t>
            </w:r>
          </w:p>
        </w:tc>
      </w:tr>
      <w:tr w:rsidR="0012676A" w:rsidRPr="005C564D" w14:paraId="1460079C" w14:textId="77777777" w:rsidTr="00E15D9E">
        <w:trPr>
          <w:trHeight w:val="397"/>
        </w:trPr>
        <w:tc>
          <w:tcPr>
            <w:tcW w:w="4505" w:type="dxa"/>
            <w:vAlign w:val="center"/>
          </w:tcPr>
          <w:p w14:paraId="45E35A27" w14:textId="33580C48" w:rsidR="0012676A" w:rsidRPr="00AE0084" w:rsidRDefault="0012676A" w:rsidP="00AE0084">
            <w:pPr>
              <w:jc w:val="left"/>
              <w:rPr>
                <w:b/>
                <w:bCs/>
                <w:color w:val="auto"/>
                <w:lang w:val="nl-NL"/>
              </w:rPr>
            </w:pPr>
            <w:r w:rsidRPr="00AE0084">
              <w:rPr>
                <w:b/>
                <w:bCs/>
                <w:color w:val="auto"/>
                <w:lang w:val="nl-NL"/>
              </w:rPr>
              <w:t>Regeling</w:t>
            </w:r>
          </w:p>
        </w:tc>
        <w:tc>
          <w:tcPr>
            <w:tcW w:w="5131" w:type="dxa"/>
            <w:vAlign w:val="center"/>
          </w:tcPr>
          <w:p w14:paraId="3E0657B8" w14:textId="10F23A48" w:rsidR="0012676A" w:rsidRDefault="00377A4A" w:rsidP="227E340C">
            <w:pPr>
              <w:jc w:val="left"/>
              <w:rPr>
                <w:color w:val="auto"/>
                <w:highlight w:val="yellow"/>
                <w:lang w:val="nl-NL"/>
              </w:rPr>
            </w:pPr>
            <w:r>
              <w:rPr>
                <w:color w:val="auto"/>
              </w:rPr>
              <w:t>{</w:t>
            </w:r>
            <w:r w:rsidR="00760B80">
              <w:rPr>
                <w:color w:val="auto"/>
              </w:rPr>
              <w:t>{</w:t>
            </w:r>
            <w:r w:rsidRPr="00377A4A">
              <w:rPr>
                <w:color w:val="auto"/>
              </w:rPr>
              <w:t>regeling_1</w:t>
            </w:r>
            <w:r>
              <w:rPr>
                <w:color w:val="auto"/>
              </w:rPr>
              <w:t>}}</w:t>
            </w:r>
          </w:p>
        </w:tc>
      </w:tr>
      <w:tr w:rsidR="0012676A" w:rsidRPr="002C6424" w14:paraId="47FEC9D1" w14:textId="77777777" w:rsidTr="00E15D9E">
        <w:trPr>
          <w:trHeight w:val="397"/>
        </w:trPr>
        <w:tc>
          <w:tcPr>
            <w:tcW w:w="4505" w:type="dxa"/>
            <w:vAlign w:val="center"/>
          </w:tcPr>
          <w:p w14:paraId="4310B660" w14:textId="27D358DF" w:rsidR="0012676A" w:rsidRPr="00AE0084" w:rsidRDefault="001D64D0" w:rsidP="00AE0084">
            <w:pPr>
              <w:jc w:val="left"/>
              <w:rPr>
                <w:b/>
                <w:bCs/>
                <w:color w:val="auto"/>
                <w:lang w:val="nl-NL"/>
              </w:rPr>
            </w:pPr>
            <w:r w:rsidRPr="00AE0084">
              <w:rPr>
                <w:b/>
                <w:bCs/>
                <w:color w:val="auto"/>
                <w:lang w:val="nl-NL"/>
              </w:rPr>
              <w:t>D</w:t>
            </w:r>
            <w:r w:rsidR="0012676A" w:rsidRPr="00AE0084">
              <w:rPr>
                <w:b/>
                <w:bCs/>
                <w:color w:val="auto"/>
                <w:lang w:val="nl-NL"/>
              </w:rPr>
              <w:t>ebiet</w:t>
            </w:r>
            <w:r w:rsidRPr="00AE0084">
              <w:rPr>
                <w:b/>
                <w:bCs/>
                <w:color w:val="auto"/>
                <w:lang w:val="nl-NL"/>
              </w:rPr>
              <w:t xml:space="preserve"> in lokaal (m</w:t>
            </w:r>
            <w:r w:rsidRPr="00AE0084">
              <w:rPr>
                <w:b/>
                <w:bCs/>
                <w:color w:val="auto"/>
                <w:vertAlign w:val="superscript"/>
                <w:lang w:val="nl-NL"/>
              </w:rPr>
              <w:t>3</w:t>
            </w:r>
            <w:r w:rsidRPr="00AE0084">
              <w:rPr>
                <w:b/>
                <w:bCs/>
                <w:color w:val="auto"/>
                <w:lang w:val="nl-NL"/>
              </w:rPr>
              <w:t>/h)</w:t>
            </w:r>
          </w:p>
        </w:tc>
        <w:tc>
          <w:tcPr>
            <w:tcW w:w="5131" w:type="dxa"/>
            <w:vAlign w:val="center"/>
          </w:tcPr>
          <w:p w14:paraId="73315E62" w14:textId="15E142A6" w:rsidR="0012676A" w:rsidRPr="00355A4E" w:rsidRDefault="00377A4A" w:rsidP="227E340C">
            <w:pPr>
              <w:spacing w:line="259" w:lineRule="auto"/>
              <w:jc w:val="left"/>
              <w:rPr>
                <w:lang w:val="nl-NL"/>
              </w:rPr>
            </w:pPr>
            <w:r>
              <w:rPr>
                <w:color w:val="auto"/>
              </w:rPr>
              <w:t>{{</w:t>
            </w:r>
            <w:r w:rsidRPr="00377A4A">
              <w:rPr>
                <w:color w:val="auto"/>
              </w:rPr>
              <w:t>debiet_1</w:t>
            </w:r>
            <w:r>
              <w:rPr>
                <w:color w:val="auto"/>
              </w:rPr>
              <w:t>}}</w:t>
            </w:r>
          </w:p>
        </w:tc>
      </w:tr>
    </w:tbl>
    <w:p w14:paraId="42AF4B13" w14:textId="77777777" w:rsidR="00E5492B" w:rsidRPr="0012676A" w:rsidRDefault="00E5492B" w:rsidP="00BD7AFF">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5492B" w:rsidRPr="004F1CE4" w14:paraId="4C179C07" w14:textId="77777777" w:rsidTr="00E15D9E">
        <w:trPr>
          <w:trHeight w:val="397"/>
        </w:trPr>
        <w:tc>
          <w:tcPr>
            <w:tcW w:w="4505" w:type="dxa"/>
            <w:vAlign w:val="center"/>
          </w:tcPr>
          <w:p w14:paraId="0F10F13B" w14:textId="1927FB27" w:rsidR="00E5492B" w:rsidRPr="00E5492B" w:rsidRDefault="00E5492B" w:rsidP="00E5492B">
            <w:pPr>
              <w:jc w:val="left"/>
              <w:rPr>
                <w:b/>
                <w:bCs/>
                <w:lang w:val="nl-NL"/>
              </w:rPr>
            </w:pPr>
            <w:r w:rsidRPr="00E5492B">
              <w:rPr>
                <w:b/>
                <w:bCs/>
                <w:color w:val="auto"/>
                <w:lang w:val="nl-NL"/>
              </w:rPr>
              <w:t>Vaststellingen ter plekke</w:t>
            </w:r>
          </w:p>
        </w:tc>
        <w:tc>
          <w:tcPr>
            <w:tcW w:w="5129" w:type="dxa"/>
            <w:vAlign w:val="center"/>
          </w:tcPr>
          <w:p w14:paraId="180327B9" w14:textId="38994CAD" w:rsidR="002C1F35" w:rsidRPr="00571091" w:rsidRDefault="002C1F35" w:rsidP="00342E22">
            <w:pPr>
              <w:spacing w:line="276" w:lineRule="auto"/>
              <w:jc w:val="left"/>
              <w:rPr>
                <w:color w:val="auto"/>
                <w:lang w:val="nl-NL"/>
              </w:rPr>
            </w:pPr>
          </w:p>
        </w:tc>
      </w:tr>
    </w:tbl>
    <w:p w14:paraId="000D304D" w14:textId="77777777" w:rsidR="006B1639" w:rsidRDefault="006B1639" w:rsidP="00BD7AFF">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1A5DF4" w14:paraId="23C0B72F" w14:textId="77777777" w:rsidTr="00E15D9E">
        <w:trPr>
          <w:trHeight w:val="397"/>
        </w:trPr>
        <w:tc>
          <w:tcPr>
            <w:tcW w:w="4505" w:type="dxa"/>
            <w:vAlign w:val="center"/>
          </w:tcPr>
          <w:p w14:paraId="4AC40C55" w14:textId="42B4CC3D"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00377A4A" w:rsidRPr="00377A4A">
              <w:rPr>
                <w:color w:val="auto"/>
                <w:lang w:val="nl-BE"/>
              </w:rPr>
              <w:t>{{gebruik_uren_1}}</w:t>
            </w:r>
          </w:p>
        </w:tc>
        <w:tc>
          <w:tcPr>
            <w:tcW w:w="5129" w:type="dxa"/>
            <w:vAlign w:val="center"/>
          </w:tcPr>
          <w:p w14:paraId="5E19EDB2" w14:textId="5A1B4945" w:rsidR="008B57E1" w:rsidRPr="00206FF5" w:rsidRDefault="00377A4A" w:rsidP="008B57E1">
            <w:pPr>
              <w:jc w:val="left"/>
              <w:rPr>
                <w:color w:val="auto"/>
                <w:lang w:val="nl-NL"/>
              </w:rPr>
            </w:pPr>
            <w:r>
              <w:rPr>
                <w:color w:val="auto"/>
              </w:rPr>
              <w:t>{{</w:t>
            </w:r>
            <w:r w:rsidRPr="00377A4A">
              <w:rPr>
                <w:color w:val="auto"/>
              </w:rPr>
              <w:t>gemiddelde_CO2_1</w:t>
            </w:r>
            <w:r>
              <w:rPr>
                <w:color w:val="auto"/>
              </w:rPr>
              <w:t>}}</w:t>
            </w:r>
          </w:p>
        </w:tc>
      </w:tr>
      <w:tr w:rsidR="008B57E1" w14:paraId="1B132132" w14:textId="77777777" w:rsidTr="00E15D9E">
        <w:trPr>
          <w:trHeight w:val="397"/>
        </w:trPr>
        <w:tc>
          <w:tcPr>
            <w:tcW w:w="4505" w:type="dxa"/>
            <w:vAlign w:val="center"/>
          </w:tcPr>
          <w:p w14:paraId="334040AB" w14:textId="4134496E"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2FDBB9C" w14:textId="112EE525" w:rsidR="008B57E1" w:rsidRPr="00206FF5" w:rsidRDefault="00377A4A" w:rsidP="008B57E1">
            <w:pPr>
              <w:spacing w:line="259" w:lineRule="auto"/>
              <w:jc w:val="left"/>
              <w:rPr>
                <w:color w:val="auto"/>
              </w:rPr>
            </w:pPr>
            <w:r>
              <w:rPr>
                <w:color w:val="auto"/>
              </w:rPr>
              <w:t>{{</w:t>
            </w:r>
            <w:r w:rsidRPr="00377A4A">
              <w:rPr>
                <w:color w:val="auto"/>
              </w:rPr>
              <w:t>minimum_CO2_1</w:t>
            </w:r>
            <w:r>
              <w:rPr>
                <w:color w:val="auto"/>
              </w:rPr>
              <w:t>}}</w:t>
            </w:r>
          </w:p>
        </w:tc>
      </w:tr>
      <w:tr w:rsidR="008B57E1" w14:paraId="42DD9CA7" w14:textId="77777777" w:rsidTr="00E15D9E">
        <w:trPr>
          <w:trHeight w:val="397"/>
        </w:trPr>
        <w:tc>
          <w:tcPr>
            <w:tcW w:w="4505" w:type="dxa"/>
            <w:vAlign w:val="center"/>
          </w:tcPr>
          <w:p w14:paraId="47ED469E" w14:textId="108C515B"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74BAF1DD" w14:textId="705F2A01" w:rsidR="008B57E1" w:rsidRPr="00206FF5" w:rsidRDefault="00377A4A" w:rsidP="008B57E1">
            <w:pPr>
              <w:spacing w:line="259" w:lineRule="auto"/>
              <w:jc w:val="left"/>
              <w:rPr>
                <w:color w:val="auto"/>
              </w:rPr>
            </w:pPr>
            <w:r>
              <w:rPr>
                <w:color w:val="auto"/>
              </w:rPr>
              <w:t>{{</w:t>
            </w:r>
            <w:r w:rsidRPr="00377A4A">
              <w:rPr>
                <w:color w:val="auto"/>
              </w:rPr>
              <w:t>maximum_CO2_1</w:t>
            </w:r>
            <w:r>
              <w:rPr>
                <w:color w:val="auto"/>
              </w:rPr>
              <w:t>}}</w:t>
            </w:r>
          </w:p>
        </w:tc>
      </w:tr>
      <w:tr w:rsidR="008B57E1" w14:paraId="15194F62" w14:textId="77777777" w:rsidTr="00E15D9E">
        <w:trPr>
          <w:trHeight w:val="397"/>
        </w:trPr>
        <w:tc>
          <w:tcPr>
            <w:tcW w:w="4505" w:type="dxa"/>
            <w:vAlign w:val="center"/>
          </w:tcPr>
          <w:p w14:paraId="71AFDA85" w14:textId="0861EC8F"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025F179B" w14:textId="0DD58EB6" w:rsidR="008B57E1" w:rsidRPr="00206FF5" w:rsidRDefault="00377A4A" w:rsidP="008B57E1">
            <w:pPr>
              <w:jc w:val="left"/>
              <w:rPr>
                <w:color w:val="auto"/>
                <w:lang w:val="nl-NL"/>
              </w:rPr>
            </w:pPr>
            <w:r>
              <w:rPr>
                <w:color w:val="auto"/>
              </w:rPr>
              <w:t>{{</w:t>
            </w:r>
            <w:r w:rsidRPr="00377A4A">
              <w:rPr>
                <w:color w:val="auto"/>
              </w:rPr>
              <w:t>CO2_under_900_1</w:t>
            </w:r>
            <w:r>
              <w:rPr>
                <w:color w:val="auto"/>
              </w:rPr>
              <w:t>}}</w:t>
            </w:r>
          </w:p>
        </w:tc>
      </w:tr>
      <w:tr w:rsidR="008B57E1" w14:paraId="5081211A" w14:textId="77777777" w:rsidTr="00E15D9E">
        <w:trPr>
          <w:trHeight w:val="397"/>
        </w:trPr>
        <w:tc>
          <w:tcPr>
            <w:tcW w:w="4505" w:type="dxa"/>
            <w:vAlign w:val="center"/>
          </w:tcPr>
          <w:p w14:paraId="0FE1B9AB" w14:textId="7E41F0D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120</w:t>
            </w:r>
            <w:r w:rsidRPr="00ED44A6">
              <w:rPr>
                <w:b/>
                <w:bCs/>
                <w:color w:val="auto"/>
                <w:lang w:val="nl-NL"/>
              </w:rPr>
              <w:t xml:space="preserve">0ppm  </w:t>
            </w:r>
          </w:p>
        </w:tc>
        <w:tc>
          <w:tcPr>
            <w:tcW w:w="5129" w:type="dxa"/>
            <w:vAlign w:val="center"/>
          </w:tcPr>
          <w:p w14:paraId="3C0F5481" w14:textId="77777777" w:rsidR="00377A4A" w:rsidRPr="00377A4A" w:rsidRDefault="00377A4A" w:rsidP="00377A4A">
            <w:pPr>
              <w:jc w:val="left"/>
              <w:rPr>
                <w:color w:val="auto"/>
              </w:rPr>
            </w:pPr>
            <w:r>
              <w:rPr>
                <w:color w:val="auto"/>
              </w:rPr>
              <w:t>{{</w:t>
            </w:r>
            <w:r w:rsidRPr="00377A4A">
              <w:rPr>
                <w:color w:val="auto"/>
              </w:rPr>
              <w:t>CO2_under_1200_1</w:t>
            </w:r>
          </w:p>
          <w:p w14:paraId="619C9EB3" w14:textId="3329B1BB" w:rsidR="008B57E1" w:rsidRPr="00206FF5" w:rsidRDefault="00377A4A" w:rsidP="008B57E1">
            <w:pPr>
              <w:jc w:val="left"/>
              <w:rPr>
                <w:color w:val="auto"/>
                <w:lang w:val="nl-NL"/>
              </w:rPr>
            </w:pPr>
            <w:r>
              <w:rPr>
                <w:color w:val="auto"/>
              </w:rPr>
              <w:t>}}</w:t>
            </w:r>
          </w:p>
        </w:tc>
      </w:tr>
    </w:tbl>
    <w:p w14:paraId="63A7C4EA" w14:textId="3F5B494F" w:rsidR="00BE54ED" w:rsidRDefault="00BE54ED" w:rsidP="00BD7AFF">
      <w:pPr>
        <w:rPr>
          <w:lang w:val="nl-NL"/>
        </w:rPr>
      </w:pPr>
    </w:p>
    <w:tbl>
      <w:tblPr>
        <w:tblStyle w:val="TableGrid"/>
        <w:tblW w:w="9634" w:type="dxa"/>
        <w:tblBorders>
          <w:insideH w:val="none" w:sz="0" w:space="0" w:color="auto"/>
          <w:insideV w:val="none" w:sz="0" w:space="0" w:color="auto"/>
        </w:tblBorders>
        <w:tblLook w:val="0420" w:firstRow="1" w:lastRow="0" w:firstColumn="0" w:lastColumn="0" w:noHBand="0" w:noVBand="1"/>
      </w:tblPr>
      <w:tblGrid>
        <w:gridCol w:w="9634"/>
      </w:tblGrid>
      <w:tr w:rsidR="00454D4B" w:rsidRPr="004F1CE4" w14:paraId="5376FFA6" w14:textId="77777777" w:rsidTr="00E15D9E">
        <w:trPr>
          <w:trHeight w:val="397"/>
        </w:trPr>
        <w:tc>
          <w:tcPr>
            <w:tcW w:w="9634" w:type="dxa"/>
            <w:vAlign w:val="center"/>
          </w:tcPr>
          <w:p w14:paraId="4A4224D0" w14:textId="77777777" w:rsidR="00454D4B" w:rsidRDefault="00454D4B">
            <w:pPr>
              <w:jc w:val="left"/>
              <w:rPr>
                <w:b/>
                <w:bCs/>
                <w:color w:val="auto"/>
                <w:lang w:val="nl-NL"/>
              </w:rPr>
            </w:pPr>
            <w:r w:rsidRPr="00E2623C">
              <w:rPr>
                <w:b/>
                <w:bCs/>
                <w:color w:val="auto"/>
                <w:lang w:val="nl-NL"/>
              </w:rPr>
              <w:t>Bespreking metingen</w:t>
            </w:r>
          </w:p>
          <w:p w14:paraId="1486D6BA" w14:textId="6C1F4C0E" w:rsidR="00454D4B" w:rsidRPr="000D055F" w:rsidRDefault="00454D4B" w:rsidP="00BE062A">
            <w:pPr>
              <w:rPr>
                <w:color w:val="auto"/>
                <w:lang w:val="nl-NL"/>
              </w:rPr>
            </w:pPr>
          </w:p>
        </w:tc>
      </w:tr>
    </w:tbl>
    <w:p w14:paraId="2B3E8311" w14:textId="77777777" w:rsidR="00E2623C" w:rsidRDefault="00E2623C" w:rsidP="00BD7AFF">
      <w:pPr>
        <w:rPr>
          <w:lang w:val="nl-NL"/>
        </w:rPr>
      </w:pPr>
    </w:p>
    <w:p w14:paraId="594280C8" w14:textId="77777777" w:rsidR="00242B35" w:rsidRDefault="00242B35">
      <w:pPr>
        <w:widowControl/>
        <w:suppressAutoHyphens w:val="0"/>
        <w:jc w:val="left"/>
        <w:rPr>
          <w:b/>
          <w:color w:val="00B0F0"/>
          <w:sz w:val="40"/>
          <w:szCs w:val="40"/>
          <w:lang w:val="nl-NL"/>
        </w:rPr>
      </w:pPr>
      <w:r>
        <w:rPr>
          <w:sz w:val="40"/>
          <w:szCs w:val="40"/>
          <w:lang w:val="nl-NL"/>
        </w:rPr>
        <w:br w:type="page"/>
      </w:r>
    </w:p>
    <w:p w14:paraId="1382B6E1" w14:textId="31C3111F" w:rsidR="00BD7AFF" w:rsidRPr="005C34E5" w:rsidRDefault="00BD7AFF" w:rsidP="005C34E5">
      <w:pPr>
        <w:pStyle w:val="ASHeading1"/>
        <w:rPr>
          <w:szCs w:val="44"/>
          <w:lang w:val="nl-NL"/>
        </w:rPr>
      </w:pPr>
      <w:r w:rsidRPr="00E470B5">
        <w:rPr>
          <w:lang w:val="nl-NL"/>
        </w:rPr>
        <w:lastRenderedPageBreak/>
        <w:t xml:space="preserve"> </w:t>
      </w:r>
      <w:bookmarkStart w:id="9" w:name="_Toc199765026"/>
      <w:r w:rsidRPr="00E470B5">
        <w:rPr>
          <w:lang w:val="nl-NL"/>
        </w:rPr>
        <w:t xml:space="preserve">Meetresultaten </w:t>
      </w:r>
      <w:r w:rsidR="000C05EC" w:rsidRPr="00E470B5">
        <w:rPr>
          <w:lang w:val="nl-NL"/>
        </w:rPr>
        <w:t xml:space="preserve">– </w:t>
      </w:r>
      <w:bookmarkEnd w:id="9"/>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2</w:t>
      </w:r>
      <w:r w:rsidR="005C34E5" w:rsidRPr="005C34E5">
        <w:rPr>
          <w:szCs w:val="44"/>
          <w:lang w:val="nl-NL"/>
        </w:rPr>
        <w:t xml:space="preserve"> }</w:t>
      </w:r>
      <w:proofErr w:type="gramEnd"/>
      <w:r w:rsidR="005C34E5" w:rsidRPr="005C34E5">
        <w:rPr>
          <w:szCs w:val="44"/>
          <w:lang w:val="nl-NL"/>
        </w:rPr>
        <w:t>}</w:t>
      </w:r>
    </w:p>
    <w:p w14:paraId="20983299" w14:textId="404ECD0A" w:rsidR="001B0929" w:rsidRPr="00C70D29" w:rsidRDefault="001B0929" w:rsidP="00DD10C2">
      <w:pPr>
        <w:ind w:left="-426"/>
        <w:rPr>
          <w:rStyle w:val="normaltextrun"/>
          <w:rFonts w:cs="Calibri"/>
          <w:color w:val="44546A"/>
          <w:sz w:val="24"/>
          <w:szCs w:val="24"/>
          <w:shd w:val="clear" w:color="auto" w:fill="FFFFFF"/>
          <w:lang w:val="nl-NL"/>
        </w:rPr>
      </w:pPr>
    </w:p>
    <w:p w14:paraId="09BD29DA" w14:textId="77777777" w:rsidR="00074C0C" w:rsidRPr="00C70D29" w:rsidRDefault="00074C0C" w:rsidP="0099472B">
      <w:pPr>
        <w:rPr>
          <w:rStyle w:val="normaltextrun"/>
          <w:rFonts w:cs="Calibri"/>
          <w:color w:val="44546A"/>
          <w:sz w:val="24"/>
          <w:szCs w:val="24"/>
          <w:shd w:val="clear" w:color="auto" w:fill="FFFFFF"/>
          <w:lang w:val="nl-NL"/>
        </w:rPr>
      </w:pPr>
    </w:p>
    <w:p w14:paraId="6D4E295D" w14:textId="32E2D209"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6A95C686" w14:textId="77777777" w:rsidR="001237EF" w:rsidRDefault="001237EF" w:rsidP="001237EF">
      <w:pPr>
        <w:rPr>
          <w:color w:val="auto"/>
          <w:lang w:val="nl-NL"/>
        </w:rPr>
      </w:pPr>
    </w:p>
    <w:p w14:paraId="7CCE6800" w14:textId="77777777" w:rsidR="00A85DE1" w:rsidRDefault="00A85DE1" w:rsidP="0099472B">
      <w:pPr>
        <w:rPr>
          <w:rStyle w:val="normaltextrun"/>
          <w:rFonts w:cs="Calibri"/>
          <w:i/>
          <w:iCs/>
          <w:color w:val="44546A"/>
          <w:sz w:val="24"/>
          <w:szCs w:val="24"/>
          <w:shd w:val="clear" w:color="auto" w:fill="FFFFFF"/>
          <w:lang w:val="nl-NL"/>
        </w:rPr>
      </w:pPr>
    </w:p>
    <w:p w14:paraId="59E1149D" w14:textId="77777777" w:rsidR="00DD10C2" w:rsidRDefault="00DD10C2" w:rsidP="0099472B">
      <w:pPr>
        <w:rPr>
          <w:rStyle w:val="normaltextrun"/>
          <w:rFonts w:cs="Calibri"/>
          <w:i/>
          <w:iCs/>
          <w:color w:val="44546A"/>
          <w:sz w:val="24"/>
          <w:szCs w:val="24"/>
          <w:shd w:val="clear" w:color="auto" w:fill="FFFFFF"/>
          <w:lang w:val="nl-NL"/>
        </w:rPr>
      </w:pPr>
    </w:p>
    <w:p w14:paraId="09F37697" w14:textId="77777777" w:rsidR="00DD10C2" w:rsidRDefault="00DD10C2" w:rsidP="0099472B">
      <w:pPr>
        <w:rPr>
          <w:rStyle w:val="normaltextrun"/>
          <w:rFonts w:cs="Calibri"/>
          <w:i/>
          <w:iCs/>
          <w:color w:val="44546A"/>
          <w:sz w:val="24"/>
          <w:szCs w:val="24"/>
          <w:shd w:val="clear" w:color="auto" w:fill="FFFFFF"/>
          <w:lang w:val="nl-NL"/>
        </w:rPr>
      </w:pPr>
    </w:p>
    <w:p w14:paraId="199F57D3" w14:textId="2A1CD52C" w:rsidR="00074C0C" w:rsidRDefault="00074C0C" w:rsidP="00DD10C2">
      <w:pPr>
        <w:ind w:left="-426"/>
        <w:rPr>
          <w:rStyle w:val="normaltextrun"/>
          <w:rFonts w:cs="Calibri"/>
          <w:i/>
          <w:iCs/>
          <w:color w:val="44546A"/>
          <w:sz w:val="24"/>
          <w:szCs w:val="24"/>
          <w:shd w:val="clear" w:color="auto" w:fill="FFFFFF"/>
          <w:lang w:val="nl-NL"/>
        </w:rPr>
      </w:pPr>
    </w:p>
    <w:p w14:paraId="7143D12E" w14:textId="77777777" w:rsidR="00E73E95" w:rsidRPr="00A85DE1" w:rsidRDefault="00E73E95" w:rsidP="0099472B">
      <w:pPr>
        <w:rPr>
          <w:rStyle w:val="normaltextrun"/>
          <w:rFonts w:cs="Calibri"/>
          <w:i/>
          <w:iCs/>
          <w:color w:val="44546A"/>
          <w:sz w:val="24"/>
          <w:szCs w:val="24"/>
          <w:shd w:val="clear" w:color="auto" w:fill="FFFFFF"/>
          <w:lang w:val="nl-NL"/>
        </w:rPr>
      </w:pPr>
    </w:p>
    <w:p w14:paraId="0EEDF8B2" w14:textId="1388A92A"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5D7F9EB3" w14:textId="77777777" w:rsidR="001B0929" w:rsidRDefault="001B0929" w:rsidP="00E2623C">
      <w:pPr>
        <w:rPr>
          <w:color w:val="auto"/>
          <w:lang w:val="nl-NL"/>
        </w:rPr>
      </w:pPr>
    </w:p>
    <w:p w14:paraId="5E82C59F" w14:textId="1B66A5D8" w:rsidR="0059296B" w:rsidRDefault="0059296B">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250F914D" w14:textId="77777777" w:rsidTr="00E15D9E">
        <w:trPr>
          <w:trHeight w:val="397"/>
        </w:trPr>
        <w:tc>
          <w:tcPr>
            <w:tcW w:w="4505" w:type="dxa"/>
            <w:vAlign w:val="center"/>
          </w:tcPr>
          <w:p w14:paraId="6944F3C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1548CDE5" w14:textId="2F2AB8F9" w:rsidR="003B5D75" w:rsidRDefault="003B5D75" w:rsidP="003B5D75">
            <w:pPr>
              <w:jc w:val="left"/>
              <w:rPr>
                <w:color w:val="auto"/>
                <w:lang w:val="nl-NL"/>
              </w:rPr>
            </w:pPr>
          </w:p>
        </w:tc>
      </w:tr>
      <w:tr w:rsidR="003B5D75" w:rsidRPr="004F1CE4" w14:paraId="21B35D11" w14:textId="77777777" w:rsidTr="00E15D9E">
        <w:trPr>
          <w:trHeight w:val="397"/>
        </w:trPr>
        <w:tc>
          <w:tcPr>
            <w:tcW w:w="4505" w:type="dxa"/>
            <w:vAlign w:val="center"/>
          </w:tcPr>
          <w:p w14:paraId="6145F8E8"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546AD67D" w14:textId="72436DDC"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6584E669" w14:textId="77777777" w:rsidTr="00E15D9E">
        <w:trPr>
          <w:trHeight w:val="397"/>
        </w:trPr>
        <w:tc>
          <w:tcPr>
            <w:tcW w:w="4505" w:type="dxa"/>
            <w:vAlign w:val="center"/>
          </w:tcPr>
          <w:p w14:paraId="79061EFA"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7ADF59CC" w14:textId="49A22743" w:rsidR="003B5D75" w:rsidRDefault="003B5D75" w:rsidP="003B5D75">
            <w:pPr>
              <w:jc w:val="left"/>
              <w:rPr>
                <w:color w:val="auto"/>
                <w:highlight w:val="yellow"/>
                <w:lang w:val="nl-NL"/>
              </w:rPr>
            </w:pPr>
          </w:p>
        </w:tc>
      </w:tr>
      <w:tr w:rsidR="003B5D75" w:rsidRPr="002C6424" w14:paraId="541EE79F" w14:textId="77777777" w:rsidTr="00E15D9E">
        <w:trPr>
          <w:trHeight w:val="397"/>
        </w:trPr>
        <w:tc>
          <w:tcPr>
            <w:tcW w:w="4505" w:type="dxa"/>
            <w:vAlign w:val="center"/>
          </w:tcPr>
          <w:p w14:paraId="36883B5D"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35A23DF" w14:textId="6CC91BC4" w:rsidR="003B5D75" w:rsidRPr="00355A4E" w:rsidRDefault="003B5D75" w:rsidP="003B5D75">
            <w:pPr>
              <w:spacing w:line="259" w:lineRule="auto"/>
              <w:jc w:val="left"/>
              <w:rPr>
                <w:lang w:val="nl-NL"/>
              </w:rPr>
            </w:pPr>
          </w:p>
        </w:tc>
      </w:tr>
    </w:tbl>
    <w:p w14:paraId="1D7A8E90"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520CEC" w14:paraId="2B50A517" w14:textId="77777777" w:rsidTr="00E15D9E">
        <w:trPr>
          <w:trHeight w:val="397"/>
        </w:trPr>
        <w:tc>
          <w:tcPr>
            <w:tcW w:w="4505" w:type="dxa"/>
            <w:vAlign w:val="center"/>
          </w:tcPr>
          <w:p w14:paraId="01BBE01D"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1F917C0C" w14:textId="0E3A5802" w:rsidR="00260405" w:rsidRPr="005875BE" w:rsidRDefault="00260405" w:rsidP="005F7122">
            <w:pPr>
              <w:spacing w:line="276" w:lineRule="auto"/>
              <w:jc w:val="left"/>
              <w:rPr>
                <w:color w:val="auto"/>
                <w:lang w:val="nl-NL"/>
              </w:rPr>
            </w:pPr>
          </w:p>
        </w:tc>
      </w:tr>
    </w:tbl>
    <w:p w14:paraId="001D335A"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4092FA56" w14:textId="77777777" w:rsidTr="00E15D9E">
        <w:trPr>
          <w:trHeight w:val="397"/>
        </w:trPr>
        <w:tc>
          <w:tcPr>
            <w:tcW w:w="4505" w:type="dxa"/>
            <w:vAlign w:val="center"/>
          </w:tcPr>
          <w:p w14:paraId="7B47B78B" w14:textId="029480B7"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w:t>
            </w:r>
            <w:r>
              <w:rPr>
                <w:b/>
                <w:bCs/>
                <w:color w:val="auto"/>
                <w:lang w:val="nl-NL"/>
              </w:rPr>
              <w:t xml:space="preserve"> </w:t>
            </w:r>
            <w:r w:rsidRPr="004F1CE4">
              <w:rPr>
                <w:b/>
                <w:bCs/>
                <w:color w:val="auto"/>
                <w:highlight w:val="yellow"/>
                <w:lang w:val="nl-NL"/>
              </w:rPr>
              <w:t>24u</w:t>
            </w:r>
          </w:p>
        </w:tc>
        <w:tc>
          <w:tcPr>
            <w:tcW w:w="5129" w:type="dxa"/>
            <w:vAlign w:val="center"/>
          </w:tcPr>
          <w:p w14:paraId="09594404" w14:textId="6F4F1040" w:rsidR="008B57E1" w:rsidRPr="00723E3C" w:rsidRDefault="008B57E1" w:rsidP="008B57E1">
            <w:pPr>
              <w:jc w:val="left"/>
              <w:rPr>
                <w:color w:val="auto"/>
                <w:lang w:val="nl-NL"/>
              </w:rPr>
            </w:pPr>
          </w:p>
        </w:tc>
      </w:tr>
      <w:tr w:rsidR="008B57E1" w14:paraId="3BB49E68" w14:textId="77777777" w:rsidTr="00E15D9E">
        <w:trPr>
          <w:trHeight w:val="397"/>
        </w:trPr>
        <w:tc>
          <w:tcPr>
            <w:tcW w:w="4505" w:type="dxa"/>
            <w:vAlign w:val="center"/>
          </w:tcPr>
          <w:p w14:paraId="619A8783"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004D975E" w14:textId="472F6B0C" w:rsidR="008B57E1" w:rsidRPr="00723E3C" w:rsidRDefault="008B57E1" w:rsidP="008B57E1">
            <w:pPr>
              <w:spacing w:line="259" w:lineRule="auto"/>
              <w:jc w:val="left"/>
              <w:rPr>
                <w:color w:val="auto"/>
              </w:rPr>
            </w:pPr>
          </w:p>
        </w:tc>
      </w:tr>
      <w:tr w:rsidR="008B57E1" w14:paraId="419B5911" w14:textId="77777777" w:rsidTr="00E15D9E">
        <w:trPr>
          <w:trHeight w:val="397"/>
        </w:trPr>
        <w:tc>
          <w:tcPr>
            <w:tcW w:w="4505" w:type="dxa"/>
            <w:vAlign w:val="center"/>
          </w:tcPr>
          <w:p w14:paraId="1B2DCA89"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46BFA7F6" w14:textId="012A98AF" w:rsidR="008B57E1" w:rsidRPr="00723E3C" w:rsidRDefault="008B57E1" w:rsidP="008B57E1">
            <w:pPr>
              <w:spacing w:line="259" w:lineRule="auto"/>
              <w:jc w:val="left"/>
              <w:rPr>
                <w:color w:val="auto"/>
              </w:rPr>
            </w:pPr>
          </w:p>
        </w:tc>
      </w:tr>
      <w:tr w:rsidR="008B57E1" w14:paraId="26499CFE" w14:textId="77777777" w:rsidTr="00E15D9E">
        <w:trPr>
          <w:trHeight w:val="397"/>
        </w:trPr>
        <w:tc>
          <w:tcPr>
            <w:tcW w:w="4505" w:type="dxa"/>
            <w:vAlign w:val="center"/>
          </w:tcPr>
          <w:p w14:paraId="34F5BAF7" w14:textId="51773DAE"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2126215" w14:textId="5A302593" w:rsidR="008B57E1" w:rsidRPr="00723E3C" w:rsidRDefault="008B57E1" w:rsidP="008B57E1">
            <w:pPr>
              <w:jc w:val="left"/>
              <w:rPr>
                <w:color w:val="auto"/>
                <w:lang w:val="nl-NL"/>
              </w:rPr>
            </w:pPr>
          </w:p>
        </w:tc>
      </w:tr>
      <w:tr w:rsidR="008B57E1" w14:paraId="6E8971B3" w14:textId="77777777" w:rsidTr="00E15D9E">
        <w:trPr>
          <w:trHeight w:val="397"/>
        </w:trPr>
        <w:tc>
          <w:tcPr>
            <w:tcW w:w="4505" w:type="dxa"/>
            <w:vAlign w:val="center"/>
          </w:tcPr>
          <w:p w14:paraId="4E6DB479" w14:textId="417BBD39"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61B16C02" w14:textId="041E547F" w:rsidR="008B57E1" w:rsidRPr="00723E3C" w:rsidRDefault="008B57E1" w:rsidP="008B57E1">
            <w:pPr>
              <w:jc w:val="left"/>
              <w:rPr>
                <w:color w:val="auto"/>
                <w:lang w:val="nl-NL"/>
              </w:rPr>
            </w:pPr>
          </w:p>
        </w:tc>
      </w:tr>
    </w:tbl>
    <w:p w14:paraId="515252D3"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E9666E" w:rsidRPr="004F1CE4" w14:paraId="58E55360" w14:textId="77777777" w:rsidTr="00E15D9E">
        <w:trPr>
          <w:trHeight w:val="397"/>
        </w:trPr>
        <w:tc>
          <w:tcPr>
            <w:tcW w:w="9634" w:type="dxa"/>
            <w:vAlign w:val="center"/>
          </w:tcPr>
          <w:p w14:paraId="43F15976" w14:textId="77777777" w:rsidR="00E9666E" w:rsidRDefault="00E9666E">
            <w:pPr>
              <w:jc w:val="left"/>
              <w:rPr>
                <w:b/>
                <w:bCs/>
                <w:color w:val="auto"/>
                <w:lang w:val="nl-NL"/>
              </w:rPr>
            </w:pPr>
            <w:r w:rsidRPr="00E2623C">
              <w:rPr>
                <w:b/>
                <w:bCs/>
                <w:color w:val="auto"/>
                <w:lang w:val="nl-NL"/>
              </w:rPr>
              <w:t>Bespreking metingen</w:t>
            </w:r>
          </w:p>
          <w:p w14:paraId="5E4055F9" w14:textId="77577A04" w:rsidR="009009D4" w:rsidRPr="00FC0153" w:rsidRDefault="009009D4" w:rsidP="0049465A">
            <w:pPr>
              <w:rPr>
                <w:color w:val="auto"/>
                <w:lang w:val="nl-NL"/>
              </w:rPr>
            </w:pPr>
          </w:p>
        </w:tc>
      </w:tr>
    </w:tbl>
    <w:p w14:paraId="13CB355B" w14:textId="77777777" w:rsidR="00AB0F22" w:rsidRDefault="00AB0F22" w:rsidP="00BD7AFF">
      <w:pPr>
        <w:rPr>
          <w:lang w:val="nl-NL"/>
        </w:rPr>
      </w:pPr>
    </w:p>
    <w:p w14:paraId="39BEF060" w14:textId="77777777" w:rsidR="00074C0C" w:rsidRDefault="00074C0C">
      <w:pPr>
        <w:widowControl/>
        <w:suppressAutoHyphens w:val="0"/>
        <w:jc w:val="left"/>
        <w:rPr>
          <w:b/>
          <w:color w:val="00B0F0"/>
          <w:sz w:val="44"/>
          <w:szCs w:val="52"/>
          <w:lang w:val="nl-NL"/>
        </w:rPr>
      </w:pPr>
      <w:r>
        <w:rPr>
          <w:lang w:val="nl-NL"/>
        </w:rPr>
        <w:br w:type="page"/>
      </w:r>
    </w:p>
    <w:p w14:paraId="26F8DD38" w14:textId="4C297E51" w:rsidR="00E2623C" w:rsidRPr="005C34E5" w:rsidRDefault="00BD7AFF" w:rsidP="005C34E5">
      <w:pPr>
        <w:pStyle w:val="ASHeading1"/>
        <w:rPr>
          <w:szCs w:val="44"/>
          <w:lang w:val="nl-NL"/>
        </w:rPr>
      </w:pPr>
      <w:r w:rsidRPr="00E470B5">
        <w:rPr>
          <w:sz w:val="52"/>
          <w:szCs w:val="72"/>
          <w:lang w:val="nl-NL"/>
        </w:rPr>
        <w:lastRenderedPageBreak/>
        <w:t xml:space="preserve"> </w:t>
      </w:r>
      <w:bookmarkStart w:id="10" w:name="_Toc199765027"/>
      <w:r w:rsidRPr="00E470B5">
        <w:rPr>
          <w:lang w:val="nl-NL"/>
        </w:rPr>
        <w:t xml:space="preserve">Meetresultaten </w:t>
      </w:r>
      <w:r w:rsidR="0088491F" w:rsidRPr="00E470B5">
        <w:rPr>
          <w:lang w:val="nl-NL"/>
        </w:rPr>
        <w:t>–</w:t>
      </w:r>
      <w:r w:rsidR="000C05EC" w:rsidRPr="00E470B5">
        <w:rPr>
          <w:lang w:val="nl-NL"/>
        </w:rPr>
        <w:t xml:space="preserve"> </w:t>
      </w:r>
      <w:bookmarkEnd w:id="10"/>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3</w:t>
      </w:r>
      <w:r w:rsidR="005C34E5" w:rsidRPr="005C34E5">
        <w:rPr>
          <w:szCs w:val="44"/>
          <w:lang w:val="nl-NL"/>
        </w:rPr>
        <w:t xml:space="preserve"> }</w:t>
      </w:r>
      <w:proofErr w:type="gramEnd"/>
      <w:r w:rsidR="005C34E5" w:rsidRPr="005C34E5">
        <w:rPr>
          <w:szCs w:val="44"/>
          <w:lang w:val="nl-NL"/>
        </w:rPr>
        <w:t>}</w:t>
      </w:r>
    </w:p>
    <w:p w14:paraId="1F6F272B" w14:textId="7D6D2349" w:rsidR="003F6326" w:rsidRPr="00604C25" w:rsidRDefault="003F6326" w:rsidP="00DD10C2">
      <w:pPr>
        <w:ind w:left="-426"/>
        <w:jc w:val="center"/>
        <w:rPr>
          <w:rStyle w:val="normaltextrun"/>
          <w:rFonts w:cs="Calibri"/>
          <w:color w:val="44546A"/>
          <w:sz w:val="24"/>
          <w:szCs w:val="24"/>
          <w:shd w:val="clear" w:color="auto" w:fill="FFFFFF"/>
          <w:lang w:val="nl-NL"/>
        </w:rPr>
      </w:pPr>
    </w:p>
    <w:p w14:paraId="5BD06882" w14:textId="77777777" w:rsidR="00074C0C" w:rsidRPr="00604C25" w:rsidRDefault="00074C0C" w:rsidP="001237EF">
      <w:pPr>
        <w:jc w:val="center"/>
        <w:rPr>
          <w:rStyle w:val="normaltextrun"/>
          <w:rFonts w:cs="Calibri"/>
          <w:color w:val="44546A"/>
          <w:sz w:val="24"/>
          <w:szCs w:val="24"/>
          <w:shd w:val="clear" w:color="auto" w:fill="FFFFFF"/>
          <w:lang w:val="nl-NL"/>
        </w:rPr>
      </w:pPr>
    </w:p>
    <w:p w14:paraId="0A7F50B6" w14:textId="1F2C2C8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1EF71D19" w14:textId="29620666" w:rsidR="001467A1" w:rsidRDefault="001467A1" w:rsidP="00CF341D">
      <w:pPr>
        <w:rPr>
          <w:color w:val="auto"/>
          <w:lang w:val="nl-NL"/>
        </w:rPr>
      </w:pPr>
    </w:p>
    <w:p w14:paraId="4522E6DD" w14:textId="77777777" w:rsidR="001467A1" w:rsidRDefault="001467A1" w:rsidP="001237EF">
      <w:pPr>
        <w:rPr>
          <w:color w:val="auto"/>
          <w:lang w:val="nl-NL"/>
        </w:rPr>
      </w:pPr>
    </w:p>
    <w:p w14:paraId="14D46697" w14:textId="77777777" w:rsidR="00DD10C2" w:rsidRDefault="00DD10C2" w:rsidP="001237EF">
      <w:pPr>
        <w:rPr>
          <w:color w:val="auto"/>
          <w:lang w:val="nl-NL"/>
        </w:rPr>
      </w:pPr>
    </w:p>
    <w:p w14:paraId="4F1C5903" w14:textId="77777777" w:rsidR="00DD10C2" w:rsidRDefault="00DD10C2" w:rsidP="001237EF">
      <w:pPr>
        <w:rPr>
          <w:color w:val="auto"/>
          <w:lang w:val="nl-NL"/>
        </w:rPr>
      </w:pPr>
    </w:p>
    <w:p w14:paraId="06E75A44" w14:textId="5EEFA074" w:rsidR="00DA0AE4" w:rsidRDefault="00DA0AE4" w:rsidP="00DD10C2">
      <w:pPr>
        <w:ind w:left="-426"/>
        <w:rPr>
          <w:color w:val="auto"/>
          <w:lang w:val="nl-NL"/>
        </w:rPr>
      </w:pPr>
    </w:p>
    <w:p w14:paraId="383A2A0A" w14:textId="77777777" w:rsidR="00DA0AE4" w:rsidRPr="009C277A" w:rsidRDefault="00DA0AE4" w:rsidP="001237EF">
      <w:pPr>
        <w:rPr>
          <w:color w:val="auto"/>
          <w:sz w:val="24"/>
          <w:szCs w:val="24"/>
          <w:lang w:val="nl-NL"/>
        </w:rPr>
      </w:pPr>
    </w:p>
    <w:p w14:paraId="1C3B5D81" w14:textId="4BD5C28E"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02DDD13A" w14:textId="56FDC6C9"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16EE19E6" w14:textId="77777777" w:rsidTr="00E15D9E">
        <w:trPr>
          <w:trHeight w:val="397"/>
        </w:trPr>
        <w:tc>
          <w:tcPr>
            <w:tcW w:w="4505" w:type="dxa"/>
            <w:vAlign w:val="center"/>
          </w:tcPr>
          <w:p w14:paraId="4E0724D8"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031D5262" w14:textId="677BC19A" w:rsidR="003B5D75" w:rsidRDefault="003B5D75" w:rsidP="003B5D75">
            <w:pPr>
              <w:jc w:val="left"/>
              <w:rPr>
                <w:color w:val="auto"/>
                <w:lang w:val="nl-NL"/>
              </w:rPr>
            </w:pPr>
          </w:p>
        </w:tc>
      </w:tr>
      <w:tr w:rsidR="003B5D75" w:rsidRPr="004F1CE4" w14:paraId="2AAA0162" w14:textId="77777777" w:rsidTr="00E15D9E">
        <w:trPr>
          <w:trHeight w:val="397"/>
        </w:trPr>
        <w:tc>
          <w:tcPr>
            <w:tcW w:w="4505" w:type="dxa"/>
            <w:vAlign w:val="center"/>
          </w:tcPr>
          <w:p w14:paraId="47644B0C"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6D9FE891" w14:textId="1FDA88BC"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158237D5" w14:textId="77777777" w:rsidTr="00E15D9E">
        <w:trPr>
          <w:trHeight w:val="397"/>
        </w:trPr>
        <w:tc>
          <w:tcPr>
            <w:tcW w:w="4505" w:type="dxa"/>
            <w:vAlign w:val="center"/>
          </w:tcPr>
          <w:p w14:paraId="5703C612"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46D28697" w14:textId="6DC4DC5F" w:rsidR="003B5D75" w:rsidRDefault="003B5D75" w:rsidP="003B5D75">
            <w:pPr>
              <w:jc w:val="left"/>
              <w:rPr>
                <w:color w:val="auto"/>
                <w:highlight w:val="yellow"/>
                <w:lang w:val="nl-NL"/>
              </w:rPr>
            </w:pPr>
          </w:p>
        </w:tc>
      </w:tr>
      <w:tr w:rsidR="003B5D75" w:rsidRPr="002C6424" w14:paraId="6E706008" w14:textId="77777777" w:rsidTr="00E15D9E">
        <w:trPr>
          <w:trHeight w:val="397"/>
        </w:trPr>
        <w:tc>
          <w:tcPr>
            <w:tcW w:w="4505" w:type="dxa"/>
            <w:vAlign w:val="center"/>
          </w:tcPr>
          <w:p w14:paraId="3FA4AC36"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B6F788C" w14:textId="344723C5" w:rsidR="003B5D75" w:rsidRDefault="003B5D75" w:rsidP="003B5D75">
            <w:pPr>
              <w:jc w:val="left"/>
              <w:rPr>
                <w:color w:val="auto"/>
                <w:lang w:val="nl-NL"/>
              </w:rPr>
            </w:pPr>
          </w:p>
        </w:tc>
      </w:tr>
    </w:tbl>
    <w:p w14:paraId="586B24F8"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E2623C" w:rsidRPr="004F1CE4" w14:paraId="37B82FBC" w14:textId="77777777" w:rsidTr="00E15D9E">
        <w:trPr>
          <w:trHeight w:val="397"/>
        </w:trPr>
        <w:tc>
          <w:tcPr>
            <w:tcW w:w="4505" w:type="dxa"/>
            <w:vAlign w:val="center"/>
          </w:tcPr>
          <w:p w14:paraId="217620B4" w14:textId="77777777" w:rsidR="00E2623C" w:rsidRPr="00E5492B" w:rsidRDefault="00E2623C">
            <w:pPr>
              <w:jc w:val="left"/>
              <w:rPr>
                <w:b/>
                <w:bCs/>
                <w:lang w:val="nl-NL"/>
              </w:rPr>
            </w:pPr>
            <w:r w:rsidRPr="00E5492B">
              <w:rPr>
                <w:b/>
                <w:bCs/>
                <w:color w:val="auto"/>
                <w:lang w:val="nl-NL"/>
              </w:rPr>
              <w:t>Vaststellingen ter plekke</w:t>
            </w:r>
          </w:p>
        </w:tc>
        <w:tc>
          <w:tcPr>
            <w:tcW w:w="5129" w:type="dxa"/>
            <w:vAlign w:val="center"/>
          </w:tcPr>
          <w:p w14:paraId="4BD14E5D" w14:textId="79450272" w:rsidR="00856451" w:rsidRPr="00B34CDD" w:rsidRDefault="00856451" w:rsidP="005A3F6F">
            <w:pPr>
              <w:spacing w:line="276" w:lineRule="auto"/>
              <w:jc w:val="left"/>
              <w:rPr>
                <w:color w:val="auto"/>
                <w:lang w:val="nl-NL"/>
              </w:rPr>
            </w:pPr>
          </w:p>
        </w:tc>
      </w:tr>
    </w:tbl>
    <w:p w14:paraId="5A416FFD"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16ACED04" w14:textId="77777777" w:rsidTr="00E15D9E">
        <w:trPr>
          <w:trHeight w:val="397"/>
        </w:trPr>
        <w:tc>
          <w:tcPr>
            <w:tcW w:w="4505" w:type="dxa"/>
            <w:vAlign w:val="center"/>
          </w:tcPr>
          <w:p w14:paraId="1B723553" w14:textId="239F4D1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077460A9" w14:textId="1B14015A" w:rsidR="008B57E1" w:rsidRPr="00723E3C" w:rsidRDefault="008B57E1" w:rsidP="008B57E1">
            <w:pPr>
              <w:jc w:val="left"/>
              <w:rPr>
                <w:color w:val="auto"/>
                <w:lang w:val="nl-NL"/>
              </w:rPr>
            </w:pPr>
          </w:p>
        </w:tc>
      </w:tr>
      <w:tr w:rsidR="008B57E1" w14:paraId="282AA696" w14:textId="77777777" w:rsidTr="00E15D9E">
        <w:trPr>
          <w:trHeight w:val="397"/>
        </w:trPr>
        <w:tc>
          <w:tcPr>
            <w:tcW w:w="4505" w:type="dxa"/>
            <w:vAlign w:val="center"/>
          </w:tcPr>
          <w:p w14:paraId="030D8015"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7F76000" w14:textId="69849F3A" w:rsidR="008B57E1" w:rsidRPr="00723E3C" w:rsidRDefault="008B57E1" w:rsidP="008B57E1">
            <w:pPr>
              <w:spacing w:line="259" w:lineRule="auto"/>
              <w:jc w:val="left"/>
              <w:rPr>
                <w:color w:val="auto"/>
              </w:rPr>
            </w:pPr>
          </w:p>
        </w:tc>
      </w:tr>
      <w:tr w:rsidR="008B57E1" w14:paraId="2F3C4D20" w14:textId="77777777" w:rsidTr="00E15D9E">
        <w:trPr>
          <w:trHeight w:val="397"/>
        </w:trPr>
        <w:tc>
          <w:tcPr>
            <w:tcW w:w="4505" w:type="dxa"/>
            <w:vAlign w:val="center"/>
          </w:tcPr>
          <w:p w14:paraId="07459705"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3BF5C15" w14:textId="1FDD637E" w:rsidR="008B57E1" w:rsidRPr="00723E3C" w:rsidRDefault="008B57E1" w:rsidP="008B57E1">
            <w:pPr>
              <w:spacing w:line="259" w:lineRule="auto"/>
              <w:jc w:val="left"/>
              <w:rPr>
                <w:color w:val="auto"/>
              </w:rPr>
            </w:pPr>
          </w:p>
        </w:tc>
      </w:tr>
      <w:tr w:rsidR="008B57E1" w14:paraId="6C59C35A" w14:textId="77777777" w:rsidTr="00E15D9E">
        <w:trPr>
          <w:trHeight w:val="397"/>
        </w:trPr>
        <w:tc>
          <w:tcPr>
            <w:tcW w:w="4505" w:type="dxa"/>
            <w:vAlign w:val="center"/>
          </w:tcPr>
          <w:p w14:paraId="251FD2EB" w14:textId="65626008"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0EB4242" w14:textId="0B3E9013" w:rsidR="008B57E1" w:rsidRPr="00723E3C" w:rsidRDefault="008B57E1" w:rsidP="008B57E1">
            <w:pPr>
              <w:jc w:val="left"/>
              <w:rPr>
                <w:color w:val="auto"/>
                <w:lang w:val="nl-NL"/>
              </w:rPr>
            </w:pPr>
          </w:p>
        </w:tc>
      </w:tr>
      <w:tr w:rsidR="008B57E1" w14:paraId="1DFADD16" w14:textId="77777777" w:rsidTr="00E15D9E">
        <w:trPr>
          <w:trHeight w:val="397"/>
        </w:trPr>
        <w:tc>
          <w:tcPr>
            <w:tcW w:w="4505" w:type="dxa"/>
            <w:vAlign w:val="center"/>
          </w:tcPr>
          <w:p w14:paraId="54B459E8" w14:textId="6211D712"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25EA0627" w14:textId="7A29DE53" w:rsidR="008B57E1" w:rsidRPr="00723E3C" w:rsidRDefault="008B57E1" w:rsidP="008B57E1">
            <w:pPr>
              <w:spacing w:line="259" w:lineRule="auto"/>
              <w:jc w:val="left"/>
              <w:rPr>
                <w:color w:val="auto"/>
              </w:rPr>
            </w:pPr>
          </w:p>
        </w:tc>
      </w:tr>
    </w:tbl>
    <w:p w14:paraId="18BF0060"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5154CE" w:rsidRPr="00386FF8" w14:paraId="70FFBA23" w14:textId="77777777" w:rsidTr="00E15D9E">
        <w:trPr>
          <w:trHeight w:val="397"/>
        </w:trPr>
        <w:tc>
          <w:tcPr>
            <w:tcW w:w="9634" w:type="dxa"/>
            <w:vAlign w:val="center"/>
          </w:tcPr>
          <w:p w14:paraId="6368F122" w14:textId="120DA93F" w:rsidR="00E928E4" w:rsidRDefault="005154CE">
            <w:pPr>
              <w:jc w:val="left"/>
              <w:rPr>
                <w:b/>
                <w:bCs/>
                <w:color w:val="auto"/>
                <w:lang w:val="nl-NL"/>
              </w:rPr>
            </w:pPr>
            <w:r w:rsidRPr="00E2623C">
              <w:rPr>
                <w:b/>
                <w:bCs/>
                <w:color w:val="auto"/>
                <w:lang w:val="nl-NL"/>
              </w:rPr>
              <w:t>Bespreking metingen</w:t>
            </w:r>
          </w:p>
          <w:p w14:paraId="727E32D2" w14:textId="28340EC4" w:rsidR="0092013C" w:rsidRPr="00B73615" w:rsidRDefault="0092013C" w:rsidP="00D84B90">
            <w:pPr>
              <w:rPr>
                <w:color w:val="auto"/>
                <w:lang w:val="nl-NL"/>
              </w:rPr>
            </w:pPr>
          </w:p>
        </w:tc>
      </w:tr>
    </w:tbl>
    <w:p w14:paraId="1D94C83A" w14:textId="77777777" w:rsidR="00E2623C" w:rsidRDefault="00E2623C" w:rsidP="00E2623C">
      <w:pPr>
        <w:rPr>
          <w:lang w:val="nl-NL"/>
        </w:rPr>
      </w:pPr>
    </w:p>
    <w:p w14:paraId="69CA17B7" w14:textId="77777777" w:rsidR="00F733FE" w:rsidRDefault="00F733FE">
      <w:pPr>
        <w:widowControl/>
        <w:suppressAutoHyphens w:val="0"/>
        <w:jc w:val="left"/>
        <w:rPr>
          <w:b/>
          <w:color w:val="00B0F0"/>
          <w:sz w:val="44"/>
          <w:szCs w:val="52"/>
          <w:lang w:val="nl-NL"/>
        </w:rPr>
      </w:pPr>
      <w:r>
        <w:rPr>
          <w:lang w:val="nl-NL"/>
        </w:rPr>
        <w:br w:type="page"/>
      </w:r>
    </w:p>
    <w:p w14:paraId="66F21771" w14:textId="1AD7D1E8" w:rsidR="009647DC" w:rsidRPr="005C34E5" w:rsidRDefault="00BD7AFF" w:rsidP="005C34E5">
      <w:pPr>
        <w:pStyle w:val="ASHeading1"/>
        <w:rPr>
          <w:rStyle w:val="normaltextrun"/>
          <w:szCs w:val="44"/>
          <w:lang w:val="nl-NL"/>
        </w:rPr>
      </w:pPr>
      <w:r w:rsidRPr="00E470B5">
        <w:rPr>
          <w:sz w:val="48"/>
          <w:szCs w:val="56"/>
          <w:lang w:val="nl-NL"/>
        </w:rPr>
        <w:lastRenderedPageBreak/>
        <w:t xml:space="preserve"> </w:t>
      </w:r>
      <w:bookmarkStart w:id="11" w:name="_Toc199765028"/>
      <w:r w:rsidRPr="00E470B5">
        <w:rPr>
          <w:lang w:val="nl-NL"/>
        </w:rPr>
        <w:t xml:space="preserve">Meetresultaten </w:t>
      </w:r>
      <w:r w:rsidR="0088491F" w:rsidRPr="00E470B5">
        <w:rPr>
          <w:lang w:val="nl-NL"/>
        </w:rPr>
        <w:t xml:space="preserve">– </w:t>
      </w:r>
      <w:bookmarkEnd w:id="11"/>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4</w:t>
      </w:r>
      <w:r w:rsidR="005C34E5" w:rsidRPr="005C34E5">
        <w:rPr>
          <w:szCs w:val="44"/>
          <w:lang w:val="nl-NL"/>
        </w:rPr>
        <w:t xml:space="preserve"> }</w:t>
      </w:r>
      <w:proofErr w:type="gramEnd"/>
      <w:r w:rsidR="005C34E5" w:rsidRPr="005C34E5">
        <w:rPr>
          <w:szCs w:val="44"/>
          <w:lang w:val="nl-NL"/>
        </w:rPr>
        <w:t>}</w:t>
      </w:r>
    </w:p>
    <w:p w14:paraId="04766DF5" w14:textId="5802F706" w:rsidR="00242B35" w:rsidRPr="000A0D55" w:rsidRDefault="00242B35" w:rsidP="00DD10C2">
      <w:pPr>
        <w:ind w:left="-426"/>
        <w:jc w:val="center"/>
        <w:rPr>
          <w:rStyle w:val="normaltextrun"/>
          <w:rFonts w:cs="Calibri"/>
          <w:i/>
          <w:iCs/>
          <w:color w:val="44546A"/>
          <w:sz w:val="24"/>
          <w:szCs w:val="24"/>
          <w:shd w:val="clear" w:color="auto" w:fill="FFFFFF"/>
          <w:lang w:val="nl-NL"/>
        </w:rPr>
      </w:pPr>
    </w:p>
    <w:p w14:paraId="0F365934" w14:textId="77777777" w:rsidR="00A62F67" w:rsidRPr="000A0D55" w:rsidRDefault="00A62F67" w:rsidP="00F038B2">
      <w:pPr>
        <w:jc w:val="center"/>
        <w:rPr>
          <w:rStyle w:val="normaltextrun"/>
          <w:rFonts w:cs="Calibri"/>
          <w:i/>
          <w:iCs/>
          <w:color w:val="44546A"/>
          <w:sz w:val="24"/>
          <w:szCs w:val="24"/>
          <w:shd w:val="clear" w:color="auto" w:fill="FFFFFF"/>
          <w:lang w:val="nl-NL"/>
        </w:rPr>
      </w:pPr>
    </w:p>
    <w:p w14:paraId="063B3DD5" w14:textId="4B18CB78" w:rsidR="00A71D60" w:rsidRPr="00F038B2" w:rsidRDefault="001237EF" w:rsidP="00F038B2">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3B15A8BE" w14:textId="77777777" w:rsidR="00A71D60" w:rsidRDefault="00A71D60" w:rsidP="001237EF">
      <w:pPr>
        <w:rPr>
          <w:color w:val="auto"/>
          <w:sz w:val="28"/>
          <w:szCs w:val="28"/>
          <w:lang w:val="nl-NL"/>
        </w:rPr>
      </w:pPr>
    </w:p>
    <w:p w14:paraId="161A107B" w14:textId="77777777" w:rsidR="00DD10C2" w:rsidRDefault="00DD10C2" w:rsidP="001237EF">
      <w:pPr>
        <w:rPr>
          <w:color w:val="auto"/>
          <w:sz w:val="28"/>
          <w:szCs w:val="28"/>
          <w:lang w:val="nl-NL"/>
        </w:rPr>
      </w:pPr>
    </w:p>
    <w:p w14:paraId="2063B626" w14:textId="77777777" w:rsidR="00DD10C2" w:rsidRDefault="00DD10C2" w:rsidP="001237EF">
      <w:pPr>
        <w:rPr>
          <w:color w:val="auto"/>
          <w:sz w:val="28"/>
          <w:szCs w:val="28"/>
          <w:lang w:val="nl-NL"/>
        </w:rPr>
      </w:pPr>
    </w:p>
    <w:p w14:paraId="345863F5" w14:textId="04CB81D7" w:rsidR="00A62F67" w:rsidRPr="00432ABA" w:rsidRDefault="00A62F67" w:rsidP="00DD10C2">
      <w:pPr>
        <w:ind w:left="-426"/>
        <w:rPr>
          <w:color w:val="auto"/>
          <w:sz w:val="24"/>
          <w:szCs w:val="24"/>
          <w:lang w:val="nl-NL"/>
        </w:rPr>
      </w:pPr>
    </w:p>
    <w:p w14:paraId="49E33EE7" w14:textId="77777777" w:rsidR="00DA0AE4" w:rsidRPr="00432ABA" w:rsidRDefault="00DA0AE4" w:rsidP="001237EF">
      <w:pPr>
        <w:rPr>
          <w:color w:val="auto"/>
          <w:sz w:val="24"/>
          <w:szCs w:val="24"/>
          <w:lang w:val="nl-NL"/>
        </w:rPr>
      </w:pPr>
    </w:p>
    <w:p w14:paraId="088AA7FD" w14:textId="033F1F64" w:rsidR="001237EF" w:rsidRPr="001237EF" w:rsidRDefault="001237EF" w:rsidP="001237EF">
      <w:pPr>
        <w:jc w:val="center"/>
        <w:rPr>
          <w:rStyle w:val="normaltextrun"/>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11173B4F" w14:textId="2C4FA035"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63393BB3" w14:textId="77777777" w:rsidTr="00E15D9E">
        <w:trPr>
          <w:trHeight w:val="397"/>
        </w:trPr>
        <w:tc>
          <w:tcPr>
            <w:tcW w:w="4505" w:type="dxa"/>
            <w:vAlign w:val="center"/>
          </w:tcPr>
          <w:p w14:paraId="434AED30"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2C7A19B7" w14:textId="3F9D0D61" w:rsidR="003B5D75" w:rsidRDefault="003B5D75" w:rsidP="003B5D75">
            <w:pPr>
              <w:jc w:val="left"/>
              <w:rPr>
                <w:color w:val="auto"/>
                <w:lang w:val="nl-NL"/>
              </w:rPr>
            </w:pPr>
          </w:p>
        </w:tc>
      </w:tr>
      <w:tr w:rsidR="003B5D75" w:rsidRPr="004F1CE4" w14:paraId="426DDEA2" w14:textId="77777777" w:rsidTr="00E15D9E">
        <w:trPr>
          <w:trHeight w:val="397"/>
        </w:trPr>
        <w:tc>
          <w:tcPr>
            <w:tcW w:w="4505" w:type="dxa"/>
            <w:vAlign w:val="center"/>
          </w:tcPr>
          <w:p w14:paraId="25B4210A"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0A643C66" w14:textId="1DBC58DC"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5C04D212" w14:textId="77777777" w:rsidTr="00E15D9E">
        <w:trPr>
          <w:trHeight w:val="397"/>
        </w:trPr>
        <w:tc>
          <w:tcPr>
            <w:tcW w:w="4505" w:type="dxa"/>
            <w:vAlign w:val="center"/>
          </w:tcPr>
          <w:p w14:paraId="0C02D4EE"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63AF6D66" w14:textId="1D9151F2" w:rsidR="003B5D75" w:rsidRDefault="003B5D75" w:rsidP="003B5D75">
            <w:pPr>
              <w:jc w:val="left"/>
              <w:rPr>
                <w:color w:val="auto"/>
                <w:highlight w:val="yellow"/>
                <w:lang w:val="nl-NL"/>
              </w:rPr>
            </w:pPr>
          </w:p>
        </w:tc>
      </w:tr>
      <w:tr w:rsidR="003B5D75" w:rsidRPr="002C6424" w14:paraId="3F0B8B18" w14:textId="77777777" w:rsidTr="00E15D9E">
        <w:trPr>
          <w:trHeight w:val="397"/>
        </w:trPr>
        <w:tc>
          <w:tcPr>
            <w:tcW w:w="4505" w:type="dxa"/>
            <w:vAlign w:val="center"/>
          </w:tcPr>
          <w:p w14:paraId="3FFBEB95"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3E899450" w14:textId="6B018548" w:rsidR="003B5D75" w:rsidRPr="00355A4E" w:rsidRDefault="003B5D75" w:rsidP="003B5D75">
            <w:pPr>
              <w:spacing w:line="259" w:lineRule="auto"/>
              <w:jc w:val="left"/>
              <w:rPr>
                <w:lang w:val="nl-NL"/>
              </w:rPr>
            </w:pPr>
          </w:p>
        </w:tc>
      </w:tr>
    </w:tbl>
    <w:p w14:paraId="189D7051"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0494DB9B" w14:textId="77777777" w:rsidTr="00E15D9E">
        <w:trPr>
          <w:trHeight w:val="397"/>
        </w:trPr>
        <w:tc>
          <w:tcPr>
            <w:tcW w:w="4505" w:type="dxa"/>
            <w:vAlign w:val="center"/>
          </w:tcPr>
          <w:p w14:paraId="6AEA9F53" w14:textId="77777777" w:rsidR="001F5E8E" w:rsidRPr="00E5492B" w:rsidRDefault="001F5E8E" w:rsidP="001F5E8E">
            <w:pPr>
              <w:jc w:val="left"/>
              <w:rPr>
                <w:b/>
                <w:bCs/>
                <w:lang w:val="nl-NL"/>
              </w:rPr>
            </w:pPr>
            <w:r w:rsidRPr="00E5492B">
              <w:rPr>
                <w:b/>
                <w:bCs/>
                <w:color w:val="auto"/>
                <w:lang w:val="nl-NL"/>
              </w:rPr>
              <w:t>Vaststellingen ter plekke</w:t>
            </w:r>
          </w:p>
        </w:tc>
        <w:tc>
          <w:tcPr>
            <w:tcW w:w="5129" w:type="dxa"/>
            <w:vAlign w:val="center"/>
          </w:tcPr>
          <w:p w14:paraId="349C91B9" w14:textId="3E0061B7" w:rsidR="00F038B2" w:rsidRDefault="00F038B2" w:rsidP="00856451">
            <w:pPr>
              <w:spacing w:line="276" w:lineRule="auto"/>
              <w:jc w:val="left"/>
              <w:rPr>
                <w:lang w:val="nl-NL"/>
              </w:rPr>
            </w:pPr>
          </w:p>
        </w:tc>
      </w:tr>
    </w:tbl>
    <w:p w14:paraId="2F45A49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rsidRPr="00E86FA6" w14:paraId="0744BC4A" w14:textId="77777777" w:rsidTr="00E15D9E">
        <w:trPr>
          <w:trHeight w:val="397"/>
        </w:trPr>
        <w:tc>
          <w:tcPr>
            <w:tcW w:w="4505" w:type="dxa"/>
            <w:vAlign w:val="center"/>
          </w:tcPr>
          <w:p w14:paraId="1DC7B05D" w14:textId="7D7DE7EF"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10C59729" w14:textId="2FB17157" w:rsidR="008B57E1" w:rsidRPr="00482403" w:rsidRDefault="008B57E1" w:rsidP="008B57E1">
            <w:pPr>
              <w:jc w:val="left"/>
              <w:rPr>
                <w:color w:val="auto"/>
                <w:lang w:val="nl-NL"/>
              </w:rPr>
            </w:pPr>
          </w:p>
        </w:tc>
      </w:tr>
      <w:tr w:rsidR="008B57E1" w14:paraId="7A6D3C95" w14:textId="77777777" w:rsidTr="00E15D9E">
        <w:trPr>
          <w:trHeight w:val="397"/>
        </w:trPr>
        <w:tc>
          <w:tcPr>
            <w:tcW w:w="4505" w:type="dxa"/>
            <w:vAlign w:val="center"/>
          </w:tcPr>
          <w:p w14:paraId="72F825C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4CEBE74" w14:textId="4555D180" w:rsidR="008B57E1" w:rsidRPr="00482403" w:rsidRDefault="008B57E1" w:rsidP="008B57E1">
            <w:pPr>
              <w:spacing w:line="259" w:lineRule="auto"/>
              <w:jc w:val="left"/>
              <w:rPr>
                <w:color w:val="auto"/>
              </w:rPr>
            </w:pPr>
          </w:p>
        </w:tc>
      </w:tr>
      <w:tr w:rsidR="008B57E1" w14:paraId="4E4BCEA5" w14:textId="77777777" w:rsidTr="00E15D9E">
        <w:trPr>
          <w:trHeight w:val="397"/>
        </w:trPr>
        <w:tc>
          <w:tcPr>
            <w:tcW w:w="4505" w:type="dxa"/>
            <w:vAlign w:val="center"/>
          </w:tcPr>
          <w:p w14:paraId="4BBA152B"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3CCAE1F8" w14:textId="0852EC80" w:rsidR="008B57E1" w:rsidRPr="00482403" w:rsidRDefault="008B57E1" w:rsidP="008B57E1">
            <w:pPr>
              <w:spacing w:line="259" w:lineRule="auto"/>
              <w:jc w:val="left"/>
              <w:rPr>
                <w:color w:val="auto"/>
              </w:rPr>
            </w:pPr>
          </w:p>
        </w:tc>
      </w:tr>
      <w:tr w:rsidR="008B57E1" w14:paraId="6FFF06F6" w14:textId="77777777" w:rsidTr="00E15D9E">
        <w:trPr>
          <w:trHeight w:val="397"/>
        </w:trPr>
        <w:tc>
          <w:tcPr>
            <w:tcW w:w="4505" w:type="dxa"/>
            <w:vAlign w:val="center"/>
          </w:tcPr>
          <w:p w14:paraId="33941B05" w14:textId="3B74790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3DD6881" w14:textId="7047AB89" w:rsidR="008B57E1" w:rsidRPr="00482403" w:rsidRDefault="008B57E1" w:rsidP="008B57E1">
            <w:pPr>
              <w:jc w:val="left"/>
              <w:rPr>
                <w:color w:val="auto"/>
                <w:lang w:val="nl-NL"/>
              </w:rPr>
            </w:pPr>
          </w:p>
        </w:tc>
      </w:tr>
      <w:tr w:rsidR="008B57E1" w14:paraId="0DE5908D" w14:textId="77777777" w:rsidTr="00E15D9E">
        <w:trPr>
          <w:trHeight w:val="397"/>
        </w:trPr>
        <w:tc>
          <w:tcPr>
            <w:tcW w:w="4505" w:type="dxa"/>
            <w:vAlign w:val="center"/>
          </w:tcPr>
          <w:p w14:paraId="48F388FD" w14:textId="116227B7"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1DB1C9D" w14:textId="088C9A16" w:rsidR="008B57E1" w:rsidRPr="00482403" w:rsidRDefault="008B57E1" w:rsidP="008B57E1">
            <w:pPr>
              <w:jc w:val="left"/>
              <w:rPr>
                <w:color w:val="auto"/>
                <w:lang w:val="nl-NL"/>
              </w:rPr>
            </w:pPr>
          </w:p>
        </w:tc>
      </w:tr>
    </w:tbl>
    <w:p w14:paraId="2E662D8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7B0CF7" w:rsidRPr="004F1CE4" w14:paraId="0DB8EA26" w14:textId="77777777" w:rsidTr="00E15D9E">
        <w:trPr>
          <w:trHeight w:val="397"/>
        </w:trPr>
        <w:tc>
          <w:tcPr>
            <w:tcW w:w="9634" w:type="dxa"/>
            <w:vAlign w:val="center"/>
          </w:tcPr>
          <w:p w14:paraId="10B7BC4E" w14:textId="77777777" w:rsidR="007B0CF7" w:rsidRDefault="007B0CF7">
            <w:pPr>
              <w:jc w:val="left"/>
              <w:rPr>
                <w:b/>
                <w:bCs/>
                <w:color w:val="auto"/>
                <w:lang w:val="nl-NL"/>
              </w:rPr>
            </w:pPr>
            <w:r w:rsidRPr="00E2623C">
              <w:rPr>
                <w:b/>
                <w:bCs/>
                <w:color w:val="auto"/>
                <w:lang w:val="nl-NL"/>
              </w:rPr>
              <w:t>Bespreking metingen</w:t>
            </w:r>
          </w:p>
          <w:p w14:paraId="20ED0D60" w14:textId="15000673" w:rsidR="0097371F" w:rsidRPr="007B0CF7" w:rsidRDefault="0097371F" w:rsidP="00B2500E">
            <w:pPr>
              <w:rPr>
                <w:color w:val="auto"/>
                <w:lang w:val="nl-NL"/>
              </w:rPr>
            </w:pPr>
          </w:p>
        </w:tc>
      </w:tr>
    </w:tbl>
    <w:p w14:paraId="40FC7BBF" w14:textId="77777777" w:rsidR="00E2623C" w:rsidRDefault="00E2623C" w:rsidP="00BD7AFF">
      <w:pPr>
        <w:rPr>
          <w:lang w:val="nl-NL"/>
        </w:rPr>
      </w:pPr>
    </w:p>
    <w:p w14:paraId="627E7257" w14:textId="3D04360E" w:rsidR="002E3ACB" w:rsidRPr="0084043E" w:rsidRDefault="002E3ACB" w:rsidP="0084043E">
      <w:pPr>
        <w:jc w:val="center"/>
        <w:rPr>
          <w:lang w:val="nl-NL"/>
        </w:rPr>
      </w:pPr>
      <w:r>
        <w:rPr>
          <w:sz w:val="42"/>
          <w:szCs w:val="42"/>
          <w:lang w:val="nl-NL"/>
        </w:rPr>
        <w:br w:type="page"/>
      </w:r>
    </w:p>
    <w:p w14:paraId="14B1B972" w14:textId="1275BE86" w:rsidR="00BD7AFF" w:rsidRPr="005C34E5" w:rsidRDefault="00BD7AFF" w:rsidP="005C34E5">
      <w:pPr>
        <w:pStyle w:val="ASHeading1"/>
        <w:rPr>
          <w:szCs w:val="44"/>
          <w:lang w:val="nl-NL"/>
        </w:rPr>
      </w:pPr>
      <w:r w:rsidRPr="00B37B58">
        <w:rPr>
          <w:lang w:val="nl-NL"/>
        </w:rPr>
        <w:lastRenderedPageBreak/>
        <w:t xml:space="preserve"> </w:t>
      </w:r>
      <w:bookmarkStart w:id="12" w:name="_Toc199765029"/>
      <w:r w:rsidRPr="00B37B58">
        <w:rPr>
          <w:lang w:val="nl-NL"/>
        </w:rPr>
        <w:t xml:space="preserve">Meetresultaten </w:t>
      </w:r>
      <w:r w:rsidR="0088491F" w:rsidRPr="00B37B58">
        <w:rPr>
          <w:lang w:val="nl-NL"/>
        </w:rPr>
        <w:t xml:space="preserve">– </w:t>
      </w:r>
      <w:bookmarkEnd w:id="12"/>
      <w:proofErr w:type="gramStart"/>
      <w:r w:rsidR="005C34E5" w:rsidRPr="005C34E5">
        <w:rPr>
          <w:szCs w:val="44"/>
          <w:lang w:val="nl-NL"/>
        </w:rPr>
        <w:t>{{ room</w:t>
      </w:r>
      <w:proofErr w:type="gramEnd"/>
      <w:r w:rsidR="005C34E5" w:rsidRPr="005C34E5">
        <w:rPr>
          <w:szCs w:val="44"/>
          <w:lang w:val="nl-NL"/>
        </w:rPr>
        <w:t>_</w:t>
      </w:r>
      <w:proofErr w:type="gramStart"/>
      <w:r w:rsidR="005C34E5">
        <w:rPr>
          <w:szCs w:val="44"/>
          <w:lang w:val="nl-NL"/>
        </w:rPr>
        <w:t>5</w:t>
      </w:r>
      <w:r w:rsidR="005C34E5" w:rsidRPr="005C34E5">
        <w:rPr>
          <w:szCs w:val="44"/>
          <w:lang w:val="nl-NL"/>
        </w:rPr>
        <w:t xml:space="preserve"> }</w:t>
      </w:r>
      <w:proofErr w:type="gramEnd"/>
      <w:r w:rsidR="005C34E5" w:rsidRPr="005C34E5">
        <w:rPr>
          <w:szCs w:val="44"/>
          <w:lang w:val="nl-NL"/>
        </w:rPr>
        <w:t>}</w:t>
      </w:r>
    </w:p>
    <w:p w14:paraId="776410A1" w14:textId="07AA47D2" w:rsidR="0086307F" w:rsidRPr="008A098A" w:rsidRDefault="0086307F" w:rsidP="00DD10C2">
      <w:pPr>
        <w:ind w:left="-426"/>
        <w:rPr>
          <w:rStyle w:val="normaltextrun"/>
          <w:rFonts w:cs="Calibri"/>
          <w:color w:val="44546A"/>
          <w:sz w:val="24"/>
          <w:szCs w:val="24"/>
          <w:shd w:val="clear" w:color="auto" w:fill="FFFFFF"/>
          <w:lang w:val="nl-NL"/>
        </w:rPr>
      </w:pPr>
    </w:p>
    <w:p w14:paraId="4D576C8A" w14:textId="77777777" w:rsidR="00074C0C" w:rsidRPr="008A098A" w:rsidRDefault="00074C0C" w:rsidP="002E3ACB">
      <w:pPr>
        <w:rPr>
          <w:rStyle w:val="normaltextrun"/>
          <w:rFonts w:cs="Calibri"/>
          <w:color w:val="44546A"/>
          <w:sz w:val="24"/>
          <w:szCs w:val="24"/>
          <w:shd w:val="clear" w:color="auto" w:fill="FFFFFF"/>
          <w:lang w:val="nl-NL"/>
        </w:rPr>
      </w:pPr>
    </w:p>
    <w:p w14:paraId="14DE3BBD" w14:textId="42FD2FB8" w:rsidR="001237EF" w:rsidRDefault="001237EF" w:rsidP="001237EF">
      <w:pPr>
        <w:jc w:val="center"/>
        <w:rPr>
          <w:lang w:val="nl-NL"/>
        </w:rPr>
      </w:pPr>
      <w:r w:rsidRPr="3C4098BD">
        <w:rPr>
          <w:rStyle w:val="normaltextrun"/>
          <w:rFonts w:cs="Calibri"/>
          <w:i/>
          <w:iCs/>
          <w:color w:val="44546A"/>
          <w:sz w:val="20"/>
          <w:szCs w:val="20"/>
          <w:shd w:val="clear" w:color="auto" w:fill="FFFFFF"/>
          <w:lang w:val="nl-NL"/>
        </w:rPr>
        <w:t>Figuur 1: Verloop van de concentraties CO</w:t>
      </w:r>
      <w:r w:rsidRPr="3C4098BD">
        <w:rPr>
          <w:rStyle w:val="normaltextrun"/>
          <w:rFonts w:cs="Calibri"/>
          <w:i/>
          <w:iCs/>
          <w:color w:val="44546A"/>
          <w:sz w:val="16"/>
          <w:szCs w:val="16"/>
          <w:shd w:val="clear" w:color="auto" w:fill="FFFFFF"/>
          <w:vertAlign w:val="subscript"/>
          <w:lang w:val="nl-NL"/>
        </w:rPr>
        <w:t xml:space="preserve">2 </w:t>
      </w:r>
      <w:r w:rsidRPr="3C4098BD">
        <w:rPr>
          <w:rStyle w:val="normaltextrun"/>
          <w:i/>
          <w:iCs/>
          <w:vertAlign w:val="subscript"/>
          <w:lang w:val="nl-NL"/>
        </w:rPr>
        <w:t xml:space="preserve"> </w:t>
      </w:r>
      <w:r w:rsidRPr="3C4098BD">
        <w:rPr>
          <w:rStyle w:val="normaltextrun"/>
          <w:rFonts w:cs="Calibri"/>
          <w:i/>
          <w:iCs/>
          <w:color w:val="44546A"/>
          <w:sz w:val="20"/>
          <w:szCs w:val="20"/>
          <w:shd w:val="clear" w:color="auto" w:fill="FFFFFF"/>
          <w:lang w:val="nl-NL"/>
        </w:rPr>
        <w:t xml:space="preserve">gedurende de meetcampagne van </w:t>
      </w:r>
      <w:r w:rsidR="006E7379">
        <w:rPr>
          <w:rStyle w:val="normaltextrun"/>
          <w:rFonts w:cs="Calibri"/>
          <w:i/>
          <w:iCs/>
          <w:color w:val="44546A"/>
          <w:sz w:val="20"/>
          <w:szCs w:val="20"/>
          <w:shd w:val="clear" w:color="auto" w:fill="FFFFFF"/>
          <w:lang w:val="nl-NL"/>
        </w:rPr>
        <w:t>7</w:t>
      </w:r>
      <w:r w:rsidRPr="3C4098BD">
        <w:rPr>
          <w:rStyle w:val="normaltextrun"/>
          <w:rFonts w:cs="Calibri"/>
          <w:i/>
          <w:iCs/>
          <w:color w:val="44546A"/>
          <w:sz w:val="20"/>
          <w:szCs w:val="20"/>
          <w:shd w:val="clear" w:color="auto" w:fill="FFFFFF"/>
          <w:lang w:val="nl-NL"/>
        </w:rPr>
        <w:t xml:space="preserve"> dagen</w:t>
      </w:r>
    </w:p>
    <w:p w14:paraId="7EA4BE7D" w14:textId="3F6D3AD3" w:rsidR="009647DC" w:rsidRDefault="009647DC" w:rsidP="002E3ACB">
      <w:pPr>
        <w:rPr>
          <w:color w:val="auto"/>
          <w:lang w:val="nl-NL"/>
        </w:rPr>
      </w:pPr>
    </w:p>
    <w:p w14:paraId="7AADF0FE" w14:textId="77777777" w:rsidR="009647DC" w:rsidRDefault="009647DC" w:rsidP="001237EF">
      <w:pPr>
        <w:rPr>
          <w:color w:val="auto"/>
          <w:sz w:val="28"/>
          <w:szCs w:val="28"/>
          <w:lang w:val="nl-NL"/>
        </w:rPr>
      </w:pPr>
    </w:p>
    <w:p w14:paraId="1092D4B2" w14:textId="77777777" w:rsidR="00DD10C2" w:rsidRDefault="00DD10C2" w:rsidP="001237EF">
      <w:pPr>
        <w:rPr>
          <w:color w:val="auto"/>
          <w:sz w:val="28"/>
          <w:szCs w:val="28"/>
          <w:lang w:val="nl-NL"/>
        </w:rPr>
      </w:pPr>
    </w:p>
    <w:p w14:paraId="027209A4" w14:textId="18BC60C3" w:rsidR="004A5BB3" w:rsidRPr="00CE2B28" w:rsidRDefault="004A5BB3" w:rsidP="00DD10C2">
      <w:pPr>
        <w:ind w:left="-426"/>
        <w:rPr>
          <w:color w:val="auto"/>
          <w:sz w:val="24"/>
          <w:szCs w:val="24"/>
          <w:lang w:val="nl-NL"/>
        </w:rPr>
      </w:pPr>
    </w:p>
    <w:p w14:paraId="01331FAD" w14:textId="2A920A2C" w:rsidR="004A5BB3" w:rsidRDefault="004A5BB3" w:rsidP="00831720">
      <w:pPr>
        <w:ind w:left="-426"/>
        <w:rPr>
          <w:color w:val="auto"/>
          <w:sz w:val="24"/>
          <w:szCs w:val="24"/>
          <w:lang w:val="nl-NL"/>
        </w:rPr>
      </w:pPr>
    </w:p>
    <w:p w14:paraId="0909664C" w14:textId="77777777" w:rsidR="00E91B9C" w:rsidRPr="00CE2B28" w:rsidRDefault="00E91B9C" w:rsidP="001237EF">
      <w:pPr>
        <w:rPr>
          <w:color w:val="auto"/>
          <w:sz w:val="24"/>
          <w:szCs w:val="24"/>
          <w:lang w:val="nl-NL"/>
        </w:rPr>
      </w:pPr>
    </w:p>
    <w:p w14:paraId="0BC59069" w14:textId="77777777" w:rsidR="001237EF" w:rsidRDefault="001237EF" w:rsidP="001237EF">
      <w:pPr>
        <w:jc w:val="center"/>
        <w:rPr>
          <w:lang w:val="nl-NL"/>
        </w:rPr>
      </w:pPr>
      <w:r>
        <w:rPr>
          <w:rStyle w:val="normaltextrun"/>
          <w:rFonts w:cs="Calibri"/>
          <w:i/>
          <w:iCs/>
          <w:color w:val="44546A"/>
          <w:sz w:val="20"/>
          <w:szCs w:val="20"/>
          <w:shd w:val="clear" w:color="auto" w:fill="FFFFFF"/>
          <w:lang w:val="nl-NL"/>
        </w:rPr>
        <w:t>Figuur 2: Vergelijking van de dagelijkse concentraties CO</w:t>
      </w:r>
      <w:r>
        <w:rPr>
          <w:rStyle w:val="normaltextrun"/>
          <w:i/>
          <w:iCs/>
          <w:vertAlign w:val="subscript"/>
          <w:lang w:val="nl-NL"/>
        </w:rPr>
        <w:t>2</w:t>
      </w:r>
    </w:p>
    <w:p w14:paraId="32C364C9" w14:textId="4D4F4004" w:rsidR="00DD10C2" w:rsidRDefault="00DD10C2">
      <w:pPr>
        <w:widowControl/>
        <w:suppressAutoHyphens w:val="0"/>
        <w:jc w:val="left"/>
        <w:rPr>
          <w:color w:val="auto"/>
          <w:lang w:val="nl-NL"/>
        </w:rPr>
      </w:pPr>
      <w:r>
        <w:rPr>
          <w:color w:val="auto"/>
          <w:lang w:val="nl-NL"/>
        </w:rPr>
        <w:br w:type="page"/>
      </w:r>
    </w:p>
    <w:tbl>
      <w:tblPr>
        <w:tblStyle w:val="TableGrid"/>
        <w:tblW w:w="9636" w:type="dxa"/>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4505"/>
        <w:gridCol w:w="5131"/>
      </w:tblGrid>
      <w:tr w:rsidR="003B5D75" w:rsidRPr="005C564D" w14:paraId="5F360E52" w14:textId="77777777" w:rsidTr="00E15D9E">
        <w:trPr>
          <w:trHeight w:val="397"/>
        </w:trPr>
        <w:tc>
          <w:tcPr>
            <w:tcW w:w="4505" w:type="dxa"/>
            <w:vAlign w:val="center"/>
          </w:tcPr>
          <w:p w14:paraId="62D33AA5" w14:textId="77777777" w:rsidR="003B5D75" w:rsidRPr="00AE0084" w:rsidRDefault="003B5D75" w:rsidP="003B5D75">
            <w:pPr>
              <w:jc w:val="left"/>
              <w:rPr>
                <w:b/>
                <w:bCs/>
                <w:color w:val="auto"/>
                <w:lang w:val="nl-NL"/>
              </w:rPr>
            </w:pPr>
            <w:r w:rsidRPr="00AE0084">
              <w:rPr>
                <w:b/>
                <w:bCs/>
                <w:color w:val="auto"/>
                <w:lang w:val="nl-NL"/>
              </w:rPr>
              <w:lastRenderedPageBreak/>
              <w:t>Luchtgroep – locatie</w:t>
            </w:r>
          </w:p>
        </w:tc>
        <w:tc>
          <w:tcPr>
            <w:tcW w:w="5131" w:type="dxa"/>
            <w:vAlign w:val="center"/>
          </w:tcPr>
          <w:p w14:paraId="5C7DBFDB" w14:textId="782761AE" w:rsidR="003B5D75" w:rsidRDefault="003B5D75" w:rsidP="003B5D75">
            <w:pPr>
              <w:jc w:val="left"/>
              <w:rPr>
                <w:color w:val="auto"/>
                <w:lang w:val="nl-NL"/>
              </w:rPr>
            </w:pPr>
          </w:p>
        </w:tc>
      </w:tr>
      <w:tr w:rsidR="003B5D75" w:rsidRPr="004F1CE4" w14:paraId="1040E365" w14:textId="77777777" w:rsidTr="00E15D9E">
        <w:trPr>
          <w:trHeight w:val="397"/>
        </w:trPr>
        <w:tc>
          <w:tcPr>
            <w:tcW w:w="4505" w:type="dxa"/>
            <w:vAlign w:val="center"/>
          </w:tcPr>
          <w:p w14:paraId="37D050DB" w14:textId="77777777" w:rsidR="003B5D75" w:rsidRPr="00AE0084" w:rsidRDefault="003B5D75" w:rsidP="003B5D75">
            <w:pPr>
              <w:jc w:val="left"/>
              <w:rPr>
                <w:b/>
                <w:bCs/>
                <w:color w:val="auto"/>
                <w:lang w:val="nl-NL"/>
              </w:rPr>
            </w:pPr>
            <w:r w:rsidRPr="00AE0084">
              <w:rPr>
                <w:b/>
                <w:bCs/>
                <w:color w:val="auto"/>
                <w:lang w:val="nl-NL"/>
              </w:rPr>
              <w:t>Ventilatietype</w:t>
            </w:r>
          </w:p>
        </w:tc>
        <w:tc>
          <w:tcPr>
            <w:tcW w:w="5131" w:type="dxa"/>
            <w:vAlign w:val="center"/>
          </w:tcPr>
          <w:p w14:paraId="4DBABF12" w14:textId="5DA9AB1D" w:rsidR="003B5D75" w:rsidRDefault="00123118" w:rsidP="003B5D75">
            <w:pPr>
              <w:jc w:val="left"/>
              <w:rPr>
                <w:color w:val="auto"/>
                <w:lang w:val="nl-NL"/>
              </w:rPr>
            </w:pPr>
            <w:r>
              <w:rPr>
                <w:color w:val="auto"/>
                <w:lang w:val="nl-NL"/>
              </w:rPr>
              <w:t>{{</w:t>
            </w:r>
            <w:proofErr w:type="spellStart"/>
            <w:r w:rsidRPr="00123118">
              <w:rPr>
                <w:color w:val="auto"/>
              </w:rPr>
              <w:t>ventilatie_type</w:t>
            </w:r>
            <w:proofErr w:type="spellEnd"/>
            <w:r>
              <w:rPr>
                <w:color w:val="auto"/>
                <w:lang w:val="nl-NL"/>
              </w:rPr>
              <w:t>}}</w:t>
            </w:r>
          </w:p>
        </w:tc>
      </w:tr>
      <w:tr w:rsidR="003B5D75" w:rsidRPr="005C564D" w14:paraId="2BB6900E" w14:textId="77777777" w:rsidTr="00E15D9E">
        <w:trPr>
          <w:trHeight w:val="397"/>
        </w:trPr>
        <w:tc>
          <w:tcPr>
            <w:tcW w:w="4505" w:type="dxa"/>
            <w:vAlign w:val="center"/>
          </w:tcPr>
          <w:p w14:paraId="2460429B" w14:textId="77777777" w:rsidR="003B5D75" w:rsidRPr="00AE0084" w:rsidRDefault="003B5D75" w:rsidP="003B5D75">
            <w:pPr>
              <w:jc w:val="left"/>
              <w:rPr>
                <w:b/>
                <w:bCs/>
                <w:color w:val="auto"/>
                <w:lang w:val="nl-NL"/>
              </w:rPr>
            </w:pPr>
            <w:r w:rsidRPr="00AE0084">
              <w:rPr>
                <w:b/>
                <w:bCs/>
                <w:color w:val="auto"/>
                <w:lang w:val="nl-NL"/>
              </w:rPr>
              <w:t>Regeling</w:t>
            </w:r>
          </w:p>
        </w:tc>
        <w:tc>
          <w:tcPr>
            <w:tcW w:w="5131" w:type="dxa"/>
            <w:vAlign w:val="center"/>
          </w:tcPr>
          <w:p w14:paraId="1BE7EE88" w14:textId="0E77BAF2" w:rsidR="003B5D75" w:rsidRDefault="003B5D75" w:rsidP="003B5D75">
            <w:pPr>
              <w:jc w:val="left"/>
              <w:rPr>
                <w:color w:val="auto"/>
                <w:highlight w:val="yellow"/>
                <w:lang w:val="nl-NL"/>
              </w:rPr>
            </w:pPr>
          </w:p>
        </w:tc>
      </w:tr>
      <w:tr w:rsidR="003B5D75" w:rsidRPr="002C6424" w14:paraId="41162001" w14:textId="77777777" w:rsidTr="00E15D9E">
        <w:trPr>
          <w:trHeight w:val="397"/>
        </w:trPr>
        <w:tc>
          <w:tcPr>
            <w:tcW w:w="4505" w:type="dxa"/>
            <w:vAlign w:val="center"/>
          </w:tcPr>
          <w:p w14:paraId="15C128DA" w14:textId="77777777" w:rsidR="003B5D75" w:rsidRPr="00AE0084" w:rsidRDefault="003B5D75" w:rsidP="003B5D75">
            <w:pPr>
              <w:jc w:val="left"/>
              <w:rPr>
                <w:b/>
                <w:bCs/>
                <w:color w:val="auto"/>
                <w:lang w:val="nl-NL"/>
              </w:rPr>
            </w:pPr>
            <w:r w:rsidRPr="00AE0084">
              <w:rPr>
                <w:b/>
                <w:bCs/>
                <w:color w:val="auto"/>
                <w:lang w:val="nl-NL"/>
              </w:rPr>
              <w:t>Debiet in lokaal (m</w:t>
            </w:r>
            <w:r w:rsidRPr="00AE0084">
              <w:rPr>
                <w:b/>
                <w:bCs/>
                <w:color w:val="auto"/>
                <w:vertAlign w:val="superscript"/>
                <w:lang w:val="nl-NL"/>
              </w:rPr>
              <w:t>3</w:t>
            </w:r>
            <w:r w:rsidRPr="00AE0084">
              <w:rPr>
                <w:b/>
                <w:bCs/>
                <w:color w:val="auto"/>
                <w:lang w:val="nl-NL"/>
              </w:rPr>
              <w:t>/h)</w:t>
            </w:r>
          </w:p>
        </w:tc>
        <w:tc>
          <w:tcPr>
            <w:tcW w:w="5131" w:type="dxa"/>
            <w:vAlign w:val="center"/>
          </w:tcPr>
          <w:p w14:paraId="2E48FCC7" w14:textId="224B9A1A" w:rsidR="003B5D75" w:rsidRPr="00355A4E" w:rsidRDefault="003B5D75" w:rsidP="003B5D75">
            <w:pPr>
              <w:spacing w:line="259" w:lineRule="auto"/>
              <w:jc w:val="left"/>
              <w:rPr>
                <w:lang w:val="nl-NL"/>
              </w:rPr>
            </w:pPr>
          </w:p>
        </w:tc>
      </w:tr>
    </w:tbl>
    <w:p w14:paraId="2E8488C7" w14:textId="77777777" w:rsidR="00E2623C" w:rsidRPr="0012676A" w:rsidRDefault="00E2623C" w:rsidP="00E2623C">
      <w:pPr>
        <w:rPr>
          <w:color w:val="auto"/>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1F5E8E" w:rsidRPr="004F1CE4" w14:paraId="28A2BC9C" w14:textId="77777777" w:rsidTr="00E15D9E">
        <w:trPr>
          <w:trHeight w:val="397"/>
        </w:trPr>
        <w:tc>
          <w:tcPr>
            <w:tcW w:w="4505" w:type="dxa"/>
            <w:vAlign w:val="center"/>
          </w:tcPr>
          <w:p w14:paraId="2D8002FA" w14:textId="77777777" w:rsidR="001F5E8E" w:rsidRPr="00603557" w:rsidRDefault="001F5E8E" w:rsidP="00603557">
            <w:pPr>
              <w:spacing w:line="276" w:lineRule="auto"/>
              <w:jc w:val="left"/>
              <w:rPr>
                <w:b/>
                <w:bCs/>
                <w:color w:val="auto"/>
                <w:lang w:val="nl-NL"/>
              </w:rPr>
            </w:pPr>
            <w:r w:rsidRPr="00603557">
              <w:rPr>
                <w:b/>
                <w:bCs/>
                <w:color w:val="auto"/>
                <w:lang w:val="nl-NL"/>
              </w:rPr>
              <w:t>Vaststellingen ter plekke</w:t>
            </w:r>
          </w:p>
        </w:tc>
        <w:tc>
          <w:tcPr>
            <w:tcW w:w="5129" w:type="dxa"/>
            <w:vAlign w:val="center"/>
          </w:tcPr>
          <w:p w14:paraId="159F42D3" w14:textId="4B28D2AF" w:rsidR="00603557" w:rsidRPr="00603557" w:rsidRDefault="00603557" w:rsidP="00856451">
            <w:pPr>
              <w:spacing w:line="276" w:lineRule="auto"/>
              <w:jc w:val="left"/>
              <w:rPr>
                <w:color w:val="auto"/>
                <w:lang w:val="nl-NL"/>
              </w:rPr>
            </w:pPr>
          </w:p>
        </w:tc>
      </w:tr>
    </w:tbl>
    <w:p w14:paraId="255DC4F5"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4505"/>
        <w:gridCol w:w="5129"/>
      </w:tblGrid>
      <w:tr w:rsidR="008B57E1" w14:paraId="79A2A2CD" w14:textId="77777777" w:rsidTr="00E15D9E">
        <w:trPr>
          <w:trHeight w:val="397"/>
        </w:trPr>
        <w:tc>
          <w:tcPr>
            <w:tcW w:w="4505" w:type="dxa"/>
            <w:vAlign w:val="center"/>
          </w:tcPr>
          <w:p w14:paraId="1959B6E9" w14:textId="53BA5F62" w:rsidR="008B57E1" w:rsidRPr="00E5492B" w:rsidRDefault="008B57E1" w:rsidP="008B57E1">
            <w:pPr>
              <w:jc w:val="left"/>
              <w:rPr>
                <w:b/>
                <w:bCs/>
                <w:color w:val="auto"/>
                <w:lang w:val="nl-NL"/>
              </w:rPr>
            </w:pPr>
            <w:r w:rsidRPr="2C01D626">
              <w:rPr>
                <w:b/>
                <w:bCs/>
                <w:color w:val="auto"/>
                <w:lang w:val="nl-NL"/>
              </w:rPr>
              <w:t>Gemiddeld CO</w:t>
            </w:r>
            <w:r w:rsidRPr="2C01D626">
              <w:rPr>
                <w:b/>
                <w:bCs/>
                <w:color w:val="auto"/>
                <w:vertAlign w:val="subscript"/>
                <w:lang w:val="nl-NL"/>
              </w:rPr>
              <w:t xml:space="preserve">2 </w:t>
            </w:r>
            <w:r w:rsidRPr="2C01D626">
              <w:rPr>
                <w:b/>
                <w:bCs/>
                <w:color w:val="auto"/>
                <w:lang w:val="nl-NL"/>
              </w:rPr>
              <w:t>(</w:t>
            </w:r>
            <w:proofErr w:type="spellStart"/>
            <w:r w:rsidRPr="2C01D626">
              <w:rPr>
                <w:b/>
                <w:bCs/>
                <w:color w:val="auto"/>
                <w:lang w:val="nl-NL"/>
              </w:rPr>
              <w:t>ppm</w:t>
            </w:r>
            <w:proofErr w:type="spellEnd"/>
            <w:r w:rsidRPr="2C01D626">
              <w:rPr>
                <w:b/>
                <w:bCs/>
                <w:color w:val="auto"/>
                <w:lang w:val="nl-NL"/>
              </w:rPr>
              <w:t xml:space="preserve">) </w:t>
            </w:r>
            <w:r w:rsidRPr="004F1CE4">
              <w:rPr>
                <w:b/>
                <w:bCs/>
                <w:color w:val="auto"/>
                <w:highlight w:val="yellow"/>
                <w:lang w:val="nl-NL"/>
              </w:rPr>
              <w:t>24u</w:t>
            </w:r>
          </w:p>
        </w:tc>
        <w:tc>
          <w:tcPr>
            <w:tcW w:w="5129" w:type="dxa"/>
            <w:vAlign w:val="center"/>
          </w:tcPr>
          <w:p w14:paraId="21CABC33" w14:textId="659A8D7A" w:rsidR="008B57E1" w:rsidRPr="00482403" w:rsidRDefault="008B57E1" w:rsidP="008B57E1">
            <w:pPr>
              <w:jc w:val="left"/>
              <w:rPr>
                <w:color w:val="auto"/>
                <w:lang w:val="nl-NL"/>
              </w:rPr>
            </w:pPr>
          </w:p>
        </w:tc>
      </w:tr>
      <w:tr w:rsidR="008B57E1" w14:paraId="4A8EF431" w14:textId="77777777" w:rsidTr="00E15D9E">
        <w:trPr>
          <w:trHeight w:val="397"/>
        </w:trPr>
        <w:tc>
          <w:tcPr>
            <w:tcW w:w="4505" w:type="dxa"/>
            <w:vAlign w:val="center"/>
          </w:tcPr>
          <w:p w14:paraId="6F4C8E1A" w14:textId="77777777" w:rsidR="008B57E1" w:rsidRPr="00E5492B" w:rsidRDefault="008B57E1" w:rsidP="008B57E1">
            <w:pPr>
              <w:jc w:val="left"/>
              <w:rPr>
                <w:b/>
                <w:bCs/>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66F4708E" w14:textId="75326BB7" w:rsidR="008B57E1" w:rsidRPr="00482403" w:rsidRDefault="008B57E1" w:rsidP="008B57E1">
            <w:pPr>
              <w:spacing w:line="259" w:lineRule="auto"/>
              <w:jc w:val="left"/>
              <w:rPr>
                <w:color w:val="auto"/>
              </w:rPr>
            </w:pPr>
          </w:p>
        </w:tc>
      </w:tr>
      <w:tr w:rsidR="008B57E1" w14:paraId="11BCD8D1" w14:textId="77777777" w:rsidTr="00E15D9E">
        <w:trPr>
          <w:trHeight w:val="397"/>
        </w:trPr>
        <w:tc>
          <w:tcPr>
            <w:tcW w:w="4505" w:type="dxa"/>
            <w:vAlign w:val="center"/>
          </w:tcPr>
          <w:p w14:paraId="693AD843" w14:textId="77777777" w:rsidR="008B57E1" w:rsidRPr="00E5492B" w:rsidRDefault="008B57E1" w:rsidP="008B57E1">
            <w:pPr>
              <w:jc w:val="left"/>
              <w:rPr>
                <w:b/>
                <w:bCs/>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5129" w:type="dxa"/>
            <w:vAlign w:val="center"/>
          </w:tcPr>
          <w:p w14:paraId="118761BA" w14:textId="2A5B48FD" w:rsidR="008B57E1" w:rsidRPr="00482403" w:rsidRDefault="008B57E1" w:rsidP="008B57E1">
            <w:pPr>
              <w:spacing w:line="259" w:lineRule="auto"/>
              <w:jc w:val="left"/>
              <w:rPr>
                <w:color w:val="auto"/>
              </w:rPr>
            </w:pPr>
          </w:p>
        </w:tc>
      </w:tr>
      <w:tr w:rsidR="008B57E1" w14:paraId="31B806AC" w14:textId="77777777" w:rsidTr="00E15D9E">
        <w:trPr>
          <w:trHeight w:val="397"/>
        </w:trPr>
        <w:tc>
          <w:tcPr>
            <w:tcW w:w="4505" w:type="dxa"/>
            <w:vAlign w:val="center"/>
          </w:tcPr>
          <w:p w14:paraId="395A3D78" w14:textId="3BD26F9A"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900ppm  </w:t>
            </w:r>
          </w:p>
        </w:tc>
        <w:tc>
          <w:tcPr>
            <w:tcW w:w="5129" w:type="dxa"/>
            <w:vAlign w:val="center"/>
          </w:tcPr>
          <w:p w14:paraId="55F4F717" w14:textId="0B0BCEFB" w:rsidR="008B57E1" w:rsidRPr="00482403" w:rsidRDefault="008B57E1" w:rsidP="008B57E1">
            <w:pPr>
              <w:jc w:val="left"/>
              <w:rPr>
                <w:color w:val="auto"/>
                <w:lang w:val="nl-NL"/>
              </w:rPr>
            </w:pPr>
          </w:p>
        </w:tc>
      </w:tr>
      <w:tr w:rsidR="008B57E1" w14:paraId="01C055BC" w14:textId="77777777" w:rsidTr="00E15D9E">
        <w:trPr>
          <w:trHeight w:val="397"/>
        </w:trPr>
        <w:tc>
          <w:tcPr>
            <w:tcW w:w="4505" w:type="dxa"/>
            <w:vAlign w:val="center"/>
          </w:tcPr>
          <w:p w14:paraId="43843E4F" w14:textId="6ED7B01D" w:rsidR="008B57E1" w:rsidRPr="00E5492B" w:rsidRDefault="008B57E1" w:rsidP="008B57E1">
            <w:pPr>
              <w:jc w:val="left"/>
              <w:rPr>
                <w:b/>
                <w:bCs/>
                <w:color w:val="auto"/>
                <w:lang w:val="nl-NL"/>
              </w:rPr>
            </w:pPr>
            <w:r w:rsidRPr="00ED44A6">
              <w:rPr>
                <w:b/>
                <w:bCs/>
                <w:color w:val="auto"/>
                <w:lang w:val="nl-NL"/>
              </w:rPr>
              <w:t>CO</w:t>
            </w:r>
            <w:r>
              <w:rPr>
                <w:b/>
                <w:bCs/>
                <w:color w:val="auto"/>
                <w:vertAlign w:val="subscript"/>
                <w:lang w:val="nl-NL"/>
              </w:rPr>
              <w:t>2</w:t>
            </w:r>
            <w:r w:rsidRPr="00ED44A6">
              <w:rPr>
                <w:b/>
                <w:bCs/>
                <w:color w:val="auto"/>
                <w:lang w:val="nl-NL"/>
              </w:rPr>
              <w:t xml:space="preserve"> </w:t>
            </w:r>
            <w:r>
              <w:rPr>
                <w:b/>
                <w:bCs/>
                <w:color w:val="auto"/>
                <w:lang w:val="nl-NL"/>
              </w:rPr>
              <w:t>&lt;</w:t>
            </w:r>
            <w:r w:rsidRPr="00ED44A6">
              <w:rPr>
                <w:b/>
                <w:bCs/>
                <w:color w:val="auto"/>
                <w:lang w:val="nl-NL"/>
              </w:rPr>
              <w:t xml:space="preserve"> </w:t>
            </w:r>
            <w:r>
              <w:rPr>
                <w:b/>
                <w:bCs/>
                <w:color w:val="auto"/>
                <w:lang w:val="nl-NL"/>
              </w:rPr>
              <w:t>12</w:t>
            </w:r>
            <w:r w:rsidRPr="00ED44A6">
              <w:rPr>
                <w:b/>
                <w:bCs/>
                <w:color w:val="auto"/>
                <w:lang w:val="nl-NL"/>
              </w:rPr>
              <w:t xml:space="preserve">00ppm  </w:t>
            </w:r>
          </w:p>
        </w:tc>
        <w:tc>
          <w:tcPr>
            <w:tcW w:w="5129" w:type="dxa"/>
            <w:vAlign w:val="center"/>
          </w:tcPr>
          <w:p w14:paraId="435728AD" w14:textId="5F102815" w:rsidR="008B57E1" w:rsidRPr="00482403" w:rsidRDefault="008B57E1" w:rsidP="008B57E1">
            <w:pPr>
              <w:jc w:val="left"/>
              <w:rPr>
                <w:color w:val="auto"/>
                <w:lang w:val="nl-NL"/>
              </w:rPr>
            </w:pPr>
          </w:p>
        </w:tc>
      </w:tr>
    </w:tbl>
    <w:p w14:paraId="03CF2782" w14:textId="77777777" w:rsidR="00E2623C" w:rsidRDefault="00E2623C" w:rsidP="00E2623C">
      <w:pPr>
        <w:rPr>
          <w:lang w:val="nl-NL"/>
        </w:rPr>
      </w:pPr>
    </w:p>
    <w:tbl>
      <w:tblPr>
        <w:tblStyle w:val="TableGrid"/>
        <w:tblW w:w="9634" w:type="dxa"/>
        <w:tblBorders>
          <w:insideH w:val="none" w:sz="0" w:space="0" w:color="auto"/>
          <w:insideV w:val="none" w:sz="0" w:space="0" w:color="auto"/>
        </w:tblBorders>
        <w:tblLook w:val="04A0" w:firstRow="1" w:lastRow="0" w:firstColumn="1" w:lastColumn="0" w:noHBand="0" w:noVBand="1"/>
      </w:tblPr>
      <w:tblGrid>
        <w:gridCol w:w="9634"/>
      </w:tblGrid>
      <w:tr w:rsidR="002E23C6" w:rsidRPr="004F1CE4" w14:paraId="7CD5F42A" w14:textId="77777777" w:rsidTr="00E15D9E">
        <w:trPr>
          <w:trHeight w:val="397"/>
        </w:trPr>
        <w:tc>
          <w:tcPr>
            <w:tcW w:w="9634" w:type="dxa"/>
            <w:vAlign w:val="center"/>
          </w:tcPr>
          <w:p w14:paraId="318AE6A3" w14:textId="77777777" w:rsidR="002E23C6" w:rsidRDefault="002E23C6">
            <w:pPr>
              <w:jc w:val="left"/>
              <w:rPr>
                <w:b/>
                <w:bCs/>
                <w:color w:val="auto"/>
                <w:lang w:val="nl-NL"/>
              </w:rPr>
            </w:pPr>
            <w:r w:rsidRPr="00E2623C">
              <w:rPr>
                <w:b/>
                <w:bCs/>
                <w:color w:val="auto"/>
                <w:lang w:val="nl-NL"/>
              </w:rPr>
              <w:t>Bespreking metingen</w:t>
            </w:r>
          </w:p>
          <w:p w14:paraId="3D2B538F" w14:textId="49639629" w:rsidR="002E23C6" w:rsidRPr="00754ADF" w:rsidRDefault="002E23C6" w:rsidP="002B0995">
            <w:pPr>
              <w:rPr>
                <w:color w:val="auto"/>
                <w:lang w:val="nl-NL"/>
              </w:rPr>
            </w:pPr>
          </w:p>
        </w:tc>
      </w:tr>
    </w:tbl>
    <w:p w14:paraId="3704EB7D" w14:textId="77777777" w:rsidR="00E2623C" w:rsidRDefault="00E2623C" w:rsidP="00E2623C">
      <w:pPr>
        <w:rPr>
          <w:lang w:val="nl-NL"/>
        </w:rPr>
      </w:pPr>
    </w:p>
    <w:p w14:paraId="7E510963" w14:textId="77777777" w:rsidR="00603557" w:rsidRDefault="00603557">
      <w:pPr>
        <w:widowControl/>
        <w:suppressAutoHyphens w:val="0"/>
        <w:jc w:val="left"/>
        <w:rPr>
          <w:b/>
          <w:color w:val="00B0F0"/>
          <w:sz w:val="44"/>
          <w:szCs w:val="52"/>
          <w:lang w:val="nl-NL"/>
        </w:rPr>
      </w:pPr>
      <w:r>
        <w:rPr>
          <w:lang w:val="nl-NL"/>
        </w:rPr>
        <w:br w:type="page"/>
      </w:r>
    </w:p>
    <w:p w14:paraId="02AA5B10" w14:textId="75EC1E3D" w:rsidR="00E32F41" w:rsidRDefault="00BD7AFF" w:rsidP="00E2623C">
      <w:pPr>
        <w:pStyle w:val="ASHeading1"/>
        <w:rPr>
          <w:lang w:val="nl-NL"/>
        </w:rPr>
      </w:pPr>
      <w:r>
        <w:rPr>
          <w:lang w:val="nl-NL"/>
        </w:rPr>
        <w:lastRenderedPageBreak/>
        <w:t xml:space="preserve"> </w:t>
      </w:r>
      <w:bookmarkStart w:id="13" w:name="_Toc199765030"/>
      <w:r>
        <w:rPr>
          <w:lang w:val="nl-NL"/>
        </w:rPr>
        <w:t>Samenvatting CO</w:t>
      </w:r>
      <w:r>
        <w:rPr>
          <w:vertAlign w:val="subscript"/>
          <w:lang w:val="nl-NL"/>
        </w:rPr>
        <w:t>2</w:t>
      </w:r>
      <w:r>
        <w:rPr>
          <w:lang w:val="nl-NL"/>
        </w:rPr>
        <w:t>-metingen</w:t>
      </w:r>
      <w:bookmarkEnd w:id="13"/>
    </w:p>
    <w:p w14:paraId="4947655F" w14:textId="286FF1BF" w:rsidR="00E2623C" w:rsidRDefault="00E2623C" w:rsidP="0045460E">
      <w:pPr>
        <w:jc w:val="center"/>
        <w:rPr>
          <w:color w:val="auto"/>
          <w:lang w:val="nl-NL"/>
        </w:rPr>
      </w:pPr>
    </w:p>
    <w:p w14:paraId="1D2625F9" w14:textId="72BCCE8C" w:rsidR="00212309" w:rsidRDefault="003742B8" w:rsidP="003742B8">
      <w:pPr>
        <w:jc w:val="center"/>
        <w:rPr>
          <w:color w:val="auto"/>
          <w:lang w:val="nl-NL"/>
        </w:rPr>
      </w:pPr>
      <w:r w:rsidRPr="003742B8">
        <w:rPr>
          <w:noProof/>
          <w:color w:val="auto"/>
          <w:lang w:val="nl-NL"/>
        </w:rPr>
        <w:drawing>
          <wp:inline distT="0" distB="0" distL="0" distR="0" wp14:anchorId="504CC4EC" wp14:editId="2BD589A0">
            <wp:extent cx="4565176" cy="5107734"/>
            <wp:effectExtent l="0" t="0" r="6985" b="0"/>
            <wp:docPr id="313406674" name="Picture 1" descr="A screenshot of a temperature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674" name="Picture 1" descr="A screenshot of a temperature report&#10;&#10;AI-generated content may be incorrect."/>
                    <pic:cNvPicPr/>
                  </pic:nvPicPr>
                  <pic:blipFill>
                    <a:blip r:embed="rId20"/>
                    <a:stretch>
                      <a:fillRect/>
                    </a:stretch>
                  </pic:blipFill>
                  <pic:spPr>
                    <a:xfrm>
                      <a:off x="0" y="0"/>
                      <a:ext cx="4572711" cy="5116165"/>
                    </a:xfrm>
                    <a:prstGeom prst="rect">
                      <a:avLst/>
                    </a:prstGeom>
                  </pic:spPr>
                </pic:pic>
              </a:graphicData>
            </a:graphic>
          </wp:inline>
        </w:drawing>
      </w:r>
    </w:p>
    <w:p w14:paraId="0C3D1179" w14:textId="77777777" w:rsidR="00DD10C2" w:rsidRPr="00DD10C2" w:rsidRDefault="00DD10C2" w:rsidP="00E2623C">
      <w:pPr>
        <w:rPr>
          <w:color w:val="auto"/>
          <w:sz w:val="16"/>
          <w:szCs w:val="16"/>
          <w:lang w:val="nl-NL"/>
        </w:rPr>
      </w:pPr>
    </w:p>
    <w:p w14:paraId="64B1A7F2" w14:textId="77777777" w:rsidR="001237EF" w:rsidRPr="001237EF" w:rsidRDefault="001237EF" w:rsidP="0045460E">
      <w:pPr>
        <w:jc w:val="center"/>
        <w:rPr>
          <w:rStyle w:val="normaltextrun"/>
          <w:lang w:val="nl-NL"/>
        </w:rPr>
      </w:pPr>
      <w:r>
        <w:rPr>
          <w:rStyle w:val="normaltextrun"/>
          <w:rFonts w:cs="Calibri"/>
          <w:i/>
          <w:iCs/>
          <w:color w:val="44546A"/>
          <w:sz w:val="20"/>
          <w:szCs w:val="20"/>
          <w:shd w:val="clear" w:color="auto" w:fill="FFFFFF"/>
          <w:lang w:val="nl-NL"/>
        </w:rPr>
        <w:t>Figuur 3: Samenvattende tabel van de gemiddelde waarden voor CO</w:t>
      </w:r>
      <w:r>
        <w:rPr>
          <w:rStyle w:val="normaltextrun"/>
          <w:rFonts w:cs="Calibri"/>
          <w:i/>
          <w:iCs/>
          <w:color w:val="44546A"/>
          <w:sz w:val="16"/>
          <w:szCs w:val="16"/>
          <w:shd w:val="clear" w:color="auto" w:fill="FFFFFF"/>
          <w:vertAlign w:val="subscript"/>
          <w:lang w:val="nl-NL"/>
        </w:rPr>
        <w:t>2</w:t>
      </w:r>
      <w:r>
        <w:rPr>
          <w:rStyle w:val="normaltextrun"/>
          <w:rFonts w:cs="Calibri"/>
          <w:i/>
          <w:iCs/>
          <w:color w:val="44546A"/>
          <w:sz w:val="20"/>
          <w:szCs w:val="20"/>
          <w:shd w:val="clear" w:color="auto" w:fill="FFFFFF"/>
          <w:lang w:val="nl-NL"/>
        </w:rPr>
        <w:t>, temperatuur en luchtvochtigheid</w:t>
      </w:r>
    </w:p>
    <w:p w14:paraId="118FB457" w14:textId="77777777" w:rsidR="00212309" w:rsidRDefault="00212309" w:rsidP="00E2623C">
      <w:pPr>
        <w:rPr>
          <w:b/>
          <w:bCs/>
          <w:color w:val="auto"/>
          <w:lang w:val="nl-NL"/>
        </w:rPr>
      </w:pPr>
    </w:p>
    <w:p w14:paraId="46041AA3" w14:textId="77777777" w:rsidR="00286BCC" w:rsidRPr="003742B8" w:rsidRDefault="00286BCC" w:rsidP="00E2623C">
      <w:pPr>
        <w:rPr>
          <w:b/>
          <w:bCs/>
          <w:color w:val="auto"/>
          <w:sz w:val="14"/>
          <w:szCs w:val="14"/>
          <w:lang w:val="nl-NL"/>
        </w:rPr>
      </w:pPr>
    </w:p>
    <w:tbl>
      <w:tblPr>
        <w:tblStyle w:val="TableGrid"/>
        <w:tblW w:w="10632" w:type="dxa"/>
        <w:tblInd w:w="-567" w:type="dxa"/>
        <w:tblLayout w:type="fixed"/>
        <w:tblLook w:val="04A0" w:firstRow="1" w:lastRow="0" w:firstColumn="1" w:lastColumn="0" w:noHBand="0" w:noVBand="1"/>
      </w:tblPr>
      <w:tblGrid>
        <w:gridCol w:w="2265"/>
        <w:gridCol w:w="1563"/>
        <w:gridCol w:w="276"/>
        <w:gridCol w:w="1419"/>
        <w:gridCol w:w="431"/>
        <w:gridCol w:w="1559"/>
        <w:gridCol w:w="1701"/>
        <w:gridCol w:w="1418"/>
      </w:tblGrid>
      <w:tr w:rsidR="007E4E1B" w:rsidRPr="00F95D3C" w14:paraId="3CE6152E" w14:textId="77777777" w:rsidTr="00600EF8">
        <w:trPr>
          <w:trHeight w:val="397"/>
        </w:trPr>
        <w:tc>
          <w:tcPr>
            <w:tcW w:w="2265" w:type="dxa"/>
            <w:tcBorders>
              <w:top w:val="nil"/>
              <w:left w:val="nil"/>
              <w:bottom w:val="single" w:sz="2" w:space="0" w:color="auto"/>
              <w:right w:val="single" w:sz="2" w:space="0" w:color="auto"/>
            </w:tcBorders>
          </w:tcPr>
          <w:p w14:paraId="31227D0C" w14:textId="77777777" w:rsidR="007E4E1B" w:rsidRDefault="007E4E1B" w:rsidP="00AE3808">
            <w:pPr>
              <w:rPr>
                <w:color w:val="auto"/>
                <w:lang w:val="nl-NL"/>
              </w:rPr>
            </w:pPr>
          </w:p>
        </w:tc>
        <w:tc>
          <w:tcPr>
            <w:tcW w:w="1563" w:type="dxa"/>
            <w:tcBorders>
              <w:top w:val="single" w:sz="2" w:space="0" w:color="auto"/>
              <w:left w:val="single" w:sz="2" w:space="0" w:color="auto"/>
              <w:bottom w:val="single" w:sz="2" w:space="0" w:color="auto"/>
              <w:right w:val="nil"/>
            </w:tcBorders>
            <w:shd w:val="clear" w:color="auto" w:fill="00B0F0"/>
            <w:vAlign w:val="center"/>
          </w:tcPr>
          <w:p w14:paraId="13240024" w14:textId="0A9CBF3C" w:rsidR="007E4E1B" w:rsidRPr="00FC5D21" w:rsidRDefault="004F1CE4" w:rsidP="00AE3808">
            <w:pPr>
              <w:jc w:val="center"/>
              <w:rPr>
                <w:b/>
                <w:bCs/>
                <w:color w:val="FFFFFF" w:themeColor="background1"/>
                <w:lang w:val="nl-NL"/>
              </w:rPr>
            </w:pPr>
            <w:r>
              <w:rPr>
                <w:b/>
                <w:bCs/>
                <w:color w:val="FFFFFF" w:themeColor="background1"/>
                <w:lang w:val="nl-NL"/>
              </w:rPr>
              <w:t>A</w:t>
            </w:r>
          </w:p>
        </w:tc>
        <w:tc>
          <w:tcPr>
            <w:tcW w:w="2126" w:type="dxa"/>
            <w:gridSpan w:val="3"/>
            <w:tcBorders>
              <w:top w:val="single" w:sz="2" w:space="0" w:color="auto"/>
              <w:left w:val="nil"/>
              <w:bottom w:val="single" w:sz="2" w:space="0" w:color="auto"/>
              <w:right w:val="nil"/>
            </w:tcBorders>
            <w:shd w:val="clear" w:color="auto" w:fill="00B0F0"/>
            <w:vAlign w:val="center"/>
          </w:tcPr>
          <w:p w14:paraId="67262331" w14:textId="3F1DBFF4" w:rsidR="00600EF8" w:rsidRPr="00FC5D21" w:rsidRDefault="004F1CE4" w:rsidP="00AE3808">
            <w:pPr>
              <w:jc w:val="center"/>
              <w:rPr>
                <w:b/>
                <w:bCs/>
                <w:color w:val="FFFFFF" w:themeColor="background1"/>
                <w:lang w:val="nl-NL"/>
              </w:rPr>
            </w:pPr>
            <w:r>
              <w:rPr>
                <w:b/>
                <w:bCs/>
                <w:color w:val="FFFFFF" w:themeColor="background1"/>
                <w:lang w:val="nl-NL"/>
              </w:rPr>
              <w:t>B</w:t>
            </w:r>
          </w:p>
        </w:tc>
        <w:tc>
          <w:tcPr>
            <w:tcW w:w="1559" w:type="dxa"/>
            <w:tcBorders>
              <w:top w:val="single" w:sz="2" w:space="0" w:color="auto"/>
              <w:left w:val="nil"/>
              <w:bottom w:val="single" w:sz="2" w:space="0" w:color="auto"/>
              <w:right w:val="nil"/>
            </w:tcBorders>
            <w:shd w:val="clear" w:color="auto" w:fill="00B0F0"/>
            <w:vAlign w:val="center"/>
          </w:tcPr>
          <w:p w14:paraId="3D20FEE5" w14:textId="7ADCF066" w:rsidR="007E4E1B" w:rsidRPr="007E4E1B" w:rsidRDefault="004F1CE4" w:rsidP="00AE3808">
            <w:pPr>
              <w:jc w:val="center"/>
              <w:rPr>
                <w:b/>
                <w:bCs/>
                <w:color w:val="FFFFFF" w:themeColor="background1"/>
                <w:lang w:val="nl-NL"/>
              </w:rPr>
            </w:pPr>
            <w:r>
              <w:rPr>
                <w:b/>
                <w:bCs/>
                <w:color w:val="FFFFFF" w:themeColor="background1"/>
                <w:lang w:val="nl-NL"/>
              </w:rPr>
              <w:t>C</w:t>
            </w:r>
          </w:p>
        </w:tc>
        <w:tc>
          <w:tcPr>
            <w:tcW w:w="1701" w:type="dxa"/>
            <w:tcBorders>
              <w:top w:val="single" w:sz="2" w:space="0" w:color="auto"/>
              <w:left w:val="nil"/>
              <w:bottom w:val="single" w:sz="2" w:space="0" w:color="auto"/>
              <w:right w:val="nil"/>
            </w:tcBorders>
            <w:shd w:val="clear" w:color="auto" w:fill="00B0F0"/>
            <w:vAlign w:val="center"/>
          </w:tcPr>
          <w:p w14:paraId="5679232A" w14:textId="75C469AD" w:rsidR="00600EF8" w:rsidRPr="00FC5D21" w:rsidRDefault="004F1CE4" w:rsidP="00AE3808">
            <w:pPr>
              <w:jc w:val="center"/>
              <w:rPr>
                <w:b/>
                <w:bCs/>
                <w:color w:val="FFFFFF" w:themeColor="background1"/>
                <w:lang w:val="nl-NL"/>
              </w:rPr>
            </w:pPr>
            <w:r>
              <w:rPr>
                <w:b/>
                <w:bCs/>
                <w:color w:val="FFFFFF" w:themeColor="background1"/>
                <w:lang w:val="nl-NL"/>
              </w:rPr>
              <w:t>D</w:t>
            </w:r>
          </w:p>
        </w:tc>
        <w:tc>
          <w:tcPr>
            <w:tcW w:w="1418" w:type="dxa"/>
            <w:tcBorders>
              <w:top w:val="single" w:sz="2" w:space="0" w:color="auto"/>
              <w:left w:val="nil"/>
              <w:bottom w:val="single" w:sz="2" w:space="0" w:color="auto"/>
              <w:right w:val="single" w:sz="2" w:space="0" w:color="auto"/>
            </w:tcBorders>
            <w:shd w:val="clear" w:color="auto" w:fill="00B0F0"/>
            <w:vAlign w:val="center"/>
          </w:tcPr>
          <w:p w14:paraId="0046F307" w14:textId="460231AB" w:rsidR="00600EF8" w:rsidRPr="00FC5D21" w:rsidRDefault="004F1CE4" w:rsidP="00AE3808">
            <w:pPr>
              <w:jc w:val="center"/>
              <w:rPr>
                <w:b/>
                <w:bCs/>
                <w:color w:val="FFFFFF" w:themeColor="background1"/>
                <w:lang w:val="nl-NL"/>
              </w:rPr>
            </w:pPr>
            <w:r>
              <w:rPr>
                <w:b/>
                <w:bCs/>
                <w:color w:val="FFFFFF" w:themeColor="background1"/>
                <w:lang w:val="nl-NL"/>
              </w:rPr>
              <w:t>E</w:t>
            </w:r>
          </w:p>
        </w:tc>
      </w:tr>
      <w:tr w:rsidR="007E4E1B" w14:paraId="5BBE2451" w14:textId="77777777" w:rsidTr="00600EF8">
        <w:trPr>
          <w:trHeight w:val="397"/>
        </w:trPr>
        <w:tc>
          <w:tcPr>
            <w:tcW w:w="2265" w:type="dxa"/>
            <w:tcBorders>
              <w:top w:val="single" w:sz="2" w:space="0" w:color="auto"/>
              <w:right w:val="single" w:sz="2" w:space="0" w:color="auto"/>
            </w:tcBorders>
            <w:vAlign w:val="center"/>
          </w:tcPr>
          <w:p w14:paraId="61C7640C" w14:textId="77777777" w:rsidR="007E4E1B" w:rsidRDefault="007E4E1B" w:rsidP="00AE3808">
            <w:pPr>
              <w:jc w:val="left"/>
              <w:rPr>
                <w:color w:val="auto"/>
                <w:lang w:val="nl-NL"/>
              </w:rPr>
            </w:pPr>
            <w:r w:rsidRPr="00E5492B">
              <w:rPr>
                <w:b/>
                <w:bCs/>
                <w:color w:val="auto"/>
                <w:lang w:val="nl-NL"/>
              </w:rPr>
              <w:t>Gemiddeld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single" w:sz="2" w:space="0" w:color="auto"/>
              <w:left w:val="single" w:sz="2" w:space="0" w:color="auto"/>
              <w:bottom w:val="nil"/>
              <w:right w:val="nil"/>
            </w:tcBorders>
            <w:vAlign w:val="center"/>
          </w:tcPr>
          <w:p w14:paraId="3955FC86" w14:textId="5428B93B" w:rsidR="007E4E1B" w:rsidRPr="00844507" w:rsidRDefault="007E4E1B" w:rsidP="00600EF8">
            <w:pPr>
              <w:ind w:left="-386" w:right="-532"/>
              <w:jc w:val="center"/>
              <w:rPr>
                <w:color w:val="auto"/>
                <w:lang w:val="nl-NL"/>
              </w:rPr>
            </w:pPr>
          </w:p>
        </w:tc>
        <w:tc>
          <w:tcPr>
            <w:tcW w:w="1419" w:type="dxa"/>
            <w:tcBorders>
              <w:top w:val="single" w:sz="2" w:space="0" w:color="auto"/>
              <w:left w:val="nil"/>
              <w:bottom w:val="nil"/>
              <w:right w:val="nil"/>
            </w:tcBorders>
            <w:vAlign w:val="center"/>
          </w:tcPr>
          <w:p w14:paraId="32C56431" w14:textId="122FF077" w:rsidR="007E4E1B" w:rsidRPr="00844507" w:rsidRDefault="007E4E1B" w:rsidP="00600EF8">
            <w:pPr>
              <w:spacing w:line="259" w:lineRule="auto"/>
              <w:ind w:left="-382" w:right="-532" w:firstLine="142"/>
              <w:jc w:val="center"/>
              <w:rPr>
                <w:color w:val="auto"/>
              </w:rPr>
            </w:pPr>
          </w:p>
        </w:tc>
        <w:tc>
          <w:tcPr>
            <w:tcW w:w="1990" w:type="dxa"/>
            <w:gridSpan w:val="2"/>
            <w:tcBorders>
              <w:top w:val="single" w:sz="2" w:space="0" w:color="auto"/>
              <w:left w:val="nil"/>
              <w:bottom w:val="nil"/>
              <w:right w:val="nil"/>
            </w:tcBorders>
            <w:vAlign w:val="center"/>
          </w:tcPr>
          <w:p w14:paraId="59A17887" w14:textId="2CDC1575" w:rsidR="007E4E1B" w:rsidRPr="00844507" w:rsidRDefault="007E4E1B" w:rsidP="00600EF8">
            <w:pPr>
              <w:spacing w:line="259" w:lineRule="auto"/>
              <w:ind w:left="468"/>
              <w:jc w:val="center"/>
              <w:rPr>
                <w:color w:val="auto"/>
              </w:rPr>
            </w:pPr>
          </w:p>
        </w:tc>
        <w:tc>
          <w:tcPr>
            <w:tcW w:w="1701" w:type="dxa"/>
            <w:tcBorders>
              <w:top w:val="single" w:sz="2" w:space="0" w:color="auto"/>
              <w:left w:val="nil"/>
              <w:bottom w:val="nil"/>
              <w:right w:val="nil"/>
            </w:tcBorders>
            <w:vAlign w:val="center"/>
          </w:tcPr>
          <w:p w14:paraId="2299ACE2" w14:textId="6D3BDEB7" w:rsidR="007E4E1B" w:rsidRPr="00844507" w:rsidRDefault="007E4E1B" w:rsidP="007E4E1B">
            <w:pPr>
              <w:ind w:left="33"/>
              <w:jc w:val="center"/>
              <w:rPr>
                <w:color w:val="auto"/>
                <w:lang w:val="nl-NL"/>
              </w:rPr>
            </w:pPr>
          </w:p>
        </w:tc>
        <w:tc>
          <w:tcPr>
            <w:tcW w:w="1418" w:type="dxa"/>
            <w:tcBorders>
              <w:top w:val="single" w:sz="2" w:space="0" w:color="auto"/>
              <w:left w:val="nil"/>
              <w:bottom w:val="nil"/>
              <w:right w:val="single" w:sz="2" w:space="0" w:color="auto"/>
            </w:tcBorders>
            <w:vAlign w:val="center"/>
          </w:tcPr>
          <w:p w14:paraId="7C8A2BC5" w14:textId="08E250A1" w:rsidR="007E4E1B" w:rsidRPr="00844507" w:rsidRDefault="007E4E1B" w:rsidP="007E4E1B">
            <w:pPr>
              <w:spacing w:line="259" w:lineRule="auto"/>
              <w:ind w:left="-104"/>
              <w:jc w:val="center"/>
              <w:rPr>
                <w:color w:val="auto"/>
              </w:rPr>
            </w:pPr>
          </w:p>
        </w:tc>
      </w:tr>
      <w:tr w:rsidR="007E4E1B" w14:paraId="3964FF63" w14:textId="77777777" w:rsidTr="00600EF8">
        <w:trPr>
          <w:trHeight w:val="397"/>
        </w:trPr>
        <w:tc>
          <w:tcPr>
            <w:tcW w:w="2265" w:type="dxa"/>
            <w:tcBorders>
              <w:right w:val="single" w:sz="2" w:space="0" w:color="auto"/>
            </w:tcBorders>
            <w:vAlign w:val="center"/>
          </w:tcPr>
          <w:p w14:paraId="28842C17" w14:textId="77777777" w:rsidR="007E4E1B" w:rsidRDefault="007E4E1B" w:rsidP="00AE3808">
            <w:pPr>
              <w:jc w:val="left"/>
              <w:rPr>
                <w:color w:val="auto"/>
                <w:lang w:val="nl-NL"/>
              </w:rPr>
            </w:pPr>
            <w:r w:rsidRPr="00E5492B">
              <w:rPr>
                <w:b/>
                <w:bCs/>
                <w:color w:val="auto"/>
                <w:lang w:val="nl-NL"/>
              </w:rPr>
              <w:t>Minimum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719C4113" w14:textId="2985B4EB"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12796420" w14:textId="4F69D10D" w:rsidR="007E4E1B" w:rsidRPr="00844507" w:rsidRDefault="007E4E1B" w:rsidP="00600EF8">
            <w:pPr>
              <w:ind w:left="-382" w:right="-532" w:firstLine="142"/>
              <w:jc w:val="center"/>
              <w:rPr>
                <w:color w:val="auto"/>
                <w:lang w:val="nl-NL"/>
              </w:rPr>
            </w:pPr>
          </w:p>
        </w:tc>
        <w:tc>
          <w:tcPr>
            <w:tcW w:w="1990" w:type="dxa"/>
            <w:gridSpan w:val="2"/>
            <w:tcBorders>
              <w:top w:val="nil"/>
              <w:left w:val="nil"/>
              <w:bottom w:val="nil"/>
              <w:right w:val="nil"/>
            </w:tcBorders>
            <w:vAlign w:val="center"/>
          </w:tcPr>
          <w:p w14:paraId="5602DA98" w14:textId="1B8B708F"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4688D12F" w14:textId="56231939"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9CDDB5C" w14:textId="3956E885" w:rsidR="007E4E1B" w:rsidRPr="00844507" w:rsidRDefault="007E4E1B" w:rsidP="007E4E1B">
            <w:pPr>
              <w:ind w:left="-104"/>
              <w:jc w:val="center"/>
              <w:rPr>
                <w:color w:val="auto"/>
                <w:lang w:val="nl-NL"/>
              </w:rPr>
            </w:pPr>
          </w:p>
        </w:tc>
      </w:tr>
      <w:tr w:rsidR="007E4E1B" w14:paraId="203A520F" w14:textId="77777777" w:rsidTr="00600EF8">
        <w:trPr>
          <w:trHeight w:val="397"/>
        </w:trPr>
        <w:tc>
          <w:tcPr>
            <w:tcW w:w="2265" w:type="dxa"/>
            <w:tcBorders>
              <w:right w:val="single" w:sz="2" w:space="0" w:color="auto"/>
            </w:tcBorders>
            <w:vAlign w:val="center"/>
          </w:tcPr>
          <w:p w14:paraId="72A63DD2" w14:textId="77777777" w:rsidR="007E4E1B" w:rsidRDefault="007E4E1B" w:rsidP="00AE3808">
            <w:pPr>
              <w:jc w:val="left"/>
              <w:rPr>
                <w:color w:val="auto"/>
                <w:lang w:val="nl-NL"/>
              </w:rPr>
            </w:pPr>
            <w:r w:rsidRPr="00E5492B">
              <w:rPr>
                <w:b/>
                <w:bCs/>
                <w:color w:val="auto"/>
                <w:lang w:val="nl-NL"/>
              </w:rPr>
              <w:t>Maximum CO</w:t>
            </w:r>
            <w:r w:rsidRPr="00E5492B">
              <w:rPr>
                <w:b/>
                <w:bCs/>
                <w:color w:val="auto"/>
                <w:vertAlign w:val="subscript"/>
                <w:lang w:val="nl-NL"/>
              </w:rPr>
              <w:t xml:space="preserve">2 </w:t>
            </w:r>
            <w:r w:rsidRPr="00E5492B">
              <w:rPr>
                <w:b/>
                <w:bCs/>
                <w:color w:val="auto"/>
                <w:lang w:val="nl-NL"/>
              </w:rPr>
              <w:t>(</w:t>
            </w:r>
            <w:proofErr w:type="spellStart"/>
            <w:r w:rsidRPr="00E5492B">
              <w:rPr>
                <w:b/>
                <w:bCs/>
                <w:color w:val="auto"/>
                <w:lang w:val="nl-NL"/>
              </w:rPr>
              <w:t>ppm</w:t>
            </w:r>
            <w:proofErr w:type="spellEnd"/>
            <w:r w:rsidRPr="00E5492B">
              <w:rPr>
                <w:b/>
                <w:bCs/>
                <w:color w:val="auto"/>
                <w:lang w:val="nl-NL"/>
              </w:rPr>
              <w:t>)</w:t>
            </w:r>
          </w:p>
        </w:tc>
        <w:tc>
          <w:tcPr>
            <w:tcW w:w="1839" w:type="dxa"/>
            <w:gridSpan w:val="2"/>
            <w:tcBorders>
              <w:top w:val="nil"/>
              <w:left w:val="single" w:sz="2" w:space="0" w:color="auto"/>
              <w:bottom w:val="nil"/>
              <w:right w:val="nil"/>
            </w:tcBorders>
            <w:vAlign w:val="center"/>
          </w:tcPr>
          <w:p w14:paraId="6E9E9EB7" w14:textId="298A4B1F" w:rsidR="007E4E1B" w:rsidRPr="00844507" w:rsidRDefault="007E4E1B" w:rsidP="00600EF8">
            <w:pPr>
              <w:ind w:left="-386" w:right="-532"/>
              <w:jc w:val="center"/>
              <w:rPr>
                <w:color w:val="auto"/>
                <w:lang w:val="nl-NL"/>
              </w:rPr>
            </w:pPr>
          </w:p>
        </w:tc>
        <w:tc>
          <w:tcPr>
            <w:tcW w:w="1419" w:type="dxa"/>
            <w:tcBorders>
              <w:top w:val="nil"/>
              <w:left w:val="nil"/>
              <w:bottom w:val="nil"/>
              <w:right w:val="nil"/>
            </w:tcBorders>
            <w:vAlign w:val="center"/>
          </w:tcPr>
          <w:p w14:paraId="563BD561" w14:textId="33359462" w:rsidR="007E4E1B" w:rsidRPr="00844507" w:rsidRDefault="007E4E1B" w:rsidP="00600EF8">
            <w:pPr>
              <w:spacing w:line="259" w:lineRule="auto"/>
              <w:ind w:left="-382" w:right="-532" w:firstLine="142"/>
              <w:jc w:val="center"/>
              <w:rPr>
                <w:color w:val="auto"/>
              </w:rPr>
            </w:pPr>
          </w:p>
        </w:tc>
        <w:tc>
          <w:tcPr>
            <w:tcW w:w="1990" w:type="dxa"/>
            <w:gridSpan w:val="2"/>
            <w:tcBorders>
              <w:top w:val="nil"/>
              <w:left w:val="nil"/>
              <w:bottom w:val="nil"/>
              <w:right w:val="nil"/>
            </w:tcBorders>
            <w:vAlign w:val="center"/>
          </w:tcPr>
          <w:p w14:paraId="5075D0AA" w14:textId="03F6EED8" w:rsidR="007E4E1B" w:rsidRPr="00844507" w:rsidRDefault="007E4E1B" w:rsidP="00600EF8">
            <w:pPr>
              <w:spacing w:line="259" w:lineRule="auto"/>
              <w:ind w:left="468"/>
              <w:jc w:val="center"/>
              <w:rPr>
                <w:color w:val="auto"/>
              </w:rPr>
            </w:pPr>
          </w:p>
        </w:tc>
        <w:tc>
          <w:tcPr>
            <w:tcW w:w="1701" w:type="dxa"/>
            <w:tcBorders>
              <w:top w:val="nil"/>
              <w:left w:val="nil"/>
              <w:bottom w:val="nil"/>
              <w:right w:val="nil"/>
            </w:tcBorders>
            <w:vAlign w:val="center"/>
          </w:tcPr>
          <w:p w14:paraId="52D2EF36" w14:textId="3734E9B7" w:rsidR="007E4E1B" w:rsidRPr="00844507" w:rsidRDefault="007E4E1B" w:rsidP="007E4E1B">
            <w:pPr>
              <w:spacing w:line="259" w:lineRule="auto"/>
              <w:ind w:left="33"/>
              <w:jc w:val="center"/>
              <w:rPr>
                <w:color w:val="auto"/>
              </w:rPr>
            </w:pPr>
          </w:p>
        </w:tc>
        <w:tc>
          <w:tcPr>
            <w:tcW w:w="1418" w:type="dxa"/>
            <w:tcBorders>
              <w:top w:val="nil"/>
              <w:left w:val="nil"/>
              <w:bottom w:val="nil"/>
              <w:right w:val="single" w:sz="2" w:space="0" w:color="auto"/>
            </w:tcBorders>
            <w:vAlign w:val="center"/>
          </w:tcPr>
          <w:p w14:paraId="012FC236" w14:textId="097A6302" w:rsidR="007E4E1B" w:rsidRPr="00844507" w:rsidRDefault="007E4E1B" w:rsidP="007E4E1B">
            <w:pPr>
              <w:spacing w:line="259" w:lineRule="auto"/>
              <w:ind w:left="-104"/>
              <w:jc w:val="center"/>
              <w:rPr>
                <w:color w:val="auto"/>
              </w:rPr>
            </w:pPr>
          </w:p>
        </w:tc>
      </w:tr>
      <w:tr w:rsidR="00BA3104" w14:paraId="0443A60C" w14:textId="77777777" w:rsidTr="00600EF8">
        <w:trPr>
          <w:trHeight w:val="397"/>
        </w:trPr>
        <w:tc>
          <w:tcPr>
            <w:tcW w:w="2265" w:type="dxa"/>
            <w:tcBorders>
              <w:right w:val="single" w:sz="2" w:space="0" w:color="auto"/>
            </w:tcBorders>
            <w:vAlign w:val="center"/>
          </w:tcPr>
          <w:p w14:paraId="786AC504"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900ppm</w:t>
            </w:r>
          </w:p>
        </w:tc>
        <w:tc>
          <w:tcPr>
            <w:tcW w:w="1839" w:type="dxa"/>
            <w:gridSpan w:val="2"/>
            <w:tcBorders>
              <w:top w:val="nil"/>
              <w:left w:val="single" w:sz="2" w:space="0" w:color="auto"/>
              <w:bottom w:val="nil"/>
              <w:right w:val="nil"/>
            </w:tcBorders>
            <w:vAlign w:val="center"/>
          </w:tcPr>
          <w:p w14:paraId="33151F4E" w14:textId="72B08884" w:rsidR="00BA3104" w:rsidRPr="00844507" w:rsidRDefault="00BA3104" w:rsidP="00BA3104">
            <w:pPr>
              <w:ind w:left="-386" w:right="-532"/>
              <w:jc w:val="center"/>
              <w:rPr>
                <w:color w:val="auto"/>
                <w:lang w:val="nl-NL"/>
              </w:rPr>
            </w:pPr>
          </w:p>
        </w:tc>
        <w:tc>
          <w:tcPr>
            <w:tcW w:w="1419" w:type="dxa"/>
            <w:tcBorders>
              <w:top w:val="nil"/>
              <w:left w:val="nil"/>
              <w:bottom w:val="nil"/>
              <w:right w:val="nil"/>
            </w:tcBorders>
            <w:vAlign w:val="center"/>
          </w:tcPr>
          <w:p w14:paraId="4C5EC455" w14:textId="608BEA83" w:rsidR="00BA3104" w:rsidRPr="00844507" w:rsidRDefault="00BA3104" w:rsidP="00BA3104">
            <w:pPr>
              <w:ind w:left="-382" w:right="-532" w:firstLine="283"/>
              <w:jc w:val="center"/>
              <w:rPr>
                <w:color w:val="auto"/>
                <w:lang w:val="nl-NL"/>
              </w:rPr>
            </w:pPr>
          </w:p>
        </w:tc>
        <w:tc>
          <w:tcPr>
            <w:tcW w:w="1990" w:type="dxa"/>
            <w:gridSpan w:val="2"/>
            <w:tcBorders>
              <w:top w:val="nil"/>
              <w:left w:val="nil"/>
              <w:bottom w:val="nil"/>
              <w:right w:val="nil"/>
            </w:tcBorders>
            <w:vAlign w:val="center"/>
          </w:tcPr>
          <w:p w14:paraId="6A9ED847" w14:textId="6C465085" w:rsidR="00BA3104" w:rsidRPr="00844507" w:rsidRDefault="00BA3104" w:rsidP="00BA3104">
            <w:pPr>
              <w:ind w:left="468" w:firstLine="142"/>
              <w:jc w:val="center"/>
              <w:rPr>
                <w:color w:val="auto"/>
                <w:lang w:val="nl-NL"/>
              </w:rPr>
            </w:pPr>
          </w:p>
        </w:tc>
        <w:tc>
          <w:tcPr>
            <w:tcW w:w="1701" w:type="dxa"/>
            <w:tcBorders>
              <w:top w:val="nil"/>
              <w:left w:val="nil"/>
              <w:bottom w:val="nil"/>
              <w:right w:val="nil"/>
            </w:tcBorders>
            <w:vAlign w:val="center"/>
          </w:tcPr>
          <w:p w14:paraId="6ADC0F1B" w14:textId="305FF4FD" w:rsidR="00BA3104" w:rsidRPr="00844507" w:rsidRDefault="00BA3104" w:rsidP="00BA3104">
            <w:pPr>
              <w:ind w:left="33"/>
              <w:jc w:val="center"/>
              <w:rPr>
                <w:color w:val="auto"/>
                <w:lang w:val="nl-NL"/>
              </w:rPr>
            </w:pPr>
          </w:p>
        </w:tc>
        <w:tc>
          <w:tcPr>
            <w:tcW w:w="1418" w:type="dxa"/>
            <w:tcBorders>
              <w:top w:val="nil"/>
              <w:left w:val="nil"/>
              <w:bottom w:val="nil"/>
              <w:right w:val="single" w:sz="2" w:space="0" w:color="auto"/>
            </w:tcBorders>
            <w:vAlign w:val="center"/>
          </w:tcPr>
          <w:p w14:paraId="173C6D8E" w14:textId="39709DBC" w:rsidR="00BA3104" w:rsidRPr="00844507" w:rsidRDefault="00BA3104" w:rsidP="00BA3104">
            <w:pPr>
              <w:ind w:left="-104"/>
              <w:jc w:val="center"/>
              <w:rPr>
                <w:color w:val="auto"/>
                <w:lang w:val="nl-NL"/>
              </w:rPr>
            </w:pPr>
          </w:p>
        </w:tc>
      </w:tr>
      <w:tr w:rsidR="00BA3104" w14:paraId="04DE6044" w14:textId="77777777" w:rsidTr="00600EF8">
        <w:trPr>
          <w:trHeight w:val="397"/>
        </w:trPr>
        <w:tc>
          <w:tcPr>
            <w:tcW w:w="2265" w:type="dxa"/>
            <w:tcBorders>
              <w:right w:val="single" w:sz="2" w:space="0" w:color="auto"/>
            </w:tcBorders>
            <w:vAlign w:val="center"/>
          </w:tcPr>
          <w:p w14:paraId="3245DC73" w14:textId="77777777" w:rsidR="00BA3104" w:rsidRPr="00E5492B" w:rsidRDefault="00BA3104" w:rsidP="00BA3104">
            <w:pPr>
              <w:jc w:val="left"/>
              <w:rPr>
                <w:b/>
                <w:bCs/>
                <w:color w:val="auto"/>
                <w:lang w:val="nl-NL"/>
              </w:rPr>
            </w:pPr>
            <w:r>
              <w:rPr>
                <w:b/>
                <w:bCs/>
                <w:color w:val="auto"/>
                <w:lang w:val="nl-NL"/>
              </w:rPr>
              <w:t>CO</w:t>
            </w:r>
            <w:r>
              <w:rPr>
                <w:b/>
                <w:bCs/>
                <w:color w:val="auto"/>
                <w:vertAlign w:val="subscript"/>
                <w:lang w:val="nl-NL"/>
              </w:rPr>
              <w:t>2</w:t>
            </w:r>
            <w:r>
              <w:rPr>
                <w:b/>
                <w:bCs/>
                <w:color w:val="auto"/>
                <w:lang w:val="nl-NL"/>
              </w:rPr>
              <w:t xml:space="preserve"> &lt; 1200ppm</w:t>
            </w:r>
          </w:p>
        </w:tc>
        <w:tc>
          <w:tcPr>
            <w:tcW w:w="1839" w:type="dxa"/>
            <w:gridSpan w:val="2"/>
            <w:tcBorders>
              <w:top w:val="nil"/>
              <w:left w:val="single" w:sz="2" w:space="0" w:color="auto"/>
              <w:bottom w:val="single" w:sz="2" w:space="0" w:color="auto"/>
              <w:right w:val="nil"/>
            </w:tcBorders>
            <w:vAlign w:val="center"/>
          </w:tcPr>
          <w:p w14:paraId="3D26E332" w14:textId="259E944B" w:rsidR="00BA3104" w:rsidRPr="00844507" w:rsidRDefault="00BA3104" w:rsidP="00BA3104">
            <w:pPr>
              <w:ind w:left="-386" w:right="-532"/>
              <w:jc w:val="center"/>
              <w:rPr>
                <w:color w:val="auto"/>
                <w:lang w:val="nl-NL"/>
              </w:rPr>
            </w:pPr>
          </w:p>
        </w:tc>
        <w:tc>
          <w:tcPr>
            <w:tcW w:w="1419" w:type="dxa"/>
            <w:tcBorders>
              <w:top w:val="nil"/>
              <w:left w:val="nil"/>
              <w:bottom w:val="single" w:sz="2" w:space="0" w:color="auto"/>
              <w:right w:val="nil"/>
            </w:tcBorders>
            <w:vAlign w:val="center"/>
          </w:tcPr>
          <w:p w14:paraId="17E6D094" w14:textId="2B2E2DC4" w:rsidR="00BA3104" w:rsidRPr="00844507" w:rsidRDefault="00BA3104" w:rsidP="00BA3104">
            <w:pPr>
              <w:ind w:left="-382" w:right="-532" w:firstLine="283"/>
              <w:jc w:val="center"/>
              <w:rPr>
                <w:color w:val="auto"/>
                <w:lang w:val="nl-NL"/>
              </w:rPr>
            </w:pPr>
          </w:p>
        </w:tc>
        <w:tc>
          <w:tcPr>
            <w:tcW w:w="1990" w:type="dxa"/>
            <w:gridSpan w:val="2"/>
            <w:tcBorders>
              <w:top w:val="nil"/>
              <w:left w:val="nil"/>
              <w:bottom w:val="single" w:sz="2" w:space="0" w:color="auto"/>
              <w:right w:val="nil"/>
            </w:tcBorders>
            <w:vAlign w:val="center"/>
          </w:tcPr>
          <w:p w14:paraId="0CDC8853" w14:textId="676BBC92" w:rsidR="00BA3104" w:rsidRPr="00844507" w:rsidRDefault="00BA3104" w:rsidP="00BA3104">
            <w:pPr>
              <w:ind w:left="468" w:firstLine="142"/>
              <w:jc w:val="center"/>
              <w:rPr>
                <w:color w:val="auto"/>
                <w:lang w:val="nl-NL"/>
              </w:rPr>
            </w:pPr>
          </w:p>
        </w:tc>
        <w:tc>
          <w:tcPr>
            <w:tcW w:w="1701" w:type="dxa"/>
            <w:tcBorders>
              <w:top w:val="nil"/>
              <w:left w:val="nil"/>
              <w:bottom w:val="single" w:sz="2" w:space="0" w:color="auto"/>
              <w:right w:val="nil"/>
            </w:tcBorders>
            <w:vAlign w:val="center"/>
          </w:tcPr>
          <w:p w14:paraId="0366815E" w14:textId="2AC87636" w:rsidR="00BA3104" w:rsidRPr="00844507" w:rsidRDefault="00BA3104" w:rsidP="00BA3104">
            <w:pPr>
              <w:ind w:left="33"/>
              <w:jc w:val="center"/>
              <w:rPr>
                <w:color w:val="auto"/>
                <w:lang w:val="nl-NL"/>
              </w:rPr>
            </w:pPr>
          </w:p>
        </w:tc>
        <w:tc>
          <w:tcPr>
            <w:tcW w:w="1418" w:type="dxa"/>
            <w:tcBorders>
              <w:top w:val="nil"/>
              <w:left w:val="nil"/>
              <w:bottom w:val="single" w:sz="2" w:space="0" w:color="auto"/>
              <w:right w:val="single" w:sz="2" w:space="0" w:color="auto"/>
            </w:tcBorders>
            <w:vAlign w:val="center"/>
          </w:tcPr>
          <w:p w14:paraId="0E7DA2E2" w14:textId="7972237D" w:rsidR="00BA3104" w:rsidRPr="00844507" w:rsidRDefault="00BA3104" w:rsidP="00BA3104">
            <w:pPr>
              <w:ind w:left="-104"/>
              <w:jc w:val="center"/>
              <w:rPr>
                <w:color w:val="auto"/>
                <w:lang w:val="nl-NL"/>
              </w:rPr>
            </w:pPr>
          </w:p>
        </w:tc>
      </w:tr>
    </w:tbl>
    <w:p w14:paraId="3372921D" w14:textId="56C3112A" w:rsidR="00DD10C2" w:rsidRDefault="00DD10C2">
      <w:pPr>
        <w:widowControl/>
        <w:suppressAutoHyphens w:val="0"/>
        <w:jc w:val="left"/>
        <w:rPr>
          <w:b/>
          <w:color w:val="00B0F0"/>
          <w:sz w:val="44"/>
          <w:szCs w:val="52"/>
          <w:lang w:val="nl-NL"/>
        </w:rPr>
      </w:pPr>
    </w:p>
    <w:p w14:paraId="240EDD79" w14:textId="11C8C826" w:rsidR="00661012" w:rsidRPr="00661012" w:rsidRDefault="00F76254" w:rsidP="1D811DD0">
      <w:pPr>
        <w:pStyle w:val="ASHeading1"/>
        <w:rPr>
          <w:rStyle w:val="normaltextrun"/>
          <w:lang w:val="nl-NL"/>
        </w:rPr>
      </w:pPr>
      <w:bookmarkStart w:id="14" w:name="_Toc199765031"/>
      <w:r>
        <w:rPr>
          <w:lang w:val="nl-NL"/>
        </w:rPr>
        <w:lastRenderedPageBreak/>
        <w:t>Conclusies</w:t>
      </w:r>
      <w:bookmarkEnd w:id="14"/>
    </w:p>
    <w:p w14:paraId="57DCF5C6" w14:textId="507719D9" w:rsidR="00661012" w:rsidRPr="001E0F52" w:rsidRDefault="00661012" w:rsidP="00661012">
      <w:pPr>
        <w:rPr>
          <w:rStyle w:val="normaltextrun"/>
          <w:rFonts w:cs="Calibri"/>
          <w:color w:val="auto"/>
          <w:shd w:val="clear" w:color="auto" w:fill="FFFFFF"/>
          <w:lang w:val="nl-BE"/>
        </w:rPr>
      </w:pPr>
      <w:r w:rsidRPr="00265976">
        <w:rPr>
          <w:rStyle w:val="normaltextrun"/>
          <w:rFonts w:cs="Calibri"/>
          <w:color w:val="auto"/>
          <w:shd w:val="clear" w:color="auto" w:fill="FFFFFF"/>
          <w:lang w:val="nl-NL"/>
        </w:rPr>
        <w:t>De meetcampagne, waarbij de CO</w:t>
      </w:r>
      <w:r w:rsidRPr="00265976">
        <w:rPr>
          <w:rStyle w:val="normaltextrun"/>
          <w:rFonts w:cs="Calibri"/>
          <w:color w:val="auto"/>
          <w:sz w:val="17"/>
          <w:szCs w:val="17"/>
          <w:shd w:val="clear" w:color="auto" w:fill="FFFFFF"/>
          <w:vertAlign w:val="subscript"/>
          <w:lang w:val="nl-NL"/>
        </w:rPr>
        <w:t>2</w:t>
      </w:r>
      <w:r w:rsidRPr="00265976">
        <w:rPr>
          <w:rStyle w:val="normaltextrun"/>
          <w:rFonts w:cs="Calibri"/>
          <w:color w:val="auto"/>
          <w:shd w:val="clear" w:color="auto" w:fill="FFFFFF"/>
          <w:lang w:val="nl-NL"/>
        </w:rPr>
        <w:t xml:space="preserve">-concentraties zijn opgevolgd gedurende </w:t>
      </w:r>
      <w:r w:rsidR="000748A6">
        <w:rPr>
          <w:rStyle w:val="normaltextrun"/>
          <w:rFonts w:cs="Calibri"/>
          <w:color w:val="auto"/>
          <w:shd w:val="clear" w:color="auto" w:fill="FFFFFF"/>
          <w:lang w:val="nl-NL"/>
        </w:rPr>
        <w:t>zeven</w:t>
      </w:r>
      <w:r w:rsidRPr="00265976">
        <w:rPr>
          <w:rStyle w:val="normaltextrun"/>
          <w:rFonts w:cs="Calibri"/>
          <w:color w:val="auto"/>
          <w:shd w:val="clear" w:color="auto" w:fill="FFFFFF"/>
          <w:lang w:val="nl-NL"/>
        </w:rPr>
        <w:t xml:space="preserve"> dagen in vijf ruimtes van het WZC</w:t>
      </w:r>
      <w:r w:rsidR="000748A6">
        <w:rPr>
          <w:rStyle w:val="normaltextrun"/>
          <w:rFonts w:cs="Calibri"/>
          <w:color w:val="auto"/>
          <w:shd w:val="clear" w:color="auto" w:fill="FFFFFF"/>
          <w:lang w:val="nl-NL"/>
        </w:rPr>
        <w:t xml:space="preserve"> </w:t>
      </w:r>
      <w:r w:rsidR="004F1CE4">
        <w:rPr>
          <w:rStyle w:val="normaltextrun"/>
          <w:rFonts w:cs="Calibri"/>
          <w:color w:val="auto"/>
          <w:shd w:val="clear" w:color="auto" w:fill="FFFFFF"/>
          <w:lang w:val="nl-NL"/>
        </w:rPr>
        <w:t>…</w:t>
      </w:r>
      <w:r w:rsidR="000748A6">
        <w:rPr>
          <w:rStyle w:val="normaltextrun"/>
          <w:rFonts w:cs="Calibri"/>
          <w:color w:val="auto"/>
          <w:shd w:val="clear" w:color="auto" w:fill="FFFFFF"/>
          <w:lang w:val="nl-NL"/>
        </w:rPr>
        <w:t>,</w:t>
      </w:r>
      <w:r w:rsidRPr="00265976">
        <w:rPr>
          <w:rStyle w:val="normaltextrun"/>
          <w:rFonts w:cs="Calibri"/>
          <w:color w:val="auto"/>
          <w:shd w:val="clear" w:color="auto" w:fill="FFFFFF"/>
          <w:lang w:val="nl-NL"/>
        </w:rPr>
        <w:t xml:space="preserve"> </w:t>
      </w:r>
      <w:r w:rsidRPr="00265976">
        <w:rPr>
          <w:rStyle w:val="normaltextrun"/>
          <w:rFonts w:cs="Calibri"/>
          <w:color w:val="auto"/>
          <w:shd w:val="clear" w:color="auto" w:fill="FFFFFF"/>
          <w:lang w:val="nl-BE"/>
        </w:rPr>
        <w:t xml:space="preserve">heeft aangetoond dat </w:t>
      </w:r>
      <w:r>
        <w:rPr>
          <w:rStyle w:val="normaltextrun"/>
          <w:rFonts w:cs="Calibri"/>
          <w:color w:val="auto"/>
          <w:shd w:val="clear" w:color="auto" w:fill="FFFFFF"/>
          <w:lang w:val="nl-BE"/>
        </w:rPr>
        <w:t>de</w:t>
      </w:r>
      <w:r w:rsidRPr="00265976">
        <w:rPr>
          <w:rStyle w:val="normaltextrun"/>
          <w:rFonts w:cs="Calibri"/>
          <w:color w:val="auto"/>
          <w:shd w:val="clear" w:color="auto" w:fill="FFFFFF"/>
          <w:lang w:val="nl-BE"/>
        </w:rPr>
        <w:t xml:space="preserve"> </w:t>
      </w:r>
      <w:r w:rsidRPr="004F1CE4">
        <w:rPr>
          <w:rStyle w:val="normaltextrun"/>
          <w:rFonts w:cs="Calibri"/>
          <w:color w:val="auto"/>
          <w:highlight w:val="yellow"/>
          <w:shd w:val="clear" w:color="auto" w:fill="FFFFFF"/>
          <w:lang w:val="nl-BE"/>
        </w:rPr>
        <w:t xml:space="preserve">metingen in elke ruimte </w:t>
      </w:r>
      <w:r w:rsidR="00135638" w:rsidRPr="004F1CE4">
        <w:rPr>
          <w:rStyle w:val="normaltextrun"/>
          <w:rFonts w:cs="Calibri"/>
          <w:color w:val="auto"/>
          <w:highlight w:val="yellow"/>
          <w:shd w:val="clear" w:color="auto" w:fill="FFFFFF"/>
          <w:lang w:val="nl-BE"/>
        </w:rPr>
        <w:t>permanent onder</w:t>
      </w:r>
      <w:r w:rsidRPr="004F1CE4">
        <w:rPr>
          <w:rStyle w:val="normaltextrun"/>
          <w:rFonts w:cs="Calibri"/>
          <w:color w:val="auto"/>
          <w:highlight w:val="yellow"/>
          <w:shd w:val="clear" w:color="auto" w:fill="FFFFFF"/>
          <w:lang w:val="nl-BE"/>
        </w:rPr>
        <w:t xml:space="preserve"> de grenswaarde van 1200ppm </w:t>
      </w:r>
      <w:r w:rsidR="00070E02" w:rsidRPr="004F1CE4">
        <w:rPr>
          <w:rStyle w:val="normaltextrun"/>
          <w:rFonts w:cs="Calibri"/>
          <w:color w:val="auto"/>
          <w:highlight w:val="yellow"/>
          <w:shd w:val="clear" w:color="auto" w:fill="FFFFFF"/>
          <w:lang w:val="nl-BE"/>
        </w:rPr>
        <w:t>liggen</w:t>
      </w:r>
      <w:r w:rsidRPr="004F1CE4">
        <w:rPr>
          <w:rStyle w:val="normaltextrun"/>
          <w:rFonts w:cs="Calibri"/>
          <w:color w:val="auto"/>
          <w:highlight w:val="yellow"/>
          <w:shd w:val="clear" w:color="auto" w:fill="FFFFFF"/>
          <w:lang w:val="nl-BE"/>
        </w:rPr>
        <w:t xml:space="preserve">. </w:t>
      </w:r>
      <w:r w:rsidR="00135638" w:rsidRPr="004F1CE4">
        <w:rPr>
          <w:rStyle w:val="normaltextrun"/>
          <w:rFonts w:cs="Calibri"/>
          <w:color w:val="auto"/>
          <w:highlight w:val="yellow"/>
          <w:shd w:val="clear" w:color="auto" w:fill="FFFFFF"/>
          <w:lang w:val="nl-BE"/>
        </w:rPr>
        <w:t xml:space="preserve">Bovendien </w:t>
      </w:r>
      <w:r w:rsidR="00070E02" w:rsidRPr="004F1CE4">
        <w:rPr>
          <w:rStyle w:val="normaltextrun"/>
          <w:rFonts w:cs="Calibri"/>
          <w:color w:val="auto"/>
          <w:highlight w:val="yellow"/>
          <w:shd w:val="clear" w:color="auto" w:fill="FFFFFF"/>
          <w:lang w:val="nl-BE"/>
        </w:rPr>
        <w:t>liggen</w:t>
      </w:r>
      <w:r w:rsidR="00135638" w:rsidRPr="004F1CE4">
        <w:rPr>
          <w:rStyle w:val="normaltextrun"/>
          <w:rFonts w:cs="Calibri"/>
          <w:color w:val="auto"/>
          <w:highlight w:val="yellow"/>
          <w:shd w:val="clear" w:color="auto" w:fill="FFFFFF"/>
          <w:lang w:val="nl-BE"/>
        </w:rPr>
        <w:t xml:space="preserve"> deze </w:t>
      </w:r>
      <w:r w:rsidR="00B9379F" w:rsidRPr="004F1CE4">
        <w:rPr>
          <w:rStyle w:val="normaltextrun"/>
          <w:rFonts w:cs="Calibri"/>
          <w:color w:val="auto"/>
          <w:highlight w:val="yellow"/>
          <w:shd w:val="clear" w:color="auto" w:fill="FFFFFF"/>
          <w:lang w:val="nl-BE"/>
        </w:rPr>
        <w:t>concentraties</w:t>
      </w:r>
      <w:r w:rsidR="00135638" w:rsidRPr="004F1CE4">
        <w:rPr>
          <w:rStyle w:val="normaltextrun"/>
          <w:rFonts w:cs="Calibri"/>
          <w:color w:val="auto"/>
          <w:highlight w:val="yellow"/>
          <w:shd w:val="clear" w:color="auto" w:fill="FFFFFF"/>
          <w:lang w:val="nl-BE"/>
        </w:rPr>
        <w:t xml:space="preserve"> voor vier van de vijf ruimte</w:t>
      </w:r>
      <w:r w:rsidR="00B9379F" w:rsidRPr="004F1CE4">
        <w:rPr>
          <w:rStyle w:val="normaltextrun"/>
          <w:rFonts w:cs="Calibri"/>
          <w:color w:val="auto"/>
          <w:highlight w:val="yellow"/>
          <w:shd w:val="clear" w:color="auto" w:fill="FFFFFF"/>
          <w:lang w:val="nl-BE"/>
        </w:rPr>
        <w:t xml:space="preserve">s </w:t>
      </w:r>
      <w:r w:rsidR="009A04A1" w:rsidRPr="004F1CE4">
        <w:rPr>
          <w:rStyle w:val="normaltextrun"/>
          <w:rFonts w:cs="Calibri"/>
          <w:color w:val="auto"/>
          <w:highlight w:val="yellow"/>
          <w:shd w:val="clear" w:color="auto" w:fill="FFFFFF"/>
          <w:lang w:val="nl-BE"/>
        </w:rPr>
        <w:t xml:space="preserve">in minder dan 2% van de metingen </w:t>
      </w:r>
      <w:r w:rsidR="00A50BC0" w:rsidRPr="004F1CE4">
        <w:rPr>
          <w:rStyle w:val="normaltextrun"/>
          <w:rFonts w:cs="Calibri"/>
          <w:color w:val="auto"/>
          <w:highlight w:val="yellow"/>
          <w:shd w:val="clear" w:color="auto" w:fill="FFFFFF"/>
          <w:lang w:val="nl-BE"/>
        </w:rPr>
        <w:t xml:space="preserve">boven de richtwaarde van 900ppm </w:t>
      </w:r>
      <w:r w:rsidR="009A04A1" w:rsidRPr="004F1CE4">
        <w:rPr>
          <w:rStyle w:val="normaltextrun"/>
          <w:rFonts w:cs="Calibri"/>
          <w:color w:val="auto"/>
          <w:highlight w:val="yellow"/>
          <w:shd w:val="clear" w:color="auto" w:fill="FFFFFF"/>
          <w:lang w:val="nl-BE"/>
        </w:rPr>
        <w:t>(</w:t>
      </w:r>
      <w:r w:rsidR="00A50BC0" w:rsidRPr="004F1CE4">
        <w:rPr>
          <w:rStyle w:val="normaltextrun"/>
          <w:rFonts w:cs="Calibri"/>
          <w:color w:val="auto"/>
          <w:highlight w:val="yellow"/>
          <w:shd w:val="clear" w:color="auto" w:fill="FFFFFF"/>
          <w:lang w:val="nl-BE"/>
        </w:rPr>
        <w:t>2029 metingen in totaal)</w:t>
      </w:r>
      <w:r w:rsidR="00140351" w:rsidRPr="004F1CE4">
        <w:rPr>
          <w:rStyle w:val="normaltextrun"/>
          <w:rFonts w:cs="Calibri"/>
          <w:color w:val="auto"/>
          <w:highlight w:val="yellow"/>
          <w:shd w:val="clear" w:color="auto" w:fill="FFFFFF"/>
          <w:lang w:val="nl-BE"/>
        </w:rPr>
        <w:t>.</w:t>
      </w:r>
    </w:p>
    <w:p w14:paraId="788F5A23" w14:textId="77777777" w:rsidR="0002367B" w:rsidRPr="001E0F52" w:rsidRDefault="0002367B" w:rsidP="1D811DD0">
      <w:pPr>
        <w:rPr>
          <w:rStyle w:val="normaltextrun"/>
          <w:rFonts w:cs="Calibri"/>
          <w:color w:val="auto"/>
          <w:shd w:val="clear" w:color="auto" w:fill="FFFFFF"/>
          <w:lang w:val="nl-BE"/>
        </w:rPr>
      </w:pPr>
    </w:p>
    <w:p w14:paraId="49074480" w14:textId="02BBE133" w:rsidR="0002367B" w:rsidRPr="001E0F52" w:rsidRDefault="006772F0" w:rsidP="1D811DD0">
      <w:pPr>
        <w:rPr>
          <w:rStyle w:val="normaltextrun"/>
          <w:rFonts w:cs="Calibri"/>
          <w:color w:val="auto"/>
          <w:shd w:val="clear" w:color="auto" w:fill="FFFFFF"/>
          <w:lang w:val="nl-BE"/>
        </w:rPr>
      </w:pPr>
      <w:r w:rsidRPr="004F1CE4">
        <w:rPr>
          <w:rStyle w:val="normaltextrun"/>
          <w:rFonts w:cs="Calibri"/>
          <w:color w:val="auto"/>
          <w:highlight w:val="yellow"/>
          <w:shd w:val="clear" w:color="auto" w:fill="FFFFFF"/>
          <w:lang w:val="nl-BE"/>
        </w:rPr>
        <w:t>De overschrijdingen</w:t>
      </w:r>
      <w:r w:rsidR="00140351" w:rsidRPr="004F1CE4">
        <w:rPr>
          <w:rStyle w:val="normaltextrun"/>
          <w:rFonts w:cs="Calibri"/>
          <w:color w:val="auto"/>
          <w:highlight w:val="yellow"/>
          <w:shd w:val="clear" w:color="auto" w:fill="FFFFFF"/>
          <w:lang w:val="nl-BE"/>
        </w:rPr>
        <w:t xml:space="preserve"> van de richtwaarde (900ppm)</w:t>
      </w:r>
      <w:r w:rsidRPr="004F1CE4">
        <w:rPr>
          <w:rStyle w:val="normaltextrun"/>
          <w:rFonts w:cs="Calibri"/>
          <w:color w:val="auto"/>
          <w:highlight w:val="yellow"/>
          <w:shd w:val="clear" w:color="auto" w:fill="FFFFFF"/>
          <w:lang w:val="nl-BE"/>
        </w:rPr>
        <w:t xml:space="preserve"> </w:t>
      </w:r>
      <w:r w:rsidR="00B35A02" w:rsidRPr="004F1CE4">
        <w:rPr>
          <w:rStyle w:val="normaltextrun"/>
          <w:rFonts w:cs="Calibri"/>
          <w:color w:val="auto"/>
          <w:highlight w:val="yellow"/>
          <w:shd w:val="clear" w:color="auto" w:fill="FFFFFF"/>
          <w:lang w:val="nl-BE"/>
        </w:rPr>
        <w:t>zijn</w:t>
      </w:r>
      <w:r w:rsidR="005B4884" w:rsidRPr="004F1CE4">
        <w:rPr>
          <w:rStyle w:val="normaltextrun"/>
          <w:rFonts w:cs="Calibri"/>
          <w:color w:val="auto"/>
          <w:highlight w:val="yellow"/>
          <w:shd w:val="clear" w:color="auto" w:fill="FFFFFF"/>
          <w:lang w:val="nl-BE"/>
        </w:rPr>
        <w:t xml:space="preserve"> enkel significant voor </w:t>
      </w:r>
      <w:r w:rsidR="00381320" w:rsidRPr="004F1CE4">
        <w:rPr>
          <w:rStyle w:val="normaltextrun"/>
          <w:rFonts w:cs="Calibri"/>
          <w:color w:val="auto"/>
          <w:highlight w:val="yellow"/>
          <w:shd w:val="clear" w:color="auto" w:fill="FFFFFF"/>
          <w:lang w:val="nl-BE"/>
        </w:rPr>
        <w:t xml:space="preserve">kamer </w:t>
      </w:r>
      <w:r w:rsidR="00140351" w:rsidRPr="004F1CE4">
        <w:rPr>
          <w:rStyle w:val="normaltextrun"/>
          <w:rFonts w:cs="Calibri"/>
          <w:color w:val="auto"/>
          <w:highlight w:val="yellow"/>
          <w:shd w:val="clear" w:color="auto" w:fill="FFFFFF"/>
          <w:lang w:val="nl-BE"/>
        </w:rPr>
        <w:t>104 (Margriet)</w:t>
      </w:r>
      <w:r w:rsidR="00381320" w:rsidRPr="004F1CE4">
        <w:rPr>
          <w:rStyle w:val="normaltextrun"/>
          <w:rFonts w:cs="Calibri"/>
          <w:color w:val="auto"/>
          <w:highlight w:val="yellow"/>
          <w:shd w:val="clear" w:color="auto" w:fill="FFFFFF"/>
          <w:lang w:val="nl-BE"/>
        </w:rPr>
        <w:t xml:space="preserve">. </w:t>
      </w:r>
      <w:r w:rsidR="00140351" w:rsidRPr="004F1CE4">
        <w:rPr>
          <w:rStyle w:val="normaltextrun"/>
          <w:rFonts w:cs="Calibri"/>
          <w:color w:val="auto"/>
          <w:highlight w:val="yellow"/>
          <w:shd w:val="clear" w:color="auto" w:fill="FFFFFF"/>
          <w:lang w:val="nl-BE"/>
        </w:rPr>
        <w:t>Het maximum l</w:t>
      </w:r>
      <w:r w:rsidR="00B35A02" w:rsidRPr="004F1CE4">
        <w:rPr>
          <w:rStyle w:val="normaltextrun"/>
          <w:rFonts w:cs="Calibri"/>
          <w:color w:val="auto"/>
          <w:highlight w:val="yellow"/>
          <w:shd w:val="clear" w:color="auto" w:fill="FFFFFF"/>
          <w:lang w:val="nl-BE"/>
        </w:rPr>
        <w:t>igt</w:t>
      </w:r>
      <w:r w:rsidR="00140351" w:rsidRPr="004F1CE4">
        <w:rPr>
          <w:rStyle w:val="normaltextrun"/>
          <w:rFonts w:cs="Calibri"/>
          <w:color w:val="auto"/>
          <w:highlight w:val="yellow"/>
          <w:shd w:val="clear" w:color="auto" w:fill="FFFFFF"/>
          <w:lang w:val="nl-BE"/>
        </w:rPr>
        <w:t xml:space="preserve"> hier </w:t>
      </w:r>
      <w:r w:rsidR="007A433D" w:rsidRPr="004F1CE4">
        <w:rPr>
          <w:rStyle w:val="normaltextrun"/>
          <w:rFonts w:cs="Calibri"/>
          <w:color w:val="auto"/>
          <w:highlight w:val="yellow"/>
          <w:shd w:val="clear" w:color="auto" w:fill="FFFFFF"/>
          <w:lang w:val="nl-BE"/>
        </w:rPr>
        <w:t>op 1103</w:t>
      </w:r>
      <w:r w:rsidR="001E0F52" w:rsidRPr="004F1CE4">
        <w:rPr>
          <w:rStyle w:val="normaltextrun"/>
          <w:rFonts w:cs="Calibri"/>
          <w:color w:val="auto"/>
          <w:highlight w:val="yellow"/>
          <w:shd w:val="clear" w:color="auto" w:fill="FFFFFF"/>
          <w:lang w:val="nl-BE"/>
        </w:rPr>
        <w:t>ppm</w:t>
      </w:r>
      <w:r w:rsidR="007A433D" w:rsidRPr="004F1CE4">
        <w:rPr>
          <w:rStyle w:val="normaltextrun"/>
          <w:rFonts w:cs="Calibri"/>
          <w:color w:val="auto"/>
          <w:highlight w:val="yellow"/>
          <w:shd w:val="clear" w:color="auto" w:fill="FFFFFF"/>
          <w:lang w:val="nl-BE"/>
        </w:rPr>
        <w:t>, maar de concentraties k</w:t>
      </w:r>
      <w:r w:rsidR="00B35A02" w:rsidRPr="004F1CE4">
        <w:rPr>
          <w:rStyle w:val="normaltextrun"/>
          <w:rFonts w:cs="Calibri"/>
          <w:color w:val="auto"/>
          <w:highlight w:val="yellow"/>
          <w:shd w:val="clear" w:color="auto" w:fill="FFFFFF"/>
          <w:lang w:val="nl-BE"/>
        </w:rPr>
        <w:t>unnen</w:t>
      </w:r>
      <w:r w:rsidR="007A433D" w:rsidRPr="004F1CE4">
        <w:rPr>
          <w:rStyle w:val="normaltextrun"/>
          <w:rFonts w:cs="Calibri"/>
          <w:color w:val="auto"/>
          <w:highlight w:val="yellow"/>
          <w:shd w:val="clear" w:color="auto" w:fill="FFFFFF"/>
          <w:lang w:val="nl-BE"/>
        </w:rPr>
        <w:t xml:space="preserve"> gedurende de nacht niet voortdurend onder de</w:t>
      </w:r>
      <w:r w:rsidR="001E0F52" w:rsidRPr="004F1CE4">
        <w:rPr>
          <w:rStyle w:val="normaltextrun"/>
          <w:rFonts w:cs="Calibri"/>
          <w:color w:val="auto"/>
          <w:highlight w:val="yellow"/>
          <w:shd w:val="clear" w:color="auto" w:fill="FFFFFF"/>
          <w:lang w:val="nl-BE"/>
        </w:rPr>
        <w:t xml:space="preserve"> richtwaarde </w:t>
      </w:r>
      <w:r w:rsidR="00F25DA9" w:rsidRPr="004F1CE4">
        <w:rPr>
          <w:rStyle w:val="normaltextrun"/>
          <w:rFonts w:cs="Calibri"/>
          <w:color w:val="auto"/>
          <w:highlight w:val="yellow"/>
          <w:shd w:val="clear" w:color="auto" w:fill="FFFFFF"/>
          <w:lang w:val="nl-BE"/>
        </w:rPr>
        <w:t xml:space="preserve">van 900 </w:t>
      </w:r>
      <w:r w:rsidR="001E0F52" w:rsidRPr="004F1CE4">
        <w:rPr>
          <w:rStyle w:val="normaltextrun"/>
          <w:rFonts w:cs="Calibri"/>
          <w:color w:val="auto"/>
          <w:highlight w:val="yellow"/>
          <w:shd w:val="clear" w:color="auto" w:fill="FFFFFF"/>
          <w:lang w:val="nl-BE"/>
        </w:rPr>
        <w:t>gehouden worden door de mechanische ventilatie.</w:t>
      </w:r>
      <w:r w:rsidR="002F4AD6" w:rsidRPr="004F1CE4">
        <w:rPr>
          <w:rStyle w:val="normaltextrun"/>
          <w:rFonts w:cs="Calibri"/>
          <w:color w:val="auto"/>
          <w:highlight w:val="yellow"/>
          <w:shd w:val="clear" w:color="auto" w:fill="FFFFFF"/>
          <w:lang w:val="nl-BE"/>
        </w:rPr>
        <w:t xml:space="preserve"> </w:t>
      </w:r>
      <w:r w:rsidR="00F25DA9" w:rsidRPr="004F1CE4">
        <w:rPr>
          <w:rStyle w:val="normaltextrun"/>
          <w:rFonts w:cs="Calibri"/>
          <w:color w:val="auto"/>
          <w:highlight w:val="yellow"/>
          <w:shd w:val="clear" w:color="auto" w:fill="FFFFFF"/>
          <w:lang w:val="nl-BE"/>
        </w:rPr>
        <w:t>Hierdoor l</w:t>
      </w:r>
      <w:r w:rsidR="00B35A02" w:rsidRPr="004F1CE4">
        <w:rPr>
          <w:rStyle w:val="normaltextrun"/>
          <w:rFonts w:cs="Calibri"/>
          <w:color w:val="auto"/>
          <w:highlight w:val="yellow"/>
          <w:shd w:val="clear" w:color="auto" w:fill="FFFFFF"/>
          <w:lang w:val="nl-BE"/>
        </w:rPr>
        <w:t>igt</w:t>
      </w:r>
      <w:r w:rsidR="00F25DA9" w:rsidRPr="004F1CE4">
        <w:rPr>
          <w:rStyle w:val="normaltextrun"/>
          <w:rFonts w:cs="Calibri"/>
          <w:color w:val="auto"/>
          <w:highlight w:val="yellow"/>
          <w:shd w:val="clear" w:color="auto" w:fill="FFFFFF"/>
          <w:lang w:val="nl-BE"/>
        </w:rPr>
        <w:t xml:space="preserve"> ongeveer 13.5% van de metingen boven deze waarde</w:t>
      </w:r>
      <w:r w:rsidR="00B35A02" w:rsidRPr="004F1CE4">
        <w:rPr>
          <w:rStyle w:val="normaltextrun"/>
          <w:rFonts w:cs="Calibri"/>
          <w:color w:val="auto"/>
          <w:highlight w:val="yellow"/>
          <w:shd w:val="clear" w:color="auto" w:fill="FFFFFF"/>
          <w:lang w:val="nl-BE"/>
        </w:rPr>
        <w:t>, opnieuw nog steeds zonder de grenswaarde van 1200ppm te overschrijden</w:t>
      </w:r>
      <w:r w:rsidR="00827E74" w:rsidRPr="004F1CE4">
        <w:rPr>
          <w:rStyle w:val="normaltextrun"/>
          <w:rFonts w:cs="Calibri"/>
          <w:color w:val="auto"/>
          <w:highlight w:val="yellow"/>
          <w:shd w:val="clear" w:color="auto" w:fill="FFFFFF"/>
          <w:lang w:val="nl-BE"/>
        </w:rPr>
        <w:t>.</w:t>
      </w:r>
    </w:p>
    <w:p w14:paraId="5D374BDB" w14:textId="77777777" w:rsidR="00796C6F" w:rsidRPr="001E0F52" w:rsidRDefault="00796C6F" w:rsidP="1D811DD0">
      <w:pPr>
        <w:rPr>
          <w:rStyle w:val="normaltextrun"/>
          <w:rFonts w:cs="Calibri"/>
          <w:color w:val="auto"/>
          <w:shd w:val="clear" w:color="auto" w:fill="FFFFFF"/>
          <w:lang w:val="nl-BE"/>
        </w:rPr>
      </w:pPr>
    </w:p>
    <w:p w14:paraId="3B8D4954" w14:textId="0EB9372E" w:rsidR="00796C6F" w:rsidRPr="0073506D" w:rsidRDefault="00796C6F" w:rsidP="1D811DD0">
      <w:pPr>
        <w:rPr>
          <w:rStyle w:val="normaltextrun"/>
          <w:rFonts w:cs="Calibri"/>
          <w:color w:val="auto"/>
          <w:shd w:val="clear" w:color="auto" w:fill="FFFFFF"/>
          <w:lang w:val="nl-BE"/>
        </w:rPr>
      </w:pPr>
      <w:r w:rsidRPr="001E0F52">
        <w:rPr>
          <w:rStyle w:val="normaltextrun"/>
          <w:rFonts w:cs="Calibri"/>
          <w:color w:val="auto"/>
          <w:shd w:val="clear" w:color="auto" w:fill="FFFFFF"/>
          <w:lang w:val="nl-BE"/>
        </w:rPr>
        <w:t>Algemeen zien we een verhoging in CO</w:t>
      </w:r>
      <w:r w:rsidR="0073506D" w:rsidRPr="001E0F52">
        <w:rPr>
          <w:rStyle w:val="normaltextrun"/>
          <w:rFonts w:cs="Calibri"/>
          <w:color w:val="auto"/>
          <w:shd w:val="clear" w:color="auto" w:fill="FFFFFF"/>
          <w:vertAlign w:val="subscript"/>
          <w:lang w:val="nl-BE"/>
        </w:rPr>
        <w:t>2</w:t>
      </w:r>
      <w:r w:rsidRPr="001E0F52">
        <w:rPr>
          <w:rStyle w:val="normaltextrun"/>
          <w:rFonts w:cs="Calibri"/>
          <w:color w:val="auto"/>
          <w:shd w:val="clear" w:color="auto" w:fill="FFFFFF"/>
          <w:lang w:val="nl-BE"/>
        </w:rPr>
        <w:t xml:space="preserve"> concentraties</w:t>
      </w:r>
      <w:r w:rsidR="0073506D" w:rsidRPr="001E0F52">
        <w:rPr>
          <w:rStyle w:val="normaltextrun"/>
          <w:rFonts w:cs="Calibri"/>
          <w:color w:val="auto"/>
          <w:shd w:val="clear" w:color="auto" w:fill="FFFFFF"/>
          <w:lang w:val="nl-BE"/>
        </w:rPr>
        <w:t xml:space="preserve"> op momenten</w:t>
      </w:r>
      <w:r w:rsidRPr="001E0F52">
        <w:rPr>
          <w:rStyle w:val="normaltextrun"/>
          <w:rFonts w:cs="Calibri"/>
          <w:color w:val="auto"/>
          <w:shd w:val="clear" w:color="auto" w:fill="FFFFFF"/>
          <w:lang w:val="nl-BE"/>
        </w:rPr>
        <w:t xml:space="preserve"> </w:t>
      </w:r>
      <w:r w:rsidR="0073506D" w:rsidRPr="001E0F52">
        <w:rPr>
          <w:rStyle w:val="normaltextrun"/>
          <w:color w:val="auto"/>
          <w:lang w:val="nl-BE"/>
        </w:rPr>
        <w:t xml:space="preserve">waar de ruimtes gebruikt worden: vooral ’s avonds en ’s nachts voor de kamers; en voornamelijk overdag (tijdens de eetmomenten) </w:t>
      </w:r>
      <w:r w:rsidR="001053C7" w:rsidRPr="001E0F52">
        <w:rPr>
          <w:rStyle w:val="normaltextrun"/>
          <w:color w:val="auto"/>
          <w:lang w:val="nl-BE"/>
        </w:rPr>
        <w:t>in</w:t>
      </w:r>
      <w:r w:rsidR="0073506D" w:rsidRPr="001E0F52">
        <w:rPr>
          <w:rStyle w:val="normaltextrun"/>
          <w:color w:val="auto"/>
          <w:lang w:val="nl-BE"/>
        </w:rPr>
        <w:t xml:space="preserve"> de gemeenschappelijke ruimtes.</w:t>
      </w:r>
    </w:p>
    <w:p w14:paraId="7BF287B6" w14:textId="77777777" w:rsidR="00DE13F6" w:rsidRDefault="00DE13F6" w:rsidP="1D811DD0">
      <w:pPr>
        <w:rPr>
          <w:rStyle w:val="normaltextrun"/>
          <w:rFonts w:cs="Calibri"/>
          <w:color w:val="auto"/>
          <w:shd w:val="clear" w:color="auto" w:fill="FFFFFF"/>
          <w:lang w:val="nl-BE"/>
        </w:rPr>
      </w:pPr>
    </w:p>
    <w:p w14:paraId="577E5207" w14:textId="7F46DBA8" w:rsidR="009E1856" w:rsidRPr="009E1856" w:rsidRDefault="009E1856" w:rsidP="00E2623C">
      <w:pPr>
        <w:rPr>
          <w:color w:val="auto"/>
          <w:lang w:val="nl-NL"/>
        </w:rPr>
      </w:pPr>
    </w:p>
    <w:sectPr w:rsidR="009E1856" w:rsidRPr="009E1856" w:rsidSect="00F559ED">
      <w:headerReference w:type="default" r:id="rId21"/>
      <w:footerReference w:type="default" r:id="rId22"/>
      <w:pgSz w:w="11900" w:h="16840"/>
      <w:pgMar w:top="0" w:right="1440" w:bottom="1440" w:left="1440" w:header="708" w:footer="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D448C" w14:textId="77777777" w:rsidR="009B1E95" w:rsidRDefault="009B1E95" w:rsidP="009270A7">
      <w:r>
        <w:separator/>
      </w:r>
    </w:p>
  </w:endnote>
  <w:endnote w:type="continuationSeparator" w:id="0">
    <w:p w14:paraId="1714D5D0" w14:textId="77777777" w:rsidR="009B1E95" w:rsidRDefault="009B1E95" w:rsidP="009270A7">
      <w:r>
        <w:continuationSeparator/>
      </w:r>
    </w:p>
  </w:endnote>
  <w:endnote w:type="continuationNotice" w:id="1">
    <w:p w14:paraId="688F32FC" w14:textId="77777777" w:rsidR="009B1E95" w:rsidRDefault="009B1E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8A737" w14:textId="77777777" w:rsidR="00E1649E" w:rsidRDefault="009A1065">
    <w:pPr>
      <w:spacing w:line="200" w:lineRule="exact"/>
      <w:rPr>
        <w:sz w:val="20"/>
        <w:szCs w:val="20"/>
      </w:rPr>
    </w:pPr>
    <w:r w:rsidRPr="009A1065">
      <w:rPr>
        <w:noProof/>
        <w:sz w:val="20"/>
        <w:szCs w:val="20"/>
      </w:rPr>
      <mc:AlternateContent>
        <mc:Choice Requires="wps">
          <w:drawing>
            <wp:anchor distT="45720" distB="45720" distL="114300" distR="114300" simplePos="0" relativeHeight="251658244" behindDoc="0" locked="0" layoutInCell="1" allowOverlap="1" wp14:anchorId="298A660D" wp14:editId="3D79C92E">
              <wp:simplePos x="0" y="0"/>
              <wp:positionH relativeFrom="margin">
                <wp:align>center</wp:align>
              </wp:positionH>
              <wp:positionV relativeFrom="paragraph">
                <wp:posOffset>-487680</wp:posOffset>
              </wp:positionV>
              <wp:extent cx="139700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9400"/>
                      </a:xfrm>
                      <a:prstGeom prst="rect">
                        <a:avLst/>
                      </a:prstGeom>
                      <a:solidFill>
                        <a:srgbClr val="FFFFFF"/>
                      </a:solidFill>
                      <a:ln w="9525">
                        <a:noFill/>
                        <a:miter lim="800000"/>
                        <a:headEnd/>
                        <a:tailEnd/>
                      </a:ln>
                    </wps:spPr>
                    <wps:txbx>
                      <w:txbxContent>
                        <w:p w14:paraId="51D0A58F" w14:textId="77777777" w:rsidR="009A1065" w:rsidRDefault="009A1065">
                          <w:r>
                            <w:t>Better Air Quality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8A660D" id="_x0000_t202" coordsize="21600,21600" o:spt="202" path="m,l,21600r21600,l21600,xe">
              <v:stroke joinstyle="miter"/>
              <v:path gradientshapeok="t" o:connecttype="rect"/>
            </v:shapetype>
            <v:shape id="_x0000_s1030" type="#_x0000_t202" style="position:absolute;left:0;text-align:left;margin-left:0;margin-top:-38.4pt;width:110pt;height:22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" stroked="f">
              <v:textbox>
                <w:txbxContent>
                  <w:p w14:paraId="51D0A58F" w14:textId="77777777" w:rsidR="009A1065" w:rsidRDefault="009A1065">
                    <w:r>
                      <w:t>Better Air Quality</w:t>
                    </w:r>
                  </w:p>
                </w:txbxContent>
              </v:textbox>
              <w10:wrap type="square" anchorx="margin"/>
            </v:shape>
          </w:pict>
        </mc:Fallback>
      </mc:AlternateContent>
    </w:r>
    <w:r w:rsidR="003E6AB0">
      <w:rPr>
        <w:noProof/>
        <w:lang w:val="en-US"/>
      </w:rPr>
      <mc:AlternateContent>
        <mc:Choice Requires="wps">
          <w:drawing>
            <wp:anchor distT="0" distB="0" distL="114300" distR="114300" simplePos="0" relativeHeight="251658243" behindDoc="0" locked="0" layoutInCell="1" allowOverlap="1" wp14:anchorId="0427B5FE" wp14:editId="027D814E">
              <wp:simplePos x="0" y="0"/>
              <wp:positionH relativeFrom="margin">
                <wp:posOffset>-247650</wp:posOffset>
              </wp:positionH>
              <wp:positionV relativeFrom="paragraph">
                <wp:posOffset>-704215</wp:posOffset>
              </wp:positionV>
              <wp:extent cx="6519545" cy="8890"/>
              <wp:effectExtent l="0" t="0" r="14605" b="29210"/>
              <wp:wrapNone/>
              <wp:docPr id="1" name="Straight Connector 1"/>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a14="http://schemas.microsoft.com/office/drawing/2010/main">
          <w:pict w14:anchorId="0C77AB5F">
            <v:line id="Straight Connector 1" style="position:absolute;flip:x y;z-index:251672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19.5pt,-55.45pt" to="493.85pt,-54.75pt" w14:anchorId="169D41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">
              <v:stroke joinstyle="miter"/>
              <w10:wrap anchorx="margin"/>
            </v:line>
          </w:pict>
        </mc:Fallback>
      </mc:AlternateContent>
    </w:r>
    <w:r w:rsidR="00E1649E">
      <w:rPr>
        <w:noProof/>
      </w:rPr>
      <mc:AlternateContent>
        <mc:Choice Requires="wps">
          <w:drawing>
            <wp:anchor distT="0" distB="0" distL="114300" distR="114300" simplePos="0" relativeHeight="251658240" behindDoc="1" locked="0" layoutInCell="1" allowOverlap="1" wp14:anchorId="23D6515F" wp14:editId="6FFC80A7">
              <wp:simplePos x="0" y="0"/>
              <wp:positionH relativeFrom="page">
                <wp:posOffset>7024341</wp:posOffset>
              </wp:positionH>
              <wp:positionV relativeFrom="page">
                <wp:posOffset>10097066</wp:posOffset>
              </wp:positionV>
              <wp:extent cx="194310" cy="165735"/>
              <wp:effectExtent l="3810" t="3175" r="1905"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6515F" id="Text Box 20" o:spid="_x0000_s1031" type="#_x0000_t202" style="position:absolute;left:0;text-align:left;margin-left:553.1pt;margin-top:795.05pt;width:15.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" filled="f" stroked="f">
              <v:textbox inset="0,0,0,0">
                <w:txbxContent>
                  <w:p w14:paraId="709D1A1A" w14:textId="77777777" w:rsidR="00E1649E" w:rsidRDefault="00E1649E">
                    <w:pPr>
                      <w:spacing w:line="245" w:lineRule="exact"/>
                      <w:ind w:left="40" w:right="-20"/>
                      <w:rPr>
                        <w:rFonts w:eastAsia="Calibri" w:cs="Calibri"/>
                      </w:rPr>
                    </w:pPr>
                    <w:r>
                      <w:fldChar w:fldCharType="begin"/>
                    </w:r>
                    <w:r>
                      <w:rPr>
                        <w:rFonts w:eastAsia="Calibri" w:cs="Calibri"/>
                        <w:position w:val="1"/>
                      </w:rPr>
                      <w:instrText xml:space="preserve"> PAGE </w:instrText>
                    </w:r>
                    <w:r>
                      <w:fldChar w:fldCharType="separate"/>
                    </w:r>
                    <w: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267838" w14:textId="77777777" w:rsidR="009B1E95" w:rsidRDefault="009B1E95" w:rsidP="009270A7">
      <w:r>
        <w:separator/>
      </w:r>
    </w:p>
  </w:footnote>
  <w:footnote w:type="continuationSeparator" w:id="0">
    <w:p w14:paraId="76830FF0" w14:textId="77777777" w:rsidR="009B1E95" w:rsidRDefault="009B1E95" w:rsidP="009270A7">
      <w:r>
        <w:continuationSeparator/>
      </w:r>
    </w:p>
  </w:footnote>
  <w:footnote w:type="continuationNotice" w:id="1">
    <w:p w14:paraId="3D44D5A2" w14:textId="77777777" w:rsidR="009B1E95" w:rsidRDefault="009B1E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529" w14:textId="77777777" w:rsidR="001E380C" w:rsidRPr="00B67DBA" w:rsidRDefault="009A1065" w:rsidP="00906797">
    <w:pPr>
      <w:widowControl/>
      <w:suppressAutoHyphens w:val="0"/>
      <w:autoSpaceDE w:val="0"/>
      <w:autoSpaceDN w:val="0"/>
      <w:adjustRightInd w:val="0"/>
      <w:ind w:left="-426"/>
      <w:jc w:val="left"/>
      <w:rPr>
        <w:rFonts w:cs="Calibri"/>
        <w:color w:val="000000" w:themeColor="text1"/>
        <w:sz w:val="24"/>
        <w:szCs w:val="24"/>
        <w:lang w:val="en-US"/>
      </w:rPr>
    </w:pPr>
    <w:r w:rsidRPr="006B5285">
      <w:rPr>
        <w:b/>
        <w:noProof/>
        <w:color w:val="00B0F0"/>
        <w:lang w:val="en-US"/>
      </w:rPr>
      <w:drawing>
        <wp:anchor distT="0" distB="0" distL="114300" distR="114300" simplePos="0" relativeHeight="251658241" behindDoc="0" locked="0" layoutInCell="1" allowOverlap="1" wp14:anchorId="28B3A29E" wp14:editId="2B54CB11">
          <wp:simplePos x="0" y="0"/>
          <wp:positionH relativeFrom="margin">
            <wp:posOffset>5257800</wp:posOffset>
          </wp:positionH>
          <wp:positionV relativeFrom="margin">
            <wp:posOffset>-1052830</wp:posOffset>
          </wp:positionV>
          <wp:extent cx="899160" cy="915670"/>
          <wp:effectExtent l="0" t="0" r="0" b="0"/>
          <wp:wrapSquare wrapText="bothSides"/>
          <wp:docPr id="458642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219" name="Image 1"/>
                  <pic:cNvPicPr>
                    <a:picLocks noChangeAspect="1"/>
                  </pic:cNvPicPr>
                </pic:nvPicPr>
                <pic:blipFill>
                  <a:blip r:embed="rId1">
                    <a:extLst>
                      <a:ext uri="{28A0092B-C50C-407E-A947-70E740481C1C}">
                        <a14:useLocalDpi xmlns:a14="http://schemas.microsoft.com/office/drawing/2010/main" val="0"/>
                      </a:ext>
                    </a:extLst>
                  </a:blip>
                  <a:srcRect l="902" r="902"/>
                  <a:stretch>
                    <a:fillRect/>
                  </a:stretch>
                </pic:blipFill>
                <pic:spPr bwMode="auto">
                  <a:xfrm>
                    <a:off x="0" y="0"/>
                    <a:ext cx="899160" cy="915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E380C" w:rsidRPr="00B67DBA">
      <w:rPr>
        <w:rFonts w:cs="Calibri"/>
        <w:color w:val="000000" w:themeColor="text1"/>
        <w:sz w:val="24"/>
        <w:szCs w:val="24"/>
        <w:lang w:val="en-US"/>
      </w:rPr>
      <w:t>Airscan</w:t>
    </w:r>
    <w:proofErr w:type="spellEnd"/>
    <w:r w:rsidR="001E380C" w:rsidRPr="00B67DBA">
      <w:rPr>
        <w:rFonts w:cs="Calibri"/>
        <w:color w:val="000000" w:themeColor="text1"/>
        <w:sz w:val="24"/>
        <w:szCs w:val="24"/>
        <w:lang w:val="en-US"/>
      </w:rPr>
      <w:t xml:space="preserve"> B.V.</w:t>
    </w:r>
  </w:p>
  <w:p w14:paraId="1FD53EC4" w14:textId="39CC19FF" w:rsidR="001E380C" w:rsidRPr="00B67DBA" w:rsidRDefault="00FD3262" w:rsidP="00906797">
    <w:pPr>
      <w:widowControl/>
      <w:suppressAutoHyphens w:val="0"/>
      <w:autoSpaceDE w:val="0"/>
      <w:autoSpaceDN w:val="0"/>
      <w:adjustRightInd w:val="0"/>
      <w:ind w:left="-426"/>
      <w:jc w:val="left"/>
      <w:rPr>
        <w:rFonts w:cs="Calibri"/>
        <w:color w:val="000000" w:themeColor="text1"/>
        <w:sz w:val="24"/>
        <w:szCs w:val="24"/>
        <w:lang w:val="en-US"/>
      </w:rPr>
    </w:pPr>
    <w:proofErr w:type="spellStart"/>
    <w:r w:rsidRPr="00B67DBA">
      <w:rPr>
        <w:rFonts w:cs="Calibri"/>
        <w:color w:val="000000" w:themeColor="text1"/>
        <w:sz w:val="24"/>
        <w:szCs w:val="24"/>
        <w:lang w:val="en-US"/>
      </w:rPr>
      <w:t>Accolaystraat</w:t>
    </w:r>
    <w:proofErr w:type="spellEnd"/>
    <w:r w:rsidRPr="00B67DBA">
      <w:rPr>
        <w:rFonts w:cs="Calibri"/>
        <w:color w:val="000000" w:themeColor="text1"/>
        <w:sz w:val="24"/>
        <w:szCs w:val="24"/>
        <w:lang w:val="en-US"/>
      </w:rPr>
      <w:t xml:space="preserve"> 15-17</w:t>
    </w:r>
    <w:r w:rsidR="001E380C" w:rsidRPr="00B67DBA">
      <w:rPr>
        <w:rFonts w:cs="Calibri"/>
        <w:color w:val="000000" w:themeColor="text1"/>
        <w:sz w:val="24"/>
        <w:szCs w:val="24"/>
        <w:lang w:val="en-US"/>
      </w:rPr>
      <w:t>, 1000 Brussel</w:t>
    </w:r>
  </w:p>
  <w:p w14:paraId="52D5B9DF" w14:textId="77777777" w:rsidR="001E380C" w:rsidRPr="00B67DBA" w:rsidRDefault="001E380C" w:rsidP="00906797">
    <w:pPr>
      <w:widowControl/>
      <w:suppressAutoHyphens w:val="0"/>
      <w:autoSpaceDE w:val="0"/>
      <w:autoSpaceDN w:val="0"/>
      <w:adjustRightInd w:val="0"/>
      <w:ind w:left="-426"/>
      <w:jc w:val="left"/>
      <w:rPr>
        <w:rFonts w:cs="Calibri"/>
        <w:color w:val="000000" w:themeColor="text1"/>
        <w:sz w:val="24"/>
        <w:szCs w:val="24"/>
        <w:lang w:val="en-US"/>
      </w:rPr>
    </w:pPr>
    <w:r w:rsidRPr="00B67DBA">
      <w:rPr>
        <w:rFonts w:cs="Calibri"/>
        <w:color w:val="000000" w:themeColor="text1"/>
        <w:sz w:val="24"/>
        <w:szCs w:val="24"/>
        <w:lang w:val="en-US"/>
      </w:rPr>
      <w:t>BE 0715 953 238</w:t>
    </w:r>
  </w:p>
  <w:p w14:paraId="6C488397" w14:textId="77777777" w:rsidR="001E380C" w:rsidRPr="00D872E9" w:rsidRDefault="001E380C" w:rsidP="00906797">
    <w:pPr>
      <w:widowControl/>
      <w:suppressAutoHyphens w:val="0"/>
      <w:autoSpaceDE w:val="0"/>
      <w:autoSpaceDN w:val="0"/>
      <w:adjustRightInd w:val="0"/>
      <w:ind w:left="-426"/>
      <w:jc w:val="left"/>
      <w:rPr>
        <w:color w:val="000000" w:themeColor="text1"/>
      </w:rPr>
    </w:pPr>
    <w:hyperlink r:id="rId2" w:history="1">
      <w:r w:rsidRPr="00D71B53">
        <w:rPr>
          <w:rStyle w:val="Hyperlink"/>
          <w:rFonts w:cs="Calibri"/>
          <w:sz w:val="24"/>
          <w:szCs w:val="24"/>
          <w:lang w:val="en-US"/>
        </w:rPr>
        <w:t>http://www.airscan.org</w:t>
      </w:r>
    </w:hyperlink>
  </w:p>
  <w:p w14:paraId="34ED210E" w14:textId="77777777" w:rsidR="001E380C" w:rsidRPr="006B5285" w:rsidRDefault="001E380C" w:rsidP="006B5285">
    <w:r>
      <w:rPr>
        <w:noProof/>
        <w:lang w:val="en-US"/>
      </w:rPr>
      <mc:AlternateContent>
        <mc:Choice Requires="wps">
          <w:drawing>
            <wp:anchor distT="0" distB="0" distL="114300" distR="114300" simplePos="0" relativeHeight="251658242" behindDoc="0" locked="0" layoutInCell="1" allowOverlap="1" wp14:anchorId="5066083E" wp14:editId="755719EC">
              <wp:simplePos x="0" y="0"/>
              <wp:positionH relativeFrom="margin">
                <wp:posOffset>-361232</wp:posOffset>
              </wp:positionH>
              <wp:positionV relativeFrom="paragraph">
                <wp:posOffset>128905</wp:posOffset>
              </wp:positionV>
              <wp:extent cx="6519545" cy="8890"/>
              <wp:effectExtent l="0" t="0" r="14605" b="29210"/>
              <wp:wrapNone/>
              <wp:docPr id="27" name="Straight Connector 27"/>
              <wp:cNvGraphicFramePr/>
              <a:graphic xmlns:a="http://schemas.openxmlformats.org/drawingml/2006/main">
                <a:graphicData uri="http://schemas.microsoft.com/office/word/2010/wordprocessingShape">
                  <wps:wsp>
                    <wps:cNvCnPr/>
                    <wps:spPr>
                      <a:xfrm flipH="1" flipV="1">
                        <a:off x="0" y="0"/>
                        <a:ext cx="6519545" cy="889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1611224B">
            <v:line id="Straight Connector 27" style="position:absolute;flip:x y;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from="-28.45pt,10.15pt" to="484.9pt,10.85pt" w14:anchorId="741E6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778F"/>
    <w:multiLevelType w:val="multilevel"/>
    <w:tmpl w:val="8F7C13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B6A69"/>
    <w:multiLevelType w:val="multilevel"/>
    <w:tmpl w:val="F2D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871EF"/>
    <w:multiLevelType w:val="multilevel"/>
    <w:tmpl w:val="AA786594"/>
    <w:lvl w:ilvl="0">
      <w:start w:val="1"/>
      <w:numFmt w:val="decimal"/>
      <w:pStyle w:val="ASHeading1"/>
      <w:lvlText w:val="%1."/>
      <w:lvlJc w:val="left"/>
      <w:pPr>
        <w:ind w:left="644" w:hanging="360"/>
      </w:pPr>
    </w:lvl>
    <w:lvl w:ilvl="1">
      <w:start w:val="1"/>
      <w:numFmt w:val="decimal"/>
      <w:pStyle w:val="Title"/>
      <w:isLgl/>
      <w:lvlText w:val="%1.%2"/>
      <w:lvlJc w:val="left"/>
      <w:pPr>
        <w:ind w:left="786" w:hanging="360"/>
      </w:pPr>
      <w:rPr>
        <w:rFonts w:hint="default"/>
      </w:rPr>
    </w:lvl>
    <w:lvl w:ilvl="2">
      <w:start w:val="1"/>
      <w:numFmt w:val="decimal"/>
      <w:pStyle w:val="Subtitle"/>
      <w:isLgl/>
      <w:lvlText w:val="%1.%2.%3"/>
      <w:lvlJc w:val="left"/>
      <w:pPr>
        <w:ind w:left="1288"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576" w:hanging="1440"/>
      </w:pPr>
      <w:rPr>
        <w:rFonts w:hint="default"/>
      </w:rPr>
    </w:lvl>
    <w:lvl w:ilvl="7">
      <w:start w:val="1"/>
      <w:numFmt w:val="decimal"/>
      <w:isLgl/>
      <w:lvlText w:val="%1.%2.%3.%4.%5.%6.%7.%8"/>
      <w:lvlJc w:val="left"/>
      <w:pPr>
        <w:ind w:left="3078" w:hanging="1800"/>
      </w:pPr>
      <w:rPr>
        <w:rFonts w:hint="default"/>
      </w:rPr>
    </w:lvl>
    <w:lvl w:ilvl="8">
      <w:start w:val="1"/>
      <w:numFmt w:val="decimal"/>
      <w:isLgl/>
      <w:lvlText w:val="%1.%2.%3.%4.%5.%6.%7.%8.%9"/>
      <w:lvlJc w:val="left"/>
      <w:pPr>
        <w:ind w:left="3580" w:hanging="2160"/>
      </w:pPr>
      <w:rPr>
        <w:rFonts w:hint="default"/>
      </w:rPr>
    </w:lvl>
  </w:abstractNum>
  <w:abstractNum w:abstractNumId="3" w15:restartNumberingAfterBreak="0">
    <w:nsid w:val="28992D6D"/>
    <w:multiLevelType w:val="hybridMultilevel"/>
    <w:tmpl w:val="F9BEB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3A54B2"/>
    <w:multiLevelType w:val="multilevel"/>
    <w:tmpl w:val="F1B8A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4BB75D0"/>
    <w:multiLevelType w:val="hybridMultilevel"/>
    <w:tmpl w:val="F9BC68E8"/>
    <w:lvl w:ilvl="0" w:tplc="F328C6B0">
      <w:start w:val="1"/>
      <w:numFmt w:val="bullet"/>
      <w:pStyle w:val="ASBulleted"/>
      <w:lvlText w:val=""/>
      <w:lvlJc w:val="left"/>
      <w:pPr>
        <w:ind w:left="1068" w:hanging="360"/>
      </w:pPr>
      <w:rPr>
        <w:rFonts w:ascii="Symbol" w:hAnsi="Symbol" w:hint="default"/>
        <w:color w:val="00B0F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3210140">
    <w:abstractNumId w:val="5"/>
  </w:num>
  <w:num w:numId="2" w16cid:durableId="1554580499">
    <w:abstractNumId w:val="2"/>
  </w:num>
  <w:num w:numId="3" w16cid:durableId="126896473">
    <w:abstractNumId w:val="1"/>
  </w:num>
  <w:num w:numId="4" w16cid:durableId="2093622284">
    <w:abstractNumId w:val="0"/>
  </w:num>
  <w:num w:numId="5" w16cid:durableId="1783694806">
    <w:abstractNumId w:val="4"/>
  </w:num>
  <w:num w:numId="6" w16cid:durableId="1267344653">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2NbA0MTYxMjQ2MjVQ0lEKTi0uzszPAykwrQUApTm+USwAAAA="/>
  </w:docVars>
  <w:rsids>
    <w:rsidRoot w:val="005001E0"/>
    <w:rsid w:val="000004DD"/>
    <w:rsid w:val="000020CF"/>
    <w:rsid w:val="0000290B"/>
    <w:rsid w:val="0000360D"/>
    <w:rsid w:val="000038BB"/>
    <w:rsid w:val="00003D60"/>
    <w:rsid w:val="0000441F"/>
    <w:rsid w:val="0000544F"/>
    <w:rsid w:val="0001106E"/>
    <w:rsid w:val="0001377B"/>
    <w:rsid w:val="00014275"/>
    <w:rsid w:val="00014554"/>
    <w:rsid w:val="000145B3"/>
    <w:rsid w:val="00014A61"/>
    <w:rsid w:val="00014D6F"/>
    <w:rsid w:val="00016B26"/>
    <w:rsid w:val="0001785B"/>
    <w:rsid w:val="00020600"/>
    <w:rsid w:val="000219F3"/>
    <w:rsid w:val="00022163"/>
    <w:rsid w:val="00023541"/>
    <w:rsid w:val="0002367B"/>
    <w:rsid w:val="00024AC3"/>
    <w:rsid w:val="000255FA"/>
    <w:rsid w:val="000257AB"/>
    <w:rsid w:val="00026013"/>
    <w:rsid w:val="00026DC9"/>
    <w:rsid w:val="0003000A"/>
    <w:rsid w:val="0003061D"/>
    <w:rsid w:val="0003115C"/>
    <w:rsid w:val="000320F5"/>
    <w:rsid w:val="00033308"/>
    <w:rsid w:val="00033A30"/>
    <w:rsid w:val="00034CDC"/>
    <w:rsid w:val="00035704"/>
    <w:rsid w:val="000374C2"/>
    <w:rsid w:val="000376E7"/>
    <w:rsid w:val="000402F2"/>
    <w:rsid w:val="00041471"/>
    <w:rsid w:val="00041C54"/>
    <w:rsid w:val="00042757"/>
    <w:rsid w:val="00042AB1"/>
    <w:rsid w:val="0004394E"/>
    <w:rsid w:val="0004747D"/>
    <w:rsid w:val="00047717"/>
    <w:rsid w:val="00050292"/>
    <w:rsid w:val="000507E1"/>
    <w:rsid w:val="00050AE4"/>
    <w:rsid w:val="00051389"/>
    <w:rsid w:val="00051960"/>
    <w:rsid w:val="00051D51"/>
    <w:rsid w:val="000522D5"/>
    <w:rsid w:val="000529C9"/>
    <w:rsid w:val="00052B9F"/>
    <w:rsid w:val="00053652"/>
    <w:rsid w:val="00053749"/>
    <w:rsid w:val="000546D2"/>
    <w:rsid w:val="00054983"/>
    <w:rsid w:val="000555B0"/>
    <w:rsid w:val="0005727A"/>
    <w:rsid w:val="000577DA"/>
    <w:rsid w:val="00060F13"/>
    <w:rsid w:val="00061685"/>
    <w:rsid w:val="00061B99"/>
    <w:rsid w:val="0006209F"/>
    <w:rsid w:val="00062DEE"/>
    <w:rsid w:val="0006480D"/>
    <w:rsid w:val="00065264"/>
    <w:rsid w:val="00065683"/>
    <w:rsid w:val="000662BF"/>
    <w:rsid w:val="00066D89"/>
    <w:rsid w:val="00070A90"/>
    <w:rsid w:val="00070E02"/>
    <w:rsid w:val="00070E5B"/>
    <w:rsid w:val="00071A44"/>
    <w:rsid w:val="000722B1"/>
    <w:rsid w:val="000731BD"/>
    <w:rsid w:val="000748A6"/>
    <w:rsid w:val="00074C0C"/>
    <w:rsid w:val="000752F6"/>
    <w:rsid w:val="00075B0A"/>
    <w:rsid w:val="00077BDE"/>
    <w:rsid w:val="00080627"/>
    <w:rsid w:val="000827E0"/>
    <w:rsid w:val="00082912"/>
    <w:rsid w:val="00083013"/>
    <w:rsid w:val="00083082"/>
    <w:rsid w:val="00084CC0"/>
    <w:rsid w:val="00084E62"/>
    <w:rsid w:val="00085C76"/>
    <w:rsid w:val="00085ED5"/>
    <w:rsid w:val="0008681D"/>
    <w:rsid w:val="00087B9D"/>
    <w:rsid w:val="00087C1D"/>
    <w:rsid w:val="00090795"/>
    <w:rsid w:val="00090A1F"/>
    <w:rsid w:val="00090ACB"/>
    <w:rsid w:val="00090BB4"/>
    <w:rsid w:val="00092D37"/>
    <w:rsid w:val="00093020"/>
    <w:rsid w:val="00093593"/>
    <w:rsid w:val="00093E0A"/>
    <w:rsid w:val="000942BF"/>
    <w:rsid w:val="00095487"/>
    <w:rsid w:val="0009623D"/>
    <w:rsid w:val="00096514"/>
    <w:rsid w:val="00097288"/>
    <w:rsid w:val="000A06FD"/>
    <w:rsid w:val="000A0C68"/>
    <w:rsid w:val="000A0C9F"/>
    <w:rsid w:val="000A0CCC"/>
    <w:rsid w:val="000A0D55"/>
    <w:rsid w:val="000A1627"/>
    <w:rsid w:val="000A17CA"/>
    <w:rsid w:val="000A2314"/>
    <w:rsid w:val="000A2C37"/>
    <w:rsid w:val="000A33E6"/>
    <w:rsid w:val="000A3D2B"/>
    <w:rsid w:val="000A405B"/>
    <w:rsid w:val="000A4353"/>
    <w:rsid w:val="000A4DF8"/>
    <w:rsid w:val="000A51E1"/>
    <w:rsid w:val="000A574D"/>
    <w:rsid w:val="000A596A"/>
    <w:rsid w:val="000A5B33"/>
    <w:rsid w:val="000A6E08"/>
    <w:rsid w:val="000B02BE"/>
    <w:rsid w:val="000B034E"/>
    <w:rsid w:val="000B0827"/>
    <w:rsid w:val="000B0DC3"/>
    <w:rsid w:val="000B0DDD"/>
    <w:rsid w:val="000B157D"/>
    <w:rsid w:val="000B162D"/>
    <w:rsid w:val="000B164F"/>
    <w:rsid w:val="000B1884"/>
    <w:rsid w:val="000B2DCD"/>
    <w:rsid w:val="000B4A50"/>
    <w:rsid w:val="000B4B3F"/>
    <w:rsid w:val="000B51B5"/>
    <w:rsid w:val="000B52B9"/>
    <w:rsid w:val="000B52DF"/>
    <w:rsid w:val="000B5AAB"/>
    <w:rsid w:val="000B5F9F"/>
    <w:rsid w:val="000B6F26"/>
    <w:rsid w:val="000B7F4E"/>
    <w:rsid w:val="000C00D5"/>
    <w:rsid w:val="000C05EC"/>
    <w:rsid w:val="000C0EB8"/>
    <w:rsid w:val="000C2087"/>
    <w:rsid w:val="000C46D2"/>
    <w:rsid w:val="000C4F15"/>
    <w:rsid w:val="000C502D"/>
    <w:rsid w:val="000C56F9"/>
    <w:rsid w:val="000C617C"/>
    <w:rsid w:val="000C6744"/>
    <w:rsid w:val="000C779D"/>
    <w:rsid w:val="000D005C"/>
    <w:rsid w:val="000D055F"/>
    <w:rsid w:val="000D1832"/>
    <w:rsid w:val="000D1B63"/>
    <w:rsid w:val="000D1CA8"/>
    <w:rsid w:val="000D2211"/>
    <w:rsid w:val="000D239B"/>
    <w:rsid w:val="000D23A4"/>
    <w:rsid w:val="000D25D9"/>
    <w:rsid w:val="000D336F"/>
    <w:rsid w:val="000D34B4"/>
    <w:rsid w:val="000D469F"/>
    <w:rsid w:val="000D470E"/>
    <w:rsid w:val="000D4C27"/>
    <w:rsid w:val="000D4FCD"/>
    <w:rsid w:val="000D5C93"/>
    <w:rsid w:val="000D6789"/>
    <w:rsid w:val="000D67C4"/>
    <w:rsid w:val="000D67C5"/>
    <w:rsid w:val="000D7F4E"/>
    <w:rsid w:val="000E00DD"/>
    <w:rsid w:val="000E027C"/>
    <w:rsid w:val="000E0999"/>
    <w:rsid w:val="000E0F2F"/>
    <w:rsid w:val="000E1319"/>
    <w:rsid w:val="000E1DC2"/>
    <w:rsid w:val="000E1F66"/>
    <w:rsid w:val="000E252F"/>
    <w:rsid w:val="000E291E"/>
    <w:rsid w:val="000E29FE"/>
    <w:rsid w:val="000E345F"/>
    <w:rsid w:val="000E46EF"/>
    <w:rsid w:val="000E53BA"/>
    <w:rsid w:val="000E5E49"/>
    <w:rsid w:val="000E6C20"/>
    <w:rsid w:val="000E6DD5"/>
    <w:rsid w:val="000E6F4C"/>
    <w:rsid w:val="000E7124"/>
    <w:rsid w:val="000F2CE9"/>
    <w:rsid w:val="000F3457"/>
    <w:rsid w:val="000F34F6"/>
    <w:rsid w:val="000F3CF4"/>
    <w:rsid w:val="000F4415"/>
    <w:rsid w:val="000F4852"/>
    <w:rsid w:val="000F4E3F"/>
    <w:rsid w:val="000F65C9"/>
    <w:rsid w:val="00100579"/>
    <w:rsid w:val="0010119D"/>
    <w:rsid w:val="0010133F"/>
    <w:rsid w:val="00101C25"/>
    <w:rsid w:val="00101D57"/>
    <w:rsid w:val="00101EC3"/>
    <w:rsid w:val="0010250B"/>
    <w:rsid w:val="00102E5F"/>
    <w:rsid w:val="001040E7"/>
    <w:rsid w:val="00104CE8"/>
    <w:rsid w:val="00104ED2"/>
    <w:rsid w:val="00104F2D"/>
    <w:rsid w:val="001053C7"/>
    <w:rsid w:val="00105976"/>
    <w:rsid w:val="00105BEC"/>
    <w:rsid w:val="00105C3F"/>
    <w:rsid w:val="00105C5E"/>
    <w:rsid w:val="00105CA1"/>
    <w:rsid w:val="001065FE"/>
    <w:rsid w:val="00106CFC"/>
    <w:rsid w:val="00107AB2"/>
    <w:rsid w:val="0011113E"/>
    <w:rsid w:val="001113CD"/>
    <w:rsid w:val="0011150D"/>
    <w:rsid w:val="00111DD7"/>
    <w:rsid w:val="00113466"/>
    <w:rsid w:val="00113663"/>
    <w:rsid w:val="00113FFC"/>
    <w:rsid w:val="0011604B"/>
    <w:rsid w:val="00117609"/>
    <w:rsid w:val="001202C8"/>
    <w:rsid w:val="00120CFA"/>
    <w:rsid w:val="0012177E"/>
    <w:rsid w:val="00122AAF"/>
    <w:rsid w:val="00123118"/>
    <w:rsid w:val="001233AF"/>
    <w:rsid w:val="0012343B"/>
    <w:rsid w:val="001237EF"/>
    <w:rsid w:val="001244C0"/>
    <w:rsid w:val="0012656D"/>
    <w:rsid w:val="0012676A"/>
    <w:rsid w:val="00126B98"/>
    <w:rsid w:val="00127A89"/>
    <w:rsid w:val="00127CE2"/>
    <w:rsid w:val="00130AA9"/>
    <w:rsid w:val="00130D4E"/>
    <w:rsid w:val="00130F9D"/>
    <w:rsid w:val="00131216"/>
    <w:rsid w:val="00131408"/>
    <w:rsid w:val="00132EA7"/>
    <w:rsid w:val="0013418C"/>
    <w:rsid w:val="001343CB"/>
    <w:rsid w:val="00135638"/>
    <w:rsid w:val="00136604"/>
    <w:rsid w:val="00137BBF"/>
    <w:rsid w:val="00137CBC"/>
    <w:rsid w:val="00140351"/>
    <w:rsid w:val="00140843"/>
    <w:rsid w:val="001418A4"/>
    <w:rsid w:val="00141F1E"/>
    <w:rsid w:val="001421E3"/>
    <w:rsid w:val="00142B67"/>
    <w:rsid w:val="00143761"/>
    <w:rsid w:val="00143CAF"/>
    <w:rsid w:val="001448E5"/>
    <w:rsid w:val="0014526A"/>
    <w:rsid w:val="001453F3"/>
    <w:rsid w:val="001467A1"/>
    <w:rsid w:val="0014716B"/>
    <w:rsid w:val="0015233A"/>
    <w:rsid w:val="00152CBA"/>
    <w:rsid w:val="00152E18"/>
    <w:rsid w:val="00154F55"/>
    <w:rsid w:val="001550C8"/>
    <w:rsid w:val="0015533F"/>
    <w:rsid w:val="00155823"/>
    <w:rsid w:val="00155E07"/>
    <w:rsid w:val="00156A57"/>
    <w:rsid w:val="0015710F"/>
    <w:rsid w:val="00163AE1"/>
    <w:rsid w:val="0016444E"/>
    <w:rsid w:val="0016518E"/>
    <w:rsid w:val="001660AA"/>
    <w:rsid w:val="001664C1"/>
    <w:rsid w:val="00166E0D"/>
    <w:rsid w:val="00170AB8"/>
    <w:rsid w:val="00170B96"/>
    <w:rsid w:val="00170DBE"/>
    <w:rsid w:val="00171072"/>
    <w:rsid w:val="0017192B"/>
    <w:rsid w:val="00171E08"/>
    <w:rsid w:val="0017333D"/>
    <w:rsid w:val="00174442"/>
    <w:rsid w:val="0017628F"/>
    <w:rsid w:val="00177893"/>
    <w:rsid w:val="00177C19"/>
    <w:rsid w:val="00182D4E"/>
    <w:rsid w:val="00182E5B"/>
    <w:rsid w:val="00183969"/>
    <w:rsid w:val="00184657"/>
    <w:rsid w:val="00184E2E"/>
    <w:rsid w:val="001864A5"/>
    <w:rsid w:val="00187C72"/>
    <w:rsid w:val="0019080A"/>
    <w:rsid w:val="0019205B"/>
    <w:rsid w:val="001928C8"/>
    <w:rsid w:val="00192AAE"/>
    <w:rsid w:val="00192D07"/>
    <w:rsid w:val="00193445"/>
    <w:rsid w:val="001948CA"/>
    <w:rsid w:val="001A0277"/>
    <w:rsid w:val="001A02B6"/>
    <w:rsid w:val="001A04D0"/>
    <w:rsid w:val="001A0A54"/>
    <w:rsid w:val="001A0B58"/>
    <w:rsid w:val="001A10DA"/>
    <w:rsid w:val="001A14C9"/>
    <w:rsid w:val="001A1CBC"/>
    <w:rsid w:val="001A33D7"/>
    <w:rsid w:val="001A34E9"/>
    <w:rsid w:val="001A39BD"/>
    <w:rsid w:val="001A3DD4"/>
    <w:rsid w:val="001A3EBF"/>
    <w:rsid w:val="001A4BB3"/>
    <w:rsid w:val="001A505A"/>
    <w:rsid w:val="001A5DF4"/>
    <w:rsid w:val="001A5FFC"/>
    <w:rsid w:val="001A6A73"/>
    <w:rsid w:val="001A6FF9"/>
    <w:rsid w:val="001A7038"/>
    <w:rsid w:val="001B0929"/>
    <w:rsid w:val="001B0B93"/>
    <w:rsid w:val="001B0F3E"/>
    <w:rsid w:val="001B1298"/>
    <w:rsid w:val="001B205A"/>
    <w:rsid w:val="001B22FB"/>
    <w:rsid w:val="001B2760"/>
    <w:rsid w:val="001B2C07"/>
    <w:rsid w:val="001B2E85"/>
    <w:rsid w:val="001B2FBE"/>
    <w:rsid w:val="001B32F9"/>
    <w:rsid w:val="001B35CD"/>
    <w:rsid w:val="001B3F85"/>
    <w:rsid w:val="001B40AC"/>
    <w:rsid w:val="001B42E5"/>
    <w:rsid w:val="001B4E06"/>
    <w:rsid w:val="001B5181"/>
    <w:rsid w:val="001B592C"/>
    <w:rsid w:val="001B5D09"/>
    <w:rsid w:val="001B6383"/>
    <w:rsid w:val="001B69DE"/>
    <w:rsid w:val="001B7F35"/>
    <w:rsid w:val="001C029A"/>
    <w:rsid w:val="001C061C"/>
    <w:rsid w:val="001C0D97"/>
    <w:rsid w:val="001C16F1"/>
    <w:rsid w:val="001C1C88"/>
    <w:rsid w:val="001C1E12"/>
    <w:rsid w:val="001C23B6"/>
    <w:rsid w:val="001C28CC"/>
    <w:rsid w:val="001C2A20"/>
    <w:rsid w:val="001C43C9"/>
    <w:rsid w:val="001C4931"/>
    <w:rsid w:val="001C5289"/>
    <w:rsid w:val="001C5AE6"/>
    <w:rsid w:val="001C5B5A"/>
    <w:rsid w:val="001C5BE3"/>
    <w:rsid w:val="001C6486"/>
    <w:rsid w:val="001C65AB"/>
    <w:rsid w:val="001C76B5"/>
    <w:rsid w:val="001C7A5E"/>
    <w:rsid w:val="001D0AAB"/>
    <w:rsid w:val="001D1147"/>
    <w:rsid w:val="001D13A6"/>
    <w:rsid w:val="001D25D1"/>
    <w:rsid w:val="001D2919"/>
    <w:rsid w:val="001D29DE"/>
    <w:rsid w:val="001D30FF"/>
    <w:rsid w:val="001D3D11"/>
    <w:rsid w:val="001D439E"/>
    <w:rsid w:val="001D4C1A"/>
    <w:rsid w:val="001D4F57"/>
    <w:rsid w:val="001D59D0"/>
    <w:rsid w:val="001D62EA"/>
    <w:rsid w:val="001D6425"/>
    <w:rsid w:val="001D64D0"/>
    <w:rsid w:val="001D6F9E"/>
    <w:rsid w:val="001E035C"/>
    <w:rsid w:val="001E038E"/>
    <w:rsid w:val="001E0C49"/>
    <w:rsid w:val="001E0D77"/>
    <w:rsid w:val="001E0F52"/>
    <w:rsid w:val="001E1425"/>
    <w:rsid w:val="001E17EB"/>
    <w:rsid w:val="001E1C38"/>
    <w:rsid w:val="001E380C"/>
    <w:rsid w:val="001E4966"/>
    <w:rsid w:val="001E6ECF"/>
    <w:rsid w:val="001F25C9"/>
    <w:rsid w:val="001F4C2F"/>
    <w:rsid w:val="001F5E8E"/>
    <w:rsid w:val="001F6B34"/>
    <w:rsid w:val="001F7E7A"/>
    <w:rsid w:val="002011F8"/>
    <w:rsid w:val="0020133E"/>
    <w:rsid w:val="002016EC"/>
    <w:rsid w:val="002020A0"/>
    <w:rsid w:val="002038A4"/>
    <w:rsid w:val="00203B02"/>
    <w:rsid w:val="00204511"/>
    <w:rsid w:val="00204C44"/>
    <w:rsid w:val="00206C66"/>
    <w:rsid w:val="00206FF5"/>
    <w:rsid w:val="00210730"/>
    <w:rsid w:val="00211CAC"/>
    <w:rsid w:val="00211E1C"/>
    <w:rsid w:val="00212309"/>
    <w:rsid w:val="00212433"/>
    <w:rsid w:val="002129E5"/>
    <w:rsid w:val="00212CF8"/>
    <w:rsid w:val="00212F79"/>
    <w:rsid w:val="00213C41"/>
    <w:rsid w:val="0021433F"/>
    <w:rsid w:val="00214906"/>
    <w:rsid w:val="002159B8"/>
    <w:rsid w:val="00216353"/>
    <w:rsid w:val="00216950"/>
    <w:rsid w:val="00216D90"/>
    <w:rsid w:val="00217956"/>
    <w:rsid w:val="00217B6B"/>
    <w:rsid w:val="00221484"/>
    <w:rsid w:val="00221EC1"/>
    <w:rsid w:val="0022260C"/>
    <w:rsid w:val="002226B8"/>
    <w:rsid w:val="00223CD3"/>
    <w:rsid w:val="0022461C"/>
    <w:rsid w:val="00224756"/>
    <w:rsid w:val="00224AA0"/>
    <w:rsid w:val="00224C68"/>
    <w:rsid w:val="0022585E"/>
    <w:rsid w:val="002279DD"/>
    <w:rsid w:val="00227D70"/>
    <w:rsid w:val="0023012C"/>
    <w:rsid w:val="0023071C"/>
    <w:rsid w:val="0023086C"/>
    <w:rsid w:val="00230E31"/>
    <w:rsid w:val="00231D67"/>
    <w:rsid w:val="00232760"/>
    <w:rsid w:val="002327CD"/>
    <w:rsid w:val="00232949"/>
    <w:rsid w:val="00232D3B"/>
    <w:rsid w:val="0023468C"/>
    <w:rsid w:val="00234782"/>
    <w:rsid w:val="0023503B"/>
    <w:rsid w:val="00236016"/>
    <w:rsid w:val="002368AB"/>
    <w:rsid w:val="00236CBE"/>
    <w:rsid w:val="002379C2"/>
    <w:rsid w:val="0024162E"/>
    <w:rsid w:val="00241ACA"/>
    <w:rsid w:val="00242033"/>
    <w:rsid w:val="00242397"/>
    <w:rsid w:val="002423DC"/>
    <w:rsid w:val="00242B35"/>
    <w:rsid w:val="00243A60"/>
    <w:rsid w:val="00244BDB"/>
    <w:rsid w:val="00244E71"/>
    <w:rsid w:val="0024578D"/>
    <w:rsid w:val="00246A41"/>
    <w:rsid w:val="00247B8C"/>
    <w:rsid w:val="00247FE6"/>
    <w:rsid w:val="00247FF3"/>
    <w:rsid w:val="00250A88"/>
    <w:rsid w:val="00251EC9"/>
    <w:rsid w:val="00253535"/>
    <w:rsid w:val="00253774"/>
    <w:rsid w:val="00254149"/>
    <w:rsid w:val="00254E2C"/>
    <w:rsid w:val="002563EB"/>
    <w:rsid w:val="002564EC"/>
    <w:rsid w:val="0025673D"/>
    <w:rsid w:val="002572F4"/>
    <w:rsid w:val="002577A8"/>
    <w:rsid w:val="00257B98"/>
    <w:rsid w:val="00260405"/>
    <w:rsid w:val="00260477"/>
    <w:rsid w:val="002617BB"/>
    <w:rsid w:val="002619F4"/>
    <w:rsid w:val="00261FA9"/>
    <w:rsid w:val="0026220E"/>
    <w:rsid w:val="00265022"/>
    <w:rsid w:val="00265939"/>
    <w:rsid w:val="00265976"/>
    <w:rsid w:val="00265E7B"/>
    <w:rsid w:val="002664C7"/>
    <w:rsid w:val="00270498"/>
    <w:rsid w:val="00270FCE"/>
    <w:rsid w:val="00272EF6"/>
    <w:rsid w:val="00273A6F"/>
    <w:rsid w:val="00273ED9"/>
    <w:rsid w:val="00274A1B"/>
    <w:rsid w:val="002808B6"/>
    <w:rsid w:val="00280BE6"/>
    <w:rsid w:val="002816EE"/>
    <w:rsid w:val="00281C4D"/>
    <w:rsid w:val="00282C77"/>
    <w:rsid w:val="0028326D"/>
    <w:rsid w:val="0028353D"/>
    <w:rsid w:val="0028458F"/>
    <w:rsid w:val="00284971"/>
    <w:rsid w:val="00285760"/>
    <w:rsid w:val="002857A2"/>
    <w:rsid w:val="00285A22"/>
    <w:rsid w:val="00285BEF"/>
    <w:rsid w:val="0028642C"/>
    <w:rsid w:val="002865F8"/>
    <w:rsid w:val="00286BCC"/>
    <w:rsid w:val="00290316"/>
    <w:rsid w:val="00290D5E"/>
    <w:rsid w:val="00292229"/>
    <w:rsid w:val="00292544"/>
    <w:rsid w:val="00292B32"/>
    <w:rsid w:val="002933AA"/>
    <w:rsid w:val="0029432F"/>
    <w:rsid w:val="0029449E"/>
    <w:rsid w:val="00294B20"/>
    <w:rsid w:val="00294CB7"/>
    <w:rsid w:val="00295022"/>
    <w:rsid w:val="00295758"/>
    <w:rsid w:val="002957C8"/>
    <w:rsid w:val="002958E0"/>
    <w:rsid w:val="00296338"/>
    <w:rsid w:val="002963AC"/>
    <w:rsid w:val="002967C1"/>
    <w:rsid w:val="00297041"/>
    <w:rsid w:val="00297AA1"/>
    <w:rsid w:val="002A138C"/>
    <w:rsid w:val="002A1B5C"/>
    <w:rsid w:val="002A2475"/>
    <w:rsid w:val="002A2A5D"/>
    <w:rsid w:val="002A34CE"/>
    <w:rsid w:val="002A34FB"/>
    <w:rsid w:val="002A42E2"/>
    <w:rsid w:val="002A687A"/>
    <w:rsid w:val="002A6EC2"/>
    <w:rsid w:val="002A6F8A"/>
    <w:rsid w:val="002A7C80"/>
    <w:rsid w:val="002B0275"/>
    <w:rsid w:val="002B096C"/>
    <w:rsid w:val="002B0995"/>
    <w:rsid w:val="002B0D31"/>
    <w:rsid w:val="002B1A04"/>
    <w:rsid w:val="002B1DB5"/>
    <w:rsid w:val="002B1F59"/>
    <w:rsid w:val="002B2E12"/>
    <w:rsid w:val="002B3C14"/>
    <w:rsid w:val="002B442B"/>
    <w:rsid w:val="002B451C"/>
    <w:rsid w:val="002B48EB"/>
    <w:rsid w:val="002B4EDC"/>
    <w:rsid w:val="002B565B"/>
    <w:rsid w:val="002B574C"/>
    <w:rsid w:val="002B781A"/>
    <w:rsid w:val="002B7ED6"/>
    <w:rsid w:val="002C0AB0"/>
    <w:rsid w:val="002C0B03"/>
    <w:rsid w:val="002C1507"/>
    <w:rsid w:val="002C1E9B"/>
    <w:rsid w:val="002C1F35"/>
    <w:rsid w:val="002C3568"/>
    <w:rsid w:val="002C3CD0"/>
    <w:rsid w:val="002C4114"/>
    <w:rsid w:val="002C44E9"/>
    <w:rsid w:val="002C4C13"/>
    <w:rsid w:val="002C4F5A"/>
    <w:rsid w:val="002C6424"/>
    <w:rsid w:val="002C65CB"/>
    <w:rsid w:val="002C7537"/>
    <w:rsid w:val="002D1005"/>
    <w:rsid w:val="002D248E"/>
    <w:rsid w:val="002D299C"/>
    <w:rsid w:val="002D37E2"/>
    <w:rsid w:val="002D3E72"/>
    <w:rsid w:val="002D4A93"/>
    <w:rsid w:val="002D6275"/>
    <w:rsid w:val="002D67B7"/>
    <w:rsid w:val="002D700B"/>
    <w:rsid w:val="002D75CE"/>
    <w:rsid w:val="002E02D5"/>
    <w:rsid w:val="002E03F0"/>
    <w:rsid w:val="002E14AF"/>
    <w:rsid w:val="002E1736"/>
    <w:rsid w:val="002E1842"/>
    <w:rsid w:val="002E1A87"/>
    <w:rsid w:val="002E2303"/>
    <w:rsid w:val="002E23C6"/>
    <w:rsid w:val="002E27D4"/>
    <w:rsid w:val="002E3ACB"/>
    <w:rsid w:val="002E3CA9"/>
    <w:rsid w:val="002E4995"/>
    <w:rsid w:val="002E5181"/>
    <w:rsid w:val="002E5673"/>
    <w:rsid w:val="002E5A62"/>
    <w:rsid w:val="002E6AF3"/>
    <w:rsid w:val="002F04BC"/>
    <w:rsid w:val="002F08D6"/>
    <w:rsid w:val="002F0B91"/>
    <w:rsid w:val="002F23AC"/>
    <w:rsid w:val="002F28DC"/>
    <w:rsid w:val="002F2CBD"/>
    <w:rsid w:val="002F2CE7"/>
    <w:rsid w:val="002F4621"/>
    <w:rsid w:val="002F472B"/>
    <w:rsid w:val="002F4AD6"/>
    <w:rsid w:val="002F540C"/>
    <w:rsid w:val="002F570B"/>
    <w:rsid w:val="002F65C5"/>
    <w:rsid w:val="002F6A9F"/>
    <w:rsid w:val="002F6B15"/>
    <w:rsid w:val="00300213"/>
    <w:rsid w:val="003002A7"/>
    <w:rsid w:val="003002C6"/>
    <w:rsid w:val="00300527"/>
    <w:rsid w:val="003005A0"/>
    <w:rsid w:val="00301075"/>
    <w:rsid w:val="00303EF5"/>
    <w:rsid w:val="00304209"/>
    <w:rsid w:val="0030455A"/>
    <w:rsid w:val="00304E05"/>
    <w:rsid w:val="00305D9B"/>
    <w:rsid w:val="00306058"/>
    <w:rsid w:val="00306E9E"/>
    <w:rsid w:val="0031081A"/>
    <w:rsid w:val="00310C0F"/>
    <w:rsid w:val="00312771"/>
    <w:rsid w:val="003135B9"/>
    <w:rsid w:val="00314C80"/>
    <w:rsid w:val="0031519E"/>
    <w:rsid w:val="003156B1"/>
    <w:rsid w:val="00315CC7"/>
    <w:rsid w:val="0032011D"/>
    <w:rsid w:val="003206AB"/>
    <w:rsid w:val="00320741"/>
    <w:rsid w:val="00320D39"/>
    <w:rsid w:val="003213BB"/>
    <w:rsid w:val="0032169E"/>
    <w:rsid w:val="00321BBB"/>
    <w:rsid w:val="00322363"/>
    <w:rsid w:val="00323738"/>
    <w:rsid w:val="00323CCC"/>
    <w:rsid w:val="003242A7"/>
    <w:rsid w:val="0032474C"/>
    <w:rsid w:val="00325A64"/>
    <w:rsid w:val="00326018"/>
    <w:rsid w:val="003262C3"/>
    <w:rsid w:val="00327C88"/>
    <w:rsid w:val="0033080E"/>
    <w:rsid w:val="00332874"/>
    <w:rsid w:val="00333247"/>
    <w:rsid w:val="00333A3B"/>
    <w:rsid w:val="0033520A"/>
    <w:rsid w:val="003355FE"/>
    <w:rsid w:val="00335A2B"/>
    <w:rsid w:val="00335C5A"/>
    <w:rsid w:val="00336B82"/>
    <w:rsid w:val="00337259"/>
    <w:rsid w:val="0033798E"/>
    <w:rsid w:val="00340727"/>
    <w:rsid w:val="00342481"/>
    <w:rsid w:val="00342E22"/>
    <w:rsid w:val="00343D9C"/>
    <w:rsid w:val="0034479B"/>
    <w:rsid w:val="003449C0"/>
    <w:rsid w:val="00344D56"/>
    <w:rsid w:val="0034583F"/>
    <w:rsid w:val="00345EDA"/>
    <w:rsid w:val="00346857"/>
    <w:rsid w:val="0034705F"/>
    <w:rsid w:val="00347556"/>
    <w:rsid w:val="00347C07"/>
    <w:rsid w:val="00347F36"/>
    <w:rsid w:val="00350864"/>
    <w:rsid w:val="00350F39"/>
    <w:rsid w:val="003517CC"/>
    <w:rsid w:val="00352592"/>
    <w:rsid w:val="00353558"/>
    <w:rsid w:val="00353915"/>
    <w:rsid w:val="00354ACA"/>
    <w:rsid w:val="00355040"/>
    <w:rsid w:val="00355A4E"/>
    <w:rsid w:val="00356861"/>
    <w:rsid w:val="00357623"/>
    <w:rsid w:val="00357656"/>
    <w:rsid w:val="00357E59"/>
    <w:rsid w:val="003603A6"/>
    <w:rsid w:val="00361D1D"/>
    <w:rsid w:val="00362E15"/>
    <w:rsid w:val="00363312"/>
    <w:rsid w:val="003634C0"/>
    <w:rsid w:val="00364B06"/>
    <w:rsid w:val="0036550A"/>
    <w:rsid w:val="00366ECF"/>
    <w:rsid w:val="003670C8"/>
    <w:rsid w:val="00367437"/>
    <w:rsid w:val="00370CF6"/>
    <w:rsid w:val="0037173B"/>
    <w:rsid w:val="00371804"/>
    <w:rsid w:val="00372008"/>
    <w:rsid w:val="00372898"/>
    <w:rsid w:val="003731F1"/>
    <w:rsid w:val="003733F1"/>
    <w:rsid w:val="003742B8"/>
    <w:rsid w:val="0037456F"/>
    <w:rsid w:val="00374DA2"/>
    <w:rsid w:val="00374DFA"/>
    <w:rsid w:val="003752A9"/>
    <w:rsid w:val="00377574"/>
    <w:rsid w:val="00377A4A"/>
    <w:rsid w:val="003804AF"/>
    <w:rsid w:val="00380B94"/>
    <w:rsid w:val="00381181"/>
    <w:rsid w:val="00381320"/>
    <w:rsid w:val="003837A0"/>
    <w:rsid w:val="00383998"/>
    <w:rsid w:val="00384516"/>
    <w:rsid w:val="00384641"/>
    <w:rsid w:val="003846E9"/>
    <w:rsid w:val="00384BDC"/>
    <w:rsid w:val="0038664E"/>
    <w:rsid w:val="00386FF8"/>
    <w:rsid w:val="00390A64"/>
    <w:rsid w:val="003911E2"/>
    <w:rsid w:val="00391243"/>
    <w:rsid w:val="003914C7"/>
    <w:rsid w:val="00392318"/>
    <w:rsid w:val="0039240B"/>
    <w:rsid w:val="00392593"/>
    <w:rsid w:val="00392761"/>
    <w:rsid w:val="003932E7"/>
    <w:rsid w:val="00393639"/>
    <w:rsid w:val="00393F7E"/>
    <w:rsid w:val="00394E34"/>
    <w:rsid w:val="00394EE1"/>
    <w:rsid w:val="0039505E"/>
    <w:rsid w:val="0039523C"/>
    <w:rsid w:val="0039546E"/>
    <w:rsid w:val="0039690F"/>
    <w:rsid w:val="00396B19"/>
    <w:rsid w:val="003A0738"/>
    <w:rsid w:val="003A107F"/>
    <w:rsid w:val="003A1225"/>
    <w:rsid w:val="003A12DC"/>
    <w:rsid w:val="003A24A2"/>
    <w:rsid w:val="003A2DCE"/>
    <w:rsid w:val="003A35C6"/>
    <w:rsid w:val="003A42FA"/>
    <w:rsid w:val="003A5027"/>
    <w:rsid w:val="003A59CE"/>
    <w:rsid w:val="003A5B31"/>
    <w:rsid w:val="003A5F6C"/>
    <w:rsid w:val="003A6128"/>
    <w:rsid w:val="003A623F"/>
    <w:rsid w:val="003A643D"/>
    <w:rsid w:val="003A72CE"/>
    <w:rsid w:val="003A7CFC"/>
    <w:rsid w:val="003B166D"/>
    <w:rsid w:val="003B1D95"/>
    <w:rsid w:val="003B2741"/>
    <w:rsid w:val="003B2C55"/>
    <w:rsid w:val="003B444E"/>
    <w:rsid w:val="003B5D75"/>
    <w:rsid w:val="003B61B8"/>
    <w:rsid w:val="003B682B"/>
    <w:rsid w:val="003B78D3"/>
    <w:rsid w:val="003C0CB1"/>
    <w:rsid w:val="003C10DB"/>
    <w:rsid w:val="003C1173"/>
    <w:rsid w:val="003C11D4"/>
    <w:rsid w:val="003C15C2"/>
    <w:rsid w:val="003C1A29"/>
    <w:rsid w:val="003C1CF9"/>
    <w:rsid w:val="003C2194"/>
    <w:rsid w:val="003C23AA"/>
    <w:rsid w:val="003C268D"/>
    <w:rsid w:val="003C30A1"/>
    <w:rsid w:val="003C36B8"/>
    <w:rsid w:val="003C36D9"/>
    <w:rsid w:val="003C39C5"/>
    <w:rsid w:val="003C3D8E"/>
    <w:rsid w:val="003C41B3"/>
    <w:rsid w:val="003C4B5E"/>
    <w:rsid w:val="003C532A"/>
    <w:rsid w:val="003C7338"/>
    <w:rsid w:val="003D0198"/>
    <w:rsid w:val="003D06B8"/>
    <w:rsid w:val="003D1264"/>
    <w:rsid w:val="003D1636"/>
    <w:rsid w:val="003D2C53"/>
    <w:rsid w:val="003D33C4"/>
    <w:rsid w:val="003D3592"/>
    <w:rsid w:val="003D365D"/>
    <w:rsid w:val="003D399D"/>
    <w:rsid w:val="003D3D7F"/>
    <w:rsid w:val="003D4686"/>
    <w:rsid w:val="003D4A60"/>
    <w:rsid w:val="003D57F8"/>
    <w:rsid w:val="003D5F55"/>
    <w:rsid w:val="003D661A"/>
    <w:rsid w:val="003D6667"/>
    <w:rsid w:val="003D693D"/>
    <w:rsid w:val="003D70AF"/>
    <w:rsid w:val="003D70E6"/>
    <w:rsid w:val="003E01FE"/>
    <w:rsid w:val="003E0972"/>
    <w:rsid w:val="003E181B"/>
    <w:rsid w:val="003E266D"/>
    <w:rsid w:val="003E3677"/>
    <w:rsid w:val="003E3E2D"/>
    <w:rsid w:val="003E4475"/>
    <w:rsid w:val="003E455F"/>
    <w:rsid w:val="003E4BBA"/>
    <w:rsid w:val="003E4BC7"/>
    <w:rsid w:val="003E5CFA"/>
    <w:rsid w:val="003E5CFC"/>
    <w:rsid w:val="003E6159"/>
    <w:rsid w:val="003E6AB0"/>
    <w:rsid w:val="003E6CC5"/>
    <w:rsid w:val="003F089F"/>
    <w:rsid w:val="003F1EF8"/>
    <w:rsid w:val="003F24CC"/>
    <w:rsid w:val="003F262A"/>
    <w:rsid w:val="003F4320"/>
    <w:rsid w:val="003F4694"/>
    <w:rsid w:val="003F48AF"/>
    <w:rsid w:val="003F4CCE"/>
    <w:rsid w:val="003F4E6F"/>
    <w:rsid w:val="003F50C5"/>
    <w:rsid w:val="003F5732"/>
    <w:rsid w:val="003F6218"/>
    <w:rsid w:val="003F6326"/>
    <w:rsid w:val="003F6B83"/>
    <w:rsid w:val="003F736C"/>
    <w:rsid w:val="003F767D"/>
    <w:rsid w:val="0040218B"/>
    <w:rsid w:val="00403B7C"/>
    <w:rsid w:val="00403CB5"/>
    <w:rsid w:val="00404039"/>
    <w:rsid w:val="00404465"/>
    <w:rsid w:val="00404627"/>
    <w:rsid w:val="004047BF"/>
    <w:rsid w:val="004055DE"/>
    <w:rsid w:val="00405A3A"/>
    <w:rsid w:val="0040662A"/>
    <w:rsid w:val="004066BD"/>
    <w:rsid w:val="004068C8"/>
    <w:rsid w:val="00406A0F"/>
    <w:rsid w:val="00406BF0"/>
    <w:rsid w:val="00407469"/>
    <w:rsid w:val="00407D9A"/>
    <w:rsid w:val="004109F4"/>
    <w:rsid w:val="00410A0F"/>
    <w:rsid w:val="0041140C"/>
    <w:rsid w:val="00413049"/>
    <w:rsid w:val="004131C1"/>
    <w:rsid w:val="0041321B"/>
    <w:rsid w:val="004143C2"/>
    <w:rsid w:val="00414442"/>
    <w:rsid w:val="004145DB"/>
    <w:rsid w:val="0041509E"/>
    <w:rsid w:val="00417456"/>
    <w:rsid w:val="0041786C"/>
    <w:rsid w:val="00420689"/>
    <w:rsid w:val="004207EF"/>
    <w:rsid w:val="004220CE"/>
    <w:rsid w:val="00422407"/>
    <w:rsid w:val="004224FE"/>
    <w:rsid w:val="00422715"/>
    <w:rsid w:val="00422760"/>
    <w:rsid w:val="00422939"/>
    <w:rsid w:val="00425122"/>
    <w:rsid w:val="004254F0"/>
    <w:rsid w:val="00425ADD"/>
    <w:rsid w:val="00425C5F"/>
    <w:rsid w:val="0042620D"/>
    <w:rsid w:val="0042704E"/>
    <w:rsid w:val="0042768D"/>
    <w:rsid w:val="0043051A"/>
    <w:rsid w:val="0043153F"/>
    <w:rsid w:val="00432ABA"/>
    <w:rsid w:val="00432FAE"/>
    <w:rsid w:val="00433B03"/>
    <w:rsid w:val="00434DE8"/>
    <w:rsid w:val="0043574B"/>
    <w:rsid w:val="00435854"/>
    <w:rsid w:val="00436D22"/>
    <w:rsid w:val="00436DB6"/>
    <w:rsid w:val="00437328"/>
    <w:rsid w:val="00437878"/>
    <w:rsid w:val="0044116D"/>
    <w:rsid w:val="004431A6"/>
    <w:rsid w:val="00443B21"/>
    <w:rsid w:val="00443E3D"/>
    <w:rsid w:val="004445D8"/>
    <w:rsid w:val="004448D4"/>
    <w:rsid w:val="00444E74"/>
    <w:rsid w:val="00445B73"/>
    <w:rsid w:val="0044798C"/>
    <w:rsid w:val="00447D52"/>
    <w:rsid w:val="00447F87"/>
    <w:rsid w:val="00450982"/>
    <w:rsid w:val="00450E8F"/>
    <w:rsid w:val="004517A8"/>
    <w:rsid w:val="004519B9"/>
    <w:rsid w:val="004527D5"/>
    <w:rsid w:val="00452B43"/>
    <w:rsid w:val="00452D33"/>
    <w:rsid w:val="0045328F"/>
    <w:rsid w:val="00454435"/>
    <w:rsid w:val="0045460E"/>
    <w:rsid w:val="00454A8B"/>
    <w:rsid w:val="00454C9A"/>
    <w:rsid w:val="00454D4B"/>
    <w:rsid w:val="004562D8"/>
    <w:rsid w:val="004562EF"/>
    <w:rsid w:val="00456871"/>
    <w:rsid w:val="00457F34"/>
    <w:rsid w:val="00457F84"/>
    <w:rsid w:val="0046000D"/>
    <w:rsid w:val="004609D9"/>
    <w:rsid w:val="00461139"/>
    <w:rsid w:val="004614F6"/>
    <w:rsid w:val="0046161F"/>
    <w:rsid w:val="004622A6"/>
    <w:rsid w:val="004624B2"/>
    <w:rsid w:val="0046316B"/>
    <w:rsid w:val="00463D44"/>
    <w:rsid w:val="0046499C"/>
    <w:rsid w:val="004649EA"/>
    <w:rsid w:val="004658A1"/>
    <w:rsid w:val="00467EBF"/>
    <w:rsid w:val="00471131"/>
    <w:rsid w:val="00471BCC"/>
    <w:rsid w:val="004723D3"/>
    <w:rsid w:val="0047332C"/>
    <w:rsid w:val="00473656"/>
    <w:rsid w:val="004738BC"/>
    <w:rsid w:val="00473D2D"/>
    <w:rsid w:val="00473D61"/>
    <w:rsid w:val="00474208"/>
    <w:rsid w:val="00474658"/>
    <w:rsid w:val="00474C37"/>
    <w:rsid w:val="00474EC5"/>
    <w:rsid w:val="004750C3"/>
    <w:rsid w:val="004751AE"/>
    <w:rsid w:val="00475BCF"/>
    <w:rsid w:val="00475DE3"/>
    <w:rsid w:val="00476900"/>
    <w:rsid w:val="00476B87"/>
    <w:rsid w:val="00476DCE"/>
    <w:rsid w:val="0047709B"/>
    <w:rsid w:val="0047739C"/>
    <w:rsid w:val="004776C4"/>
    <w:rsid w:val="00477F56"/>
    <w:rsid w:val="00480E19"/>
    <w:rsid w:val="00481596"/>
    <w:rsid w:val="00481EA9"/>
    <w:rsid w:val="00482403"/>
    <w:rsid w:val="004830AA"/>
    <w:rsid w:val="004830F3"/>
    <w:rsid w:val="00483DA6"/>
    <w:rsid w:val="0048496F"/>
    <w:rsid w:val="00484E7B"/>
    <w:rsid w:val="00484FE3"/>
    <w:rsid w:val="00485688"/>
    <w:rsid w:val="0048580C"/>
    <w:rsid w:val="00485EF7"/>
    <w:rsid w:val="00486140"/>
    <w:rsid w:val="0048723A"/>
    <w:rsid w:val="00487FF3"/>
    <w:rsid w:val="00490682"/>
    <w:rsid w:val="004936AD"/>
    <w:rsid w:val="0049465A"/>
    <w:rsid w:val="004946BD"/>
    <w:rsid w:val="004950B0"/>
    <w:rsid w:val="00496199"/>
    <w:rsid w:val="004962B6"/>
    <w:rsid w:val="00496D1B"/>
    <w:rsid w:val="0049768A"/>
    <w:rsid w:val="004978F6"/>
    <w:rsid w:val="004A056D"/>
    <w:rsid w:val="004A0F07"/>
    <w:rsid w:val="004A128F"/>
    <w:rsid w:val="004A13B5"/>
    <w:rsid w:val="004A154C"/>
    <w:rsid w:val="004A1FD0"/>
    <w:rsid w:val="004A1FFF"/>
    <w:rsid w:val="004A274C"/>
    <w:rsid w:val="004A2BBE"/>
    <w:rsid w:val="004A2C35"/>
    <w:rsid w:val="004A2EB7"/>
    <w:rsid w:val="004A3494"/>
    <w:rsid w:val="004A3B04"/>
    <w:rsid w:val="004A42C3"/>
    <w:rsid w:val="004A4E5C"/>
    <w:rsid w:val="004A5A0D"/>
    <w:rsid w:val="004A5BB3"/>
    <w:rsid w:val="004A5DA5"/>
    <w:rsid w:val="004A5E5D"/>
    <w:rsid w:val="004A733E"/>
    <w:rsid w:val="004A7446"/>
    <w:rsid w:val="004A7CDE"/>
    <w:rsid w:val="004B00ED"/>
    <w:rsid w:val="004B0F1C"/>
    <w:rsid w:val="004B133A"/>
    <w:rsid w:val="004B1E28"/>
    <w:rsid w:val="004B27CD"/>
    <w:rsid w:val="004B2A9A"/>
    <w:rsid w:val="004B3A9C"/>
    <w:rsid w:val="004B408F"/>
    <w:rsid w:val="004B40DE"/>
    <w:rsid w:val="004B5045"/>
    <w:rsid w:val="004B509F"/>
    <w:rsid w:val="004B5DD9"/>
    <w:rsid w:val="004B645F"/>
    <w:rsid w:val="004B6546"/>
    <w:rsid w:val="004B6793"/>
    <w:rsid w:val="004B6A41"/>
    <w:rsid w:val="004B6F47"/>
    <w:rsid w:val="004B7455"/>
    <w:rsid w:val="004B7548"/>
    <w:rsid w:val="004B7E65"/>
    <w:rsid w:val="004C004B"/>
    <w:rsid w:val="004C0B20"/>
    <w:rsid w:val="004C1383"/>
    <w:rsid w:val="004C1C75"/>
    <w:rsid w:val="004C27AD"/>
    <w:rsid w:val="004C39F9"/>
    <w:rsid w:val="004C481A"/>
    <w:rsid w:val="004C4FB6"/>
    <w:rsid w:val="004C504F"/>
    <w:rsid w:val="004C5380"/>
    <w:rsid w:val="004C548F"/>
    <w:rsid w:val="004C5AF5"/>
    <w:rsid w:val="004C6BEF"/>
    <w:rsid w:val="004C752E"/>
    <w:rsid w:val="004C7DE0"/>
    <w:rsid w:val="004C7F8F"/>
    <w:rsid w:val="004D07C8"/>
    <w:rsid w:val="004D0B39"/>
    <w:rsid w:val="004D1725"/>
    <w:rsid w:val="004D19D0"/>
    <w:rsid w:val="004D1D0A"/>
    <w:rsid w:val="004D30BC"/>
    <w:rsid w:val="004D36EF"/>
    <w:rsid w:val="004D5AFB"/>
    <w:rsid w:val="004D5DC0"/>
    <w:rsid w:val="004D5EA2"/>
    <w:rsid w:val="004D65A3"/>
    <w:rsid w:val="004D6851"/>
    <w:rsid w:val="004E0896"/>
    <w:rsid w:val="004E0A60"/>
    <w:rsid w:val="004E0AA0"/>
    <w:rsid w:val="004E21BC"/>
    <w:rsid w:val="004E2274"/>
    <w:rsid w:val="004E2F32"/>
    <w:rsid w:val="004E3D93"/>
    <w:rsid w:val="004E4109"/>
    <w:rsid w:val="004E42D2"/>
    <w:rsid w:val="004E435C"/>
    <w:rsid w:val="004E4B2C"/>
    <w:rsid w:val="004E50FA"/>
    <w:rsid w:val="004E602B"/>
    <w:rsid w:val="004E625C"/>
    <w:rsid w:val="004E6E12"/>
    <w:rsid w:val="004F0407"/>
    <w:rsid w:val="004F0954"/>
    <w:rsid w:val="004F0F09"/>
    <w:rsid w:val="004F1CE4"/>
    <w:rsid w:val="004F25E6"/>
    <w:rsid w:val="004F3DE8"/>
    <w:rsid w:val="004F3EEC"/>
    <w:rsid w:val="004F69F5"/>
    <w:rsid w:val="004F6F76"/>
    <w:rsid w:val="004F725E"/>
    <w:rsid w:val="005001E0"/>
    <w:rsid w:val="00500D48"/>
    <w:rsid w:val="00502430"/>
    <w:rsid w:val="0050299D"/>
    <w:rsid w:val="005038F2"/>
    <w:rsid w:val="00503FB6"/>
    <w:rsid w:val="00504712"/>
    <w:rsid w:val="005047DA"/>
    <w:rsid w:val="005050BF"/>
    <w:rsid w:val="00505AE1"/>
    <w:rsid w:val="0050620B"/>
    <w:rsid w:val="0050649E"/>
    <w:rsid w:val="005076BD"/>
    <w:rsid w:val="00507820"/>
    <w:rsid w:val="00507AAD"/>
    <w:rsid w:val="00510116"/>
    <w:rsid w:val="00510FB6"/>
    <w:rsid w:val="00511CB1"/>
    <w:rsid w:val="00511FEF"/>
    <w:rsid w:val="00514DA4"/>
    <w:rsid w:val="005154CE"/>
    <w:rsid w:val="0052018E"/>
    <w:rsid w:val="00520CEC"/>
    <w:rsid w:val="005211DE"/>
    <w:rsid w:val="00522D2E"/>
    <w:rsid w:val="005235BD"/>
    <w:rsid w:val="00524A09"/>
    <w:rsid w:val="0052556C"/>
    <w:rsid w:val="00525C0D"/>
    <w:rsid w:val="00526C97"/>
    <w:rsid w:val="0052793C"/>
    <w:rsid w:val="0053201E"/>
    <w:rsid w:val="00533807"/>
    <w:rsid w:val="00534868"/>
    <w:rsid w:val="00534A96"/>
    <w:rsid w:val="00535CC8"/>
    <w:rsid w:val="005362FC"/>
    <w:rsid w:val="0053687E"/>
    <w:rsid w:val="005370B0"/>
    <w:rsid w:val="0053713B"/>
    <w:rsid w:val="00537A3A"/>
    <w:rsid w:val="00537E75"/>
    <w:rsid w:val="005426B2"/>
    <w:rsid w:val="00542A34"/>
    <w:rsid w:val="0054337B"/>
    <w:rsid w:val="0054341E"/>
    <w:rsid w:val="005457DC"/>
    <w:rsid w:val="0054616B"/>
    <w:rsid w:val="00546B16"/>
    <w:rsid w:val="00546FC4"/>
    <w:rsid w:val="00547FBB"/>
    <w:rsid w:val="00550197"/>
    <w:rsid w:val="00550523"/>
    <w:rsid w:val="00551CA6"/>
    <w:rsid w:val="0055234D"/>
    <w:rsid w:val="00552B55"/>
    <w:rsid w:val="00553F7F"/>
    <w:rsid w:val="00555A4F"/>
    <w:rsid w:val="00555E1E"/>
    <w:rsid w:val="0055671E"/>
    <w:rsid w:val="00556CAB"/>
    <w:rsid w:val="00556E8D"/>
    <w:rsid w:val="005602A5"/>
    <w:rsid w:val="00562364"/>
    <w:rsid w:val="0056280E"/>
    <w:rsid w:val="00562EE0"/>
    <w:rsid w:val="00564206"/>
    <w:rsid w:val="00564508"/>
    <w:rsid w:val="00564AF9"/>
    <w:rsid w:val="0056616B"/>
    <w:rsid w:val="005668C0"/>
    <w:rsid w:val="00567005"/>
    <w:rsid w:val="005677ED"/>
    <w:rsid w:val="00567B92"/>
    <w:rsid w:val="00567CCD"/>
    <w:rsid w:val="005701F2"/>
    <w:rsid w:val="0057102D"/>
    <w:rsid w:val="00571091"/>
    <w:rsid w:val="005710EA"/>
    <w:rsid w:val="00572394"/>
    <w:rsid w:val="00572475"/>
    <w:rsid w:val="0057272B"/>
    <w:rsid w:val="0057286F"/>
    <w:rsid w:val="00572BC4"/>
    <w:rsid w:val="00572E72"/>
    <w:rsid w:val="00572F42"/>
    <w:rsid w:val="00575BB6"/>
    <w:rsid w:val="00576267"/>
    <w:rsid w:val="00576AEE"/>
    <w:rsid w:val="00576C64"/>
    <w:rsid w:val="00580EF7"/>
    <w:rsid w:val="00581660"/>
    <w:rsid w:val="005817C4"/>
    <w:rsid w:val="00583014"/>
    <w:rsid w:val="0058343E"/>
    <w:rsid w:val="00584C65"/>
    <w:rsid w:val="00584FC2"/>
    <w:rsid w:val="005850C5"/>
    <w:rsid w:val="0058599F"/>
    <w:rsid w:val="00586230"/>
    <w:rsid w:val="005864E0"/>
    <w:rsid w:val="005875BE"/>
    <w:rsid w:val="00587DAF"/>
    <w:rsid w:val="0059003C"/>
    <w:rsid w:val="00590248"/>
    <w:rsid w:val="005903FA"/>
    <w:rsid w:val="00590810"/>
    <w:rsid w:val="00590BA0"/>
    <w:rsid w:val="005910F9"/>
    <w:rsid w:val="0059296B"/>
    <w:rsid w:val="005934EC"/>
    <w:rsid w:val="0059352E"/>
    <w:rsid w:val="005936CD"/>
    <w:rsid w:val="00593D6E"/>
    <w:rsid w:val="005948E2"/>
    <w:rsid w:val="005948FA"/>
    <w:rsid w:val="00594A62"/>
    <w:rsid w:val="00594BF6"/>
    <w:rsid w:val="00595D07"/>
    <w:rsid w:val="005964E0"/>
    <w:rsid w:val="00597F79"/>
    <w:rsid w:val="005A05CD"/>
    <w:rsid w:val="005A1497"/>
    <w:rsid w:val="005A15C9"/>
    <w:rsid w:val="005A1BA2"/>
    <w:rsid w:val="005A3380"/>
    <w:rsid w:val="005A3F6F"/>
    <w:rsid w:val="005A4875"/>
    <w:rsid w:val="005A7F2E"/>
    <w:rsid w:val="005B29A4"/>
    <w:rsid w:val="005B30FF"/>
    <w:rsid w:val="005B4884"/>
    <w:rsid w:val="005B4E86"/>
    <w:rsid w:val="005B50B5"/>
    <w:rsid w:val="005B59FE"/>
    <w:rsid w:val="005B5A0C"/>
    <w:rsid w:val="005B64AC"/>
    <w:rsid w:val="005B7A4A"/>
    <w:rsid w:val="005B7CBD"/>
    <w:rsid w:val="005C030C"/>
    <w:rsid w:val="005C0701"/>
    <w:rsid w:val="005C198E"/>
    <w:rsid w:val="005C2876"/>
    <w:rsid w:val="005C31C5"/>
    <w:rsid w:val="005C3358"/>
    <w:rsid w:val="005C34E5"/>
    <w:rsid w:val="005C43FA"/>
    <w:rsid w:val="005C4AC8"/>
    <w:rsid w:val="005C564D"/>
    <w:rsid w:val="005C5902"/>
    <w:rsid w:val="005C6442"/>
    <w:rsid w:val="005C7013"/>
    <w:rsid w:val="005C78CC"/>
    <w:rsid w:val="005D04E6"/>
    <w:rsid w:val="005D0617"/>
    <w:rsid w:val="005D0B00"/>
    <w:rsid w:val="005D0D83"/>
    <w:rsid w:val="005D14E4"/>
    <w:rsid w:val="005D14E7"/>
    <w:rsid w:val="005D228A"/>
    <w:rsid w:val="005D24FD"/>
    <w:rsid w:val="005D2C7C"/>
    <w:rsid w:val="005D2E4D"/>
    <w:rsid w:val="005D309C"/>
    <w:rsid w:val="005D3D39"/>
    <w:rsid w:val="005D4028"/>
    <w:rsid w:val="005D654C"/>
    <w:rsid w:val="005D7B02"/>
    <w:rsid w:val="005D7B7A"/>
    <w:rsid w:val="005E300C"/>
    <w:rsid w:val="005E3F10"/>
    <w:rsid w:val="005E4DE8"/>
    <w:rsid w:val="005E54AC"/>
    <w:rsid w:val="005E67E2"/>
    <w:rsid w:val="005E6BB5"/>
    <w:rsid w:val="005E7224"/>
    <w:rsid w:val="005F007A"/>
    <w:rsid w:val="005F16B7"/>
    <w:rsid w:val="005F1CEC"/>
    <w:rsid w:val="005F2378"/>
    <w:rsid w:val="005F2F90"/>
    <w:rsid w:val="005F355D"/>
    <w:rsid w:val="005F365D"/>
    <w:rsid w:val="005F3EAF"/>
    <w:rsid w:val="005F4296"/>
    <w:rsid w:val="005F4545"/>
    <w:rsid w:val="005F4A1F"/>
    <w:rsid w:val="005F5569"/>
    <w:rsid w:val="005F5D08"/>
    <w:rsid w:val="005F696E"/>
    <w:rsid w:val="005F7122"/>
    <w:rsid w:val="005F77A8"/>
    <w:rsid w:val="005F7FBD"/>
    <w:rsid w:val="00600635"/>
    <w:rsid w:val="006007DC"/>
    <w:rsid w:val="00600EF8"/>
    <w:rsid w:val="006010E3"/>
    <w:rsid w:val="00602793"/>
    <w:rsid w:val="00602EE5"/>
    <w:rsid w:val="0060339C"/>
    <w:rsid w:val="00603557"/>
    <w:rsid w:val="006037D3"/>
    <w:rsid w:val="00604204"/>
    <w:rsid w:val="0060451D"/>
    <w:rsid w:val="006045CA"/>
    <w:rsid w:val="00604C25"/>
    <w:rsid w:val="00604FA3"/>
    <w:rsid w:val="00605599"/>
    <w:rsid w:val="00605A8B"/>
    <w:rsid w:val="00605B52"/>
    <w:rsid w:val="006108B4"/>
    <w:rsid w:val="006112FF"/>
    <w:rsid w:val="00611470"/>
    <w:rsid w:val="006116C8"/>
    <w:rsid w:val="00612C52"/>
    <w:rsid w:val="00612E4A"/>
    <w:rsid w:val="00613083"/>
    <w:rsid w:val="00613C04"/>
    <w:rsid w:val="00615469"/>
    <w:rsid w:val="0061572A"/>
    <w:rsid w:val="0061590B"/>
    <w:rsid w:val="006166AF"/>
    <w:rsid w:val="0061763D"/>
    <w:rsid w:val="00617AE4"/>
    <w:rsid w:val="00620099"/>
    <w:rsid w:val="006202A8"/>
    <w:rsid w:val="00622305"/>
    <w:rsid w:val="00623C8D"/>
    <w:rsid w:val="0062454F"/>
    <w:rsid w:val="00625163"/>
    <w:rsid w:val="00625565"/>
    <w:rsid w:val="00626036"/>
    <w:rsid w:val="006268A2"/>
    <w:rsid w:val="00627E68"/>
    <w:rsid w:val="00630736"/>
    <w:rsid w:val="006318AA"/>
    <w:rsid w:val="006324BE"/>
    <w:rsid w:val="00632823"/>
    <w:rsid w:val="0063369D"/>
    <w:rsid w:val="00635508"/>
    <w:rsid w:val="00636654"/>
    <w:rsid w:val="00637D7A"/>
    <w:rsid w:val="00637DBD"/>
    <w:rsid w:val="006408CF"/>
    <w:rsid w:val="00641681"/>
    <w:rsid w:val="006417E8"/>
    <w:rsid w:val="00641EEB"/>
    <w:rsid w:val="00642408"/>
    <w:rsid w:val="0064266C"/>
    <w:rsid w:val="006429C6"/>
    <w:rsid w:val="006437E6"/>
    <w:rsid w:val="006440AC"/>
    <w:rsid w:val="0064413E"/>
    <w:rsid w:val="006443C8"/>
    <w:rsid w:val="00645868"/>
    <w:rsid w:val="00645D26"/>
    <w:rsid w:val="00646324"/>
    <w:rsid w:val="00646F99"/>
    <w:rsid w:val="006477FB"/>
    <w:rsid w:val="00647F38"/>
    <w:rsid w:val="0065041A"/>
    <w:rsid w:val="006507CC"/>
    <w:rsid w:val="00650E19"/>
    <w:rsid w:val="00651A47"/>
    <w:rsid w:val="00652728"/>
    <w:rsid w:val="00652974"/>
    <w:rsid w:val="006529AD"/>
    <w:rsid w:val="00652E42"/>
    <w:rsid w:val="00652FCA"/>
    <w:rsid w:val="00653644"/>
    <w:rsid w:val="00654546"/>
    <w:rsid w:val="00654F34"/>
    <w:rsid w:val="00655772"/>
    <w:rsid w:val="006558CD"/>
    <w:rsid w:val="00655E46"/>
    <w:rsid w:val="006560D2"/>
    <w:rsid w:val="0065651F"/>
    <w:rsid w:val="0066027D"/>
    <w:rsid w:val="00661012"/>
    <w:rsid w:val="00661DC6"/>
    <w:rsid w:val="006624CF"/>
    <w:rsid w:val="006631D6"/>
    <w:rsid w:val="00663203"/>
    <w:rsid w:val="00663215"/>
    <w:rsid w:val="00663526"/>
    <w:rsid w:val="00663600"/>
    <w:rsid w:val="006636DD"/>
    <w:rsid w:val="00664823"/>
    <w:rsid w:val="006649A3"/>
    <w:rsid w:val="00665069"/>
    <w:rsid w:val="006651A5"/>
    <w:rsid w:val="0066558B"/>
    <w:rsid w:val="00665BFD"/>
    <w:rsid w:val="00665FD3"/>
    <w:rsid w:val="00666119"/>
    <w:rsid w:val="00666C99"/>
    <w:rsid w:val="00667AE9"/>
    <w:rsid w:val="00667FB0"/>
    <w:rsid w:val="006702B2"/>
    <w:rsid w:val="00671F6F"/>
    <w:rsid w:val="00672468"/>
    <w:rsid w:val="00672757"/>
    <w:rsid w:val="00672A03"/>
    <w:rsid w:val="00672A6E"/>
    <w:rsid w:val="00673038"/>
    <w:rsid w:val="006731EA"/>
    <w:rsid w:val="006743A6"/>
    <w:rsid w:val="00674A65"/>
    <w:rsid w:val="00674BB2"/>
    <w:rsid w:val="00674EAB"/>
    <w:rsid w:val="00675941"/>
    <w:rsid w:val="00676BC5"/>
    <w:rsid w:val="00676E10"/>
    <w:rsid w:val="006772F0"/>
    <w:rsid w:val="00677EEE"/>
    <w:rsid w:val="006806A6"/>
    <w:rsid w:val="00681238"/>
    <w:rsid w:val="00681501"/>
    <w:rsid w:val="006816FB"/>
    <w:rsid w:val="00682218"/>
    <w:rsid w:val="0068251D"/>
    <w:rsid w:val="00683D36"/>
    <w:rsid w:val="0068578E"/>
    <w:rsid w:val="00685BA6"/>
    <w:rsid w:val="006860EF"/>
    <w:rsid w:val="0068796C"/>
    <w:rsid w:val="00687B70"/>
    <w:rsid w:val="00687EC0"/>
    <w:rsid w:val="006906D3"/>
    <w:rsid w:val="006911EE"/>
    <w:rsid w:val="00691D3B"/>
    <w:rsid w:val="0069202B"/>
    <w:rsid w:val="00692419"/>
    <w:rsid w:val="00692464"/>
    <w:rsid w:val="00692F6C"/>
    <w:rsid w:val="00693436"/>
    <w:rsid w:val="006940ED"/>
    <w:rsid w:val="0069418F"/>
    <w:rsid w:val="00695523"/>
    <w:rsid w:val="0069566D"/>
    <w:rsid w:val="0069596C"/>
    <w:rsid w:val="0069636A"/>
    <w:rsid w:val="006972F2"/>
    <w:rsid w:val="006A080C"/>
    <w:rsid w:val="006A0A54"/>
    <w:rsid w:val="006A0DC3"/>
    <w:rsid w:val="006A1C9C"/>
    <w:rsid w:val="006A1E36"/>
    <w:rsid w:val="006A2532"/>
    <w:rsid w:val="006A391C"/>
    <w:rsid w:val="006A637D"/>
    <w:rsid w:val="006A7ADB"/>
    <w:rsid w:val="006B00F3"/>
    <w:rsid w:val="006B0250"/>
    <w:rsid w:val="006B1539"/>
    <w:rsid w:val="006B1639"/>
    <w:rsid w:val="006B21F8"/>
    <w:rsid w:val="006B23D3"/>
    <w:rsid w:val="006B270F"/>
    <w:rsid w:val="006B27D7"/>
    <w:rsid w:val="006B2E8A"/>
    <w:rsid w:val="006B3C9F"/>
    <w:rsid w:val="006B4735"/>
    <w:rsid w:val="006B4A34"/>
    <w:rsid w:val="006B4FC0"/>
    <w:rsid w:val="006B5285"/>
    <w:rsid w:val="006B547D"/>
    <w:rsid w:val="006B587C"/>
    <w:rsid w:val="006B69E4"/>
    <w:rsid w:val="006B6A10"/>
    <w:rsid w:val="006B6B2D"/>
    <w:rsid w:val="006B75E0"/>
    <w:rsid w:val="006B76B5"/>
    <w:rsid w:val="006C04BF"/>
    <w:rsid w:val="006C07BE"/>
    <w:rsid w:val="006C0B74"/>
    <w:rsid w:val="006C0BAE"/>
    <w:rsid w:val="006C1206"/>
    <w:rsid w:val="006C249B"/>
    <w:rsid w:val="006C452D"/>
    <w:rsid w:val="006C6B62"/>
    <w:rsid w:val="006C6BEF"/>
    <w:rsid w:val="006D4136"/>
    <w:rsid w:val="006D4C87"/>
    <w:rsid w:val="006D4D58"/>
    <w:rsid w:val="006D5C70"/>
    <w:rsid w:val="006D5D71"/>
    <w:rsid w:val="006D5FF7"/>
    <w:rsid w:val="006D7063"/>
    <w:rsid w:val="006D7BC6"/>
    <w:rsid w:val="006E047B"/>
    <w:rsid w:val="006E3295"/>
    <w:rsid w:val="006E38F2"/>
    <w:rsid w:val="006E402A"/>
    <w:rsid w:val="006E423F"/>
    <w:rsid w:val="006E4548"/>
    <w:rsid w:val="006E4DE5"/>
    <w:rsid w:val="006E4E17"/>
    <w:rsid w:val="006E5155"/>
    <w:rsid w:val="006E6DC1"/>
    <w:rsid w:val="006E724D"/>
    <w:rsid w:val="006E734D"/>
    <w:rsid w:val="006E7379"/>
    <w:rsid w:val="006E7F54"/>
    <w:rsid w:val="006F0CD4"/>
    <w:rsid w:val="006F1A2E"/>
    <w:rsid w:val="006F1AD4"/>
    <w:rsid w:val="006F21B9"/>
    <w:rsid w:val="006F3F51"/>
    <w:rsid w:val="006F52F1"/>
    <w:rsid w:val="006F5937"/>
    <w:rsid w:val="006F67A9"/>
    <w:rsid w:val="006F7ABB"/>
    <w:rsid w:val="007011B5"/>
    <w:rsid w:val="0070147E"/>
    <w:rsid w:val="00701741"/>
    <w:rsid w:val="007017BC"/>
    <w:rsid w:val="00701C30"/>
    <w:rsid w:val="007030BD"/>
    <w:rsid w:val="00703512"/>
    <w:rsid w:val="007045F6"/>
    <w:rsid w:val="007047F7"/>
    <w:rsid w:val="00707F7D"/>
    <w:rsid w:val="0071016C"/>
    <w:rsid w:val="00710636"/>
    <w:rsid w:val="00710964"/>
    <w:rsid w:val="00711DDC"/>
    <w:rsid w:val="007125BB"/>
    <w:rsid w:val="00714731"/>
    <w:rsid w:val="00715238"/>
    <w:rsid w:val="00715662"/>
    <w:rsid w:val="0071582B"/>
    <w:rsid w:val="00715E05"/>
    <w:rsid w:val="00716224"/>
    <w:rsid w:val="00716D21"/>
    <w:rsid w:val="00716E72"/>
    <w:rsid w:val="00720288"/>
    <w:rsid w:val="00720CA0"/>
    <w:rsid w:val="00721AF2"/>
    <w:rsid w:val="00721C48"/>
    <w:rsid w:val="00722EC7"/>
    <w:rsid w:val="00723583"/>
    <w:rsid w:val="007239AF"/>
    <w:rsid w:val="00723E3C"/>
    <w:rsid w:val="00724563"/>
    <w:rsid w:val="007248B0"/>
    <w:rsid w:val="0072494C"/>
    <w:rsid w:val="00724EA9"/>
    <w:rsid w:val="0072517F"/>
    <w:rsid w:val="007272CD"/>
    <w:rsid w:val="0072767E"/>
    <w:rsid w:val="007279AF"/>
    <w:rsid w:val="00730A16"/>
    <w:rsid w:val="00730B6B"/>
    <w:rsid w:val="0073223B"/>
    <w:rsid w:val="00732A39"/>
    <w:rsid w:val="00732A9E"/>
    <w:rsid w:val="00732B0A"/>
    <w:rsid w:val="00732B40"/>
    <w:rsid w:val="0073506D"/>
    <w:rsid w:val="00735A04"/>
    <w:rsid w:val="00736792"/>
    <w:rsid w:val="007379B9"/>
    <w:rsid w:val="00737AFF"/>
    <w:rsid w:val="00740C26"/>
    <w:rsid w:val="00741B8F"/>
    <w:rsid w:val="00742670"/>
    <w:rsid w:val="007428AD"/>
    <w:rsid w:val="00742ACF"/>
    <w:rsid w:val="00743487"/>
    <w:rsid w:val="007436CF"/>
    <w:rsid w:val="00743EFF"/>
    <w:rsid w:val="007444CA"/>
    <w:rsid w:val="00744656"/>
    <w:rsid w:val="00744C85"/>
    <w:rsid w:val="00744EFC"/>
    <w:rsid w:val="007455C0"/>
    <w:rsid w:val="007456ED"/>
    <w:rsid w:val="00745D79"/>
    <w:rsid w:val="00746BB8"/>
    <w:rsid w:val="007479E0"/>
    <w:rsid w:val="007479F3"/>
    <w:rsid w:val="0075040A"/>
    <w:rsid w:val="00750514"/>
    <w:rsid w:val="007508CD"/>
    <w:rsid w:val="0075150B"/>
    <w:rsid w:val="00751C19"/>
    <w:rsid w:val="0075225E"/>
    <w:rsid w:val="007531BD"/>
    <w:rsid w:val="00753E23"/>
    <w:rsid w:val="00754123"/>
    <w:rsid w:val="0075498B"/>
    <w:rsid w:val="00754ADF"/>
    <w:rsid w:val="00754C9B"/>
    <w:rsid w:val="007550A1"/>
    <w:rsid w:val="00757173"/>
    <w:rsid w:val="00757948"/>
    <w:rsid w:val="00757966"/>
    <w:rsid w:val="007579A9"/>
    <w:rsid w:val="00757F84"/>
    <w:rsid w:val="00760614"/>
    <w:rsid w:val="00760B80"/>
    <w:rsid w:val="0076121C"/>
    <w:rsid w:val="00762038"/>
    <w:rsid w:val="0076206A"/>
    <w:rsid w:val="00762AD9"/>
    <w:rsid w:val="00762C35"/>
    <w:rsid w:val="00763593"/>
    <w:rsid w:val="007635D1"/>
    <w:rsid w:val="00763A04"/>
    <w:rsid w:val="007646EC"/>
    <w:rsid w:val="00765275"/>
    <w:rsid w:val="00765AF1"/>
    <w:rsid w:val="00765CE2"/>
    <w:rsid w:val="007663E7"/>
    <w:rsid w:val="00767439"/>
    <w:rsid w:val="007674C1"/>
    <w:rsid w:val="00767B3E"/>
    <w:rsid w:val="00770959"/>
    <w:rsid w:val="00772449"/>
    <w:rsid w:val="00772E8F"/>
    <w:rsid w:val="00773277"/>
    <w:rsid w:val="007737E1"/>
    <w:rsid w:val="007744F2"/>
    <w:rsid w:val="00774946"/>
    <w:rsid w:val="0077514D"/>
    <w:rsid w:val="00775CB7"/>
    <w:rsid w:val="007765DD"/>
    <w:rsid w:val="007769E7"/>
    <w:rsid w:val="00780EE2"/>
    <w:rsid w:val="00780FDC"/>
    <w:rsid w:val="0078319A"/>
    <w:rsid w:val="00783811"/>
    <w:rsid w:val="0078390E"/>
    <w:rsid w:val="007843F4"/>
    <w:rsid w:val="00784CC2"/>
    <w:rsid w:val="0078513F"/>
    <w:rsid w:val="00785764"/>
    <w:rsid w:val="00786830"/>
    <w:rsid w:val="00786A47"/>
    <w:rsid w:val="00786F30"/>
    <w:rsid w:val="00787F0F"/>
    <w:rsid w:val="00787F48"/>
    <w:rsid w:val="007908C5"/>
    <w:rsid w:val="007914BC"/>
    <w:rsid w:val="00791A35"/>
    <w:rsid w:val="00791BE9"/>
    <w:rsid w:val="0079266D"/>
    <w:rsid w:val="00792FDE"/>
    <w:rsid w:val="00793924"/>
    <w:rsid w:val="0079423D"/>
    <w:rsid w:val="00795985"/>
    <w:rsid w:val="00796B54"/>
    <w:rsid w:val="00796C6F"/>
    <w:rsid w:val="0079700E"/>
    <w:rsid w:val="00797F7E"/>
    <w:rsid w:val="007A01DC"/>
    <w:rsid w:val="007A021A"/>
    <w:rsid w:val="007A17F1"/>
    <w:rsid w:val="007A21C1"/>
    <w:rsid w:val="007A2697"/>
    <w:rsid w:val="007A26F1"/>
    <w:rsid w:val="007A2EE1"/>
    <w:rsid w:val="007A354E"/>
    <w:rsid w:val="007A3CEE"/>
    <w:rsid w:val="007A40B1"/>
    <w:rsid w:val="007A41BD"/>
    <w:rsid w:val="007A433D"/>
    <w:rsid w:val="007A6D2A"/>
    <w:rsid w:val="007A72DB"/>
    <w:rsid w:val="007A7D85"/>
    <w:rsid w:val="007B0037"/>
    <w:rsid w:val="007B0CF7"/>
    <w:rsid w:val="007B1281"/>
    <w:rsid w:val="007B2A38"/>
    <w:rsid w:val="007B3352"/>
    <w:rsid w:val="007B38E6"/>
    <w:rsid w:val="007B3CDB"/>
    <w:rsid w:val="007B49C1"/>
    <w:rsid w:val="007B4B5F"/>
    <w:rsid w:val="007B4E15"/>
    <w:rsid w:val="007B64AB"/>
    <w:rsid w:val="007B7BA5"/>
    <w:rsid w:val="007C017F"/>
    <w:rsid w:val="007C07C9"/>
    <w:rsid w:val="007C0DFC"/>
    <w:rsid w:val="007C1971"/>
    <w:rsid w:val="007C1BE9"/>
    <w:rsid w:val="007C1F34"/>
    <w:rsid w:val="007C2012"/>
    <w:rsid w:val="007C2789"/>
    <w:rsid w:val="007C33F1"/>
    <w:rsid w:val="007C5A6C"/>
    <w:rsid w:val="007C6999"/>
    <w:rsid w:val="007C6DC6"/>
    <w:rsid w:val="007D095B"/>
    <w:rsid w:val="007D0E9F"/>
    <w:rsid w:val="007D153F"/>
    <w:rsid w:val="007D2055"/>
    <w:rsid w:val="007D2AB6"/>
    <w:rsid w:val="007D4351"/>
    <w:rsid w:val="007D491D"/>
    <w:rsid w:val="007D4F4D"/>
    <w:rsid w:val="007D50AE"/>
    <w:rsid w:val="007D609E"/>
    <w:rsid w:val="007D6642"/>
    <w:rsid w:val="007D6B7E"/>
    <w:rsid w:val="007D6DEC"/>
    <w:rsid w:val="007D74C4"/>
    <w:rsid w:val="007E0449"/>
    <w:rsid w:val="007E044E"/>
    <w:rsid w:val="007E1558"/>
    <w:rsid w:val="007E2243"/>
    <w:rsid w:val="007E36A8"/>
    <w:rsid w:val="007E3E75"/>
    <w:rsid w:val="007E46DE"/>
    <w:rsid w:val="007E4D62"/>
    <w:rsid w:val="007E4E1B"/>
    <w:rsid w:val="007E5868"/>
    <w:rsid w:val="007E6D3B"/>
    <w:rsid w:val="007E6E8C"/>
    <w:rsid w:val="007E7996"/>
    <w:rsid w:val="007F0894"/>
    <w:rsid w:val="007F0FD6"/>
    <w:rsid w:val="007F1B14"/>
    <w:rsid w:val="007F237E"/>
    <w:rsid w:val="007F2C44"/>
    <w:rsid w:val="007F33A6"/>
    <w:rsid w:val="007F3607"/>
    <w:rsid w:val="007F3C05"/>
    <w:rsid w:val="007F3D97"/>
    <w:rsid w:val="007F5AEC"/>
    <w:rsid w:val="007F5CA6"/>
    <w:rsid w:val="007F5DC4"/>
    <w:rsid w:val="007F6722"/>
    <w:rsid w:val="007F6CC9"/>
    <w:rsid w:val="007F7CB2"/>
    <w:rsid w:val="008000E9"/>
    <w:rsid w:val="0080208D"/>
    <w:rsid w:val="008022AA"/>
    <w:rsid w:val="00802D7A"/>
    <w:rsid w:val="00803241"/>
    <w:rsid w:val="00803529"/>
    <w:rsid w:val="008035C8"/>
    <w:rsid w:val="00803C50"/>
    <w:rsid w:val="008047FC"/>
    <w:rsid w:val="008074FC"/>
    <w:rsid w:val="0080768D"/>
    <w:rsid w:val="00807766"/>
    <w:rsid w:val="008079D9"/>
    <w:rsid w:val="00807E4F"/>
    <w:rsid w:val="00807EC1"/>
    <w:rsid w:val="00807F4D"/>
    <w:rsid w:val="00807F61"/>
    <w:rsid w:val="0081096A"/>
    <w:rsid w:val="00810AFF"/>
    <w:rsid w:val="00810B53"/>
    <w:rsid w:val="00810DD3"/>
    <w:rsid w:val="00810E5A"/>
    <w:rsid w:val="00811437"/>
    <w:rsid w:val="00812152"/>
    <w:rsid w:val="008125BA"/>
    <w:rsid w:val="00812CE3"/>
    <w:rsid w:val="0081349C"/>
    <w:rsid w:val="008141A6"/>
    <w:rsid w:val="00814B30"/>
    <w:rsid w:val="00815AA9"/>
    <w:rsid w:val="00816635"/>
    <w:rsid w:val="00817B71"/>
    <w:rsid w:val="0082086A"/>
    <w:rsid w:val="00820C52"/>
    <w:rsid w:val="00821CF5"/>
    <w:rsid w:val="008223FE"/>
    <w:rsid w:val="00822594"/>
    <w:rsid w:val="008229E1"/>
    <w:rsid w:val="00822E9C"/>
    <w:rsid w:val="008233A5"/>
    <w:rsid w:val="00823939"/>
    <w:rsid w:val="00824E2A"/>
    <w:rsid w:val="00824EF8"/>
    <w:rsid w:val="008266D6"/>
    <w:rsid w:val="00826F10"/>
    <w:rsid w:val="00827B61"/>
    <w:rsid w:val="00827BB2"/>
    <w:rsid w:val="00827E74"/>
    <w:rsid w:val="00830B0C"/>
    <w:rsid w:val="00831692"/>
    <w:rsid w:val="00831720"/>
    <w:rsid w:val="00831DCD"/>
    <w:rsid w:val="0083297A"/>
    <w:rsid w:val="008332A2"/>
    <w:rsid w:val="0083428F"/>
    <w:rsid w:val="008346EB"/>
    <w:rsid w:val="00834C18"/>
    <w:rsid w:val="00836506"/>
    <w:rsid w:val="008374B6"/>
    <w:rsid w:val="0084043E"/>
    <w:rsid w:val="00840A17"/>
    <w:rsid w:val="00840DEA"/>
    <w:rsid w:val="00841368"/>
    <w:rsid w:val="00843060"/>
    <w:rsid w:val="008431D0"/>
    <w:rsid w:val="00844507"/>
    <w:rsid w:val="00844AF0"/>
    <w:rsid w:val="00845521"/>
    <w:rsid w:val="008459C3"/>
    <w:rsid w:val="0085039C"/>
    <w:rsid w:val="00850A34"/>
    <w:rsid w:val="0085267C"/>
    <w:rsid w:val="0085324D"/>
    <w:rsid w:val="008534A0"/>
    <w:rsid w:val="00853994"/>
    <w:rsid w:val="00853A17"/>
    <w:rsid w:val="0085402A"/>
    <w:rsid w:val="00854C12"/>
    <w:rsid w:val="00854C22"/>
    <w:rsid w:val="00855F8E"/>
    <w:rsid w:val="00856451"/>
    <w:rsid w:val="00860073"/>
    <w:rsid w:val="00860792"/>
    <w:rsid w:val="00860B29"/>
    <w:rsid w:val="00861A02"/>
    <w:rsid w:val="00861DA1"/>
    <w:rsid w:val="00862753"/>
    <w:rsid w:val="00862C6A"/>
    <w:rsid w:val="0086307F"/>
    <w:rsid w:val="008630DD"/>
    <w:rsid w:val="00864594"/>
    <w:rsid w:val="00864631"/>
    <w:rsid w:val="00864DD5"/>
    <w:rsid w:val="008657BF"/>
    <w:rsid w:val="00865E93"/>
    <w:rsid w:val="0086620D"/>
    <w:rsid w:val="00866434"/>
    <w:rsid w:val="0086674E"/>
    <w:rsid w:val="00866AC6"/>
    <w:rsid w:val="00866BE2"/>
    <w:rsid w:val="00867252"/>
    <w:rsid w:val="0087024D"/>
    <w:rsid w:val="00870D0F"/>
    <w:rsid w:val="00871042"/>
    <w:rsid w:val="00872112"/>
    <w:rsid w:val="00872358"/>
    <w:rsid w:val="00872C2D"/>
    <w:rsid w:val="00872E70"/>
    <w:rsid w:val="00872F11"/>
    <w:rsid w:val="008742E1"/>
    <w:rsid w:val="00874C50"/>
    <w:rsid w:val="00875452"/>
    <w:rsid w:val="00875752"/>
    <w:rsid w:val="0087614F"/>
    <w:rsid w:val="008765A8"/>
    <w:rsid w:val="00876766"/>
    <w:rsid w:val="00876E5D"/>
    <w:rsid w:val="00876F30"/>
    <w:rsid w:val="00880091"/>
    <w:rsid w:val="008802B1"/>
    <w:rsid w:val="00880543"/>
    <w:rsid w:val="00881047"/>
    <w:rsid w:val="00881E9A"/>
    <w:rsid w:val="00882571"/>
    <w:rsid w:val="00883F59"/>
    <w:rsid w:val="008846CF"/>
    <w:rsid w:val="0088491F"/>
    <w:rsid w:val="00884F75"/>
    <w:rsid w:val="008852FE"/>
    <w:rsid w:val="00885D65"/>
    <w:rsid w:val="0088788B"/>
    <w:rsid w:val="00887AAC"/>
    <w:rsid w:val="00887E2B"/>
    <w:rsid w:val="00890C3F"/>
    <w:rsid w:val="00890CD4"/>
    <w:rsid w:val="008918DA"/>
    <w:rsid w:val="008919A0"/>
    <w:rsid w:val="00891E9F"/>
    <w:rsid w:val="0089360D"/>
    <w:rsid w:val="0089511D"/>
    <w:rsid w:val="0089615E"/>
    <w:rsid w:val="008963C7"/>
    <w:rsid w:val="00897A2E"/>
    <w:rsid w:val="008A00B6"/>
    <w:rsid w:val="008A098A"/>
    <w:rsid w:val="008A0E67"/>
    <w:rsid w:val="008A0FF9"/>
    <w:rsid w:val="008A175C"/>
    <w:rsid w:val="008A1792"/>
    <w:rsid w:val="008A1C57"/>
    <w:rsid w:val="008A3459"/>
    <w:rsid w:val="008A3E0B"/>
    <w:rsid w:val="008A563B"/>
    <w:rsid w:val="008A6228"/>
    <w:rsid w:val="008A722F"/>
    <w:rsid w:val="008A7381"/>
    <w:rsid w:val="008A7B33"/>
    <w:rsid w:val="008B07D1"/>
    <w:rsid w:val="008B0B0A"/>
    <w:rsid w:val="008B1058"/>
    <w:rsid w:val="008B1BFC"/>
    <w:rsid w:val="008B226E"/>
    <w:rsid w:val="008B2741"/>
    <w:rsid w:val="008B27DA"/>
    <w:rsid w:val="008B2974"/>
    <w:rsid w:val="008B2E0D"/>
    <w:rsid w:val="008B3374"/>
    <w:rsid w:val="008B4B59"/>
    <w:rsid w:val="008B57E1"/>
    <w:rsid w:val="008B596C"/>
    <w:rsid w:val="008B5A55"/>
    <w:rsid w:val="008B5A90"/>
    <w:rsid w:val="008B670F"/>
    <w:rsid w:val="008B69AA"/>
    <w:rsid w:val="008B70A7"/>
    <w:rsid w:val="008B7321"/>
    <w:rsid w:val="008C1E92"/>
    <w:rsid w:val="008C275D"/>
    <w:rsid w:val="008C2DEB"/>
    <w:rsid w:val="008C47D5"/>
    <w:rsid w:val="008D0122"/>
    <w:rsid w:val="008D1406"/>
    <w:rsid w:val="008D2ECE"/>
    <w:rsid w:val="008D31CE"/>
    <w:rsid w:val="008D3697"/>
    <w:rsid w:val="008D41B6"/>
    <w:rsid w:val="008D523A"/>
    <w:rsid w:val="008D533B"/>
    <w:rsid w:val="008D6358"/>
    <w:rsid w:val="008D636F"/>
    <w:rsid w:val="008D7603"/>
    <w:rsid w:val="008D796D"/>
    <w:rsid w:val="008D7A24"/>
    <w:rsid w:val="008D7B4B"/>
    <w:rsid w:val="008D7F3F"/>
    <w:rsid w:val="008E0480"/>
    <w:rsid w:val="008E0AB6"/>
    <w:rsid w:val="008E281E"/>
    <w:rsid w:val="008E2B6C"/>
    <w:rsid w:val="008E3833"/>
    <w:rsid w:val="008E42B2"/>
    <w:rsid w:val="008E45E2"/>
    <w:rsid w:val="008E4ACE"/>
    <w:rsid w:val="008E52B8"/>
    <w:rsid w:val="008E5533"/>
    <w:rsid w:val="008E5C06"/>
    <w:rsid w:val="008E62FB"/>
    <w:rsid w:val="008E7E62"/>
    <w:rsid w:val="008F0020"/>
    <w:rsid w:val="008F052E"/>
    <w:rsid w:val="008F0A0F"/>
    <w:rsid w:val="008F147E"/>
    <w:rsid w:val="008F1678"/>
    <w:rsid w:val="008F1D02"/>
    <w:rsid w:val="008F2568"/>
    <w:rsid w:val="008F28B5"/>
    <w:rsid w:val="008F2E25"/>
    <w:rsid w:val="008F33C5"/>
    <w:rsid w:val="008F4DD0"/>
    <w:rsid w:val="008F4E0F"/>
    <w:rsid w:val="008F4E79"/>
    <w:rsid w:val="008F66E5"/>
    <w:rsid w:val="008F733D"/>
    <w:rsid w:val="008F7D2A"/>
    <w:rsid w:val="009009D4"/>
    <w:rsid w:val="009019B1"/>
    <w:rsid w:val="00902019"/>
    <w:rsid w:val="0090223A"/>
    <w:rsid w:val="00902DC3"/>
    <w:rsid w:val="009038C0"/>
    <w:rsid w:val="00903AC5"/>
    <w:rsid w:val="009045F5"/>
    <w:rsid w:val="009050DB"/>
    <w:rsid w:val="00905691"/>
    <w:rsid w:val="0090646B"/>
    <w:rsid w:val="00906797"/>
    <w:rsid w:val="009113C9"/>
    <w:rsid w:val="009113E9"/>
    <w:rsid w:val="00912669"/>
    <w:rsid w:val="00912A69"/>
    <w:rsid w:val="009136AF"/>
    <w:rsid w:val="009137A2"/>
    <w:rsid w:val="009139AB"/>
    <w:rsid w:val="00913C94"/>
    <w:rsid w:val="009141BA"/>
    <w:rsid w:val="009147AE"/>
    <w:rsid w:val="0091496F"/>
    <w:rsid w:val="00914D37"/>
    <w:rsid w:val="00916B7A"/>
    <w:rsid w:val="00916D59"/>
    <w:rsid w:val="00917209"/>
    <w:rsid w:val="009174EE"/>
    <w:rsid w:val="0091760E"/>
    <w:rsid w:val="0092013C"/>
    <w:rsid w:val="00920B69"/>
    <w:rsid w:val="00920EEF"/>
    <w:rsid w:val="009226EE"/>
    <w:rsid w:val="009233F8"/>
    <w:rsid w:val="0092369B"/>
    <w:rsid w:val="0092376D"/>
    <w:rsid w:val="00923C91"/>
    <w:rsid w:val="00924AC3"/>
    <w:rsid w:val="00924BB3"/>
    <w:rsid w:val="00924F34"/>
    <w:rsid w:val="0092534E"/>
    <w:rsid w:val="00925E6A"/>
    <w:rsid w:val="009270A7"/>
    <w:rsid w:val="009274A0"/>
    <w:rsid w:val="00927CCB"/>
    <w:rsid w:val="00930D21"/>
    <w:rsid w:val="00931310"/>
    <w:rsid w:val="0093168E"/>
    <w:rsid w:val="00931F11"/>
    <w:rsid w:val="009320CC"/>
    <w:rsid w:val="00932B6E"/>
    <w:rsid w:val="00932E62"/>
    <w:rsid w:val="0093514B"/>
    <w:rsid w:val="00935BEB"/>
    <w:rsid w:val="00935CBF"/>
    <w:rsid w:val="00936193"/>
    <w:rsid w:val="0093667D"/>
    <w:rsid w:val="00936CD9"/>
    <w:rsid w:val="00937E5E"/>
    <w:rsid w:val="00937F93"/>
    <w:rsid w:val="00940736"/>
    <w:rsid w:val="009411C0"/>
    <w:rsid w:val="009416CE"/>
    <w:rsid w:val="009417BC"/>
    <w:rsid w:val="00942395"/>
    <w:rsid w:val="00942A0A"/>
    <w:rsid w:val="00943324"/>
    <w:rsid w:val="00945563"/>
    <w:rsid w:val="009469BF"/>
    <w:rsid w:val="009471C0"/>
    <w:rsid w:val="00947455"/>
    <w:rsid w:val="009505F0"/>
    <w:rsid w:val="00950A6B"/>
    <w:rsid w:val="00951023"/>
    <w:rsid w:val="00951211"/>
    <w:rsid w:val="00951589"/>
    <w:rsid w:val="00951710"/>
    <w:rsid w:val="00951F2E"/>
    <w:rsid w:val="00952163"/>
    <w:rsid w:val="00952E9F"/>
    <w:rsid w:val="00953169"/>
    <w:rsid w:val="00954020"/>
    <w:rsid w:val="009546F5"/>
    <w:rsid w:val="0095519D"/>
    <w:rsid w:val="0095594B"/>
    <w:rsid w:val="00956AA2"/>
    <w:rsid w:val="009571FD"/>
    <w:rsid w:val="00957669"/>
    <w:rsid w:val="00960A40"/>
    <w:rsid w:val="00960D8E"/>
    <w:rsid w:val="009613CC"/>
    <w:rsid w:val="00961B35"/>
    <w:rsid w:val="009625F0"/>
    <w:rsid w:val="0096357E"/>
    <w:rsid w:val="009645C5"/>
    <w:rsid w:val="009647DC"/>
    <w:rsid w:val="009656FA"/>
    <w:rsid w:val="00965AFD"/>
    <w:rsid w:val="009672B8"/>
    <w:rsid w:val="0096749C"/>
    <w:rsid w:val="00967A6B"/>
    <w:rsid w:val="00971066"/>
    <w:rsid w:val="009718CE"/>
    <w:rsid w:val="0097351D"/>
    <w:rsid w:val="0097371F"/>
    <w:rsid w:val="00974130"/>
    <w:rsid w:val="00974C90"/>
    <w:rsid w:val="009767EA"/>
    <w:rsid w:val="00977002"/>
    <w:rsid w:val="00977512"/>
    <w:rsid w:val="00977BAD"/>
    <w:rsid w:val="009805E7"/>
    <w:rsid w:val="0098092F"/>
    <w:rsid w:val="00980B98"/>
    <w:rsid w:val="00981A3F"/>
    <w:rsid w:val="00982A11"/>
    <w:rsid w:val="00982BF2"/>
    <w:rsid w:val="009831B8"/>
    <w:rsid w:val="00983748"/>
    <w:rsid w:val="0098377D"/>
    <w:rsid w:val="0098455A"/>
    <w:rsid w:val="00986869"/>
    <w:rsid w:val="00986941"/>
    <w:rsid w:val="00990E54"/>
    <w:rsid w:val="00991B23"/>
    <w:rsid w:val="00992A42"/>
    <w:rsid w:val="0099472B"/>
    <w:rsid w:val="00994A8C"/>
    <w:rsid w:val="009950D6"/>
    <w:rsid w:val="0099624C"/>
    <w:rsid w:val="00996392"/>
    <w:rsid w:val="00997772"/>
    <w:rsid w:val="00997E45"/>
    <w:rsid w:val="009A01B7"/>
    <w:rsid w:val="009A03D4"/>
    <w:rsid w:val="009A04A1"/>
    <w:rsid w:val="009A1032"/>
    <w:rsid w:val="009A1065"/>
    <w:rsid w:val="009A1907"/>
    <w:rsid w:val="009A225D"/>
    <w:rsid w:val="009A252C"/>
    <w:rsid w:val="009A2F29"/>
    <w:rsid w:val="009A3B67"/>
    <w:rsid w:val="009A3CCE"/>
    <w:rsid w:val="009A3EBF"/>
    <w:rsid w:val="009A45F1"/>
    <w:rsid w:val="009A51B5"/>
    <w:rsid w:val="009A6332"/>
    <w:rsid w:val="009A67F8"/>
    <w:rsid w:val="009A6CD0"/>
    <w:rsid w:val="009B0669"/>
    <w:rsid w:val="009B15FC"/>
    <w:rsid w:val="009B18A1"/>
    <w:rsid w:val="009B1B66"/>
    <w:rsid w:val="009B1E95"/>
    <w:rsid w:val="009B310D"/>
    <w:rsid w:val="009B3595"/>
    <w:rsid w:val="009B3D96"/>
    <w:rsid w:val="009B4EFC"/>
    <w:rsid w:val="009B5175"/>
    <w:rsid w:val="009B53E2"/>
    <w:rsid w:val="009B576F"/>
    <w:rsid w:val="009B5A7B"/>
    <w:rsid w:val="009B5EF9"/>
    <w:rsid w:val="009B6D78"/>
    <w:rsid w:val="009B70D6"/>
    <w:rsid w:val="009B757B"/>
    <w:rsid w:val="009B76D9"/>
    <w:rsid w:val="009C0216"/>
    <w:rsid w:val="009C0D04"/>
    <w:rsid w:val="009C16BD"/>
    <w:rsid w:val="009C1989"/>
    <w:rsid w:val="009C2103"/>
    <w:rsid w:val="009C277A"/>
    <w:rsid w:val="009C29D5"/>
    <w:rsid w:val="009C29EA"/>
    <w:rsid w:val="009C29F1"/>
    <w:rsid w:val="009C2DAB"/>
    <w:rsid w:val="009C30A4"/>
    <w:rsid w:val="009C3166"/>
    <w:rsid w:val="009C3CC6"/>
    <w:rsid w:val="009C4139"/>
    <w:rsid w:val="009C44A0"/>
    <w:rsid w:val="009C4E67"/>
    <w:rsid w:val="009C5968"/>
    <w:rsid w:val="009C7B01"/>
    <w:rsid w:val="009D07FB"/>
    <w:rsid w:val="009D0EE4"/>
    <w:rsid w:val="009D1827"/>
    <w:rsid w:val="009D288D"/>
    <w:rsid w:val="009D3259"/>
    <w:rsid w:val="009D3694"/>
    <w:rsid w:val="009D4030"/>
    <w:rsid w:val="009D41EA"/>
    <w:rsid w:val="009D5490"/>
    <w:rsid w:val="009D55EC"/>
    <w:rsid w:val="009D617C"/>
    <w:rsid w:val="009D73DE"/>
    <w:rsid w:val="009D7958"/>
    <w:rsid w:val="009D7D6E"/>
    <w:rsid w:val="009E0EE3"/>
    <w:rsid w:val="009E1856"/>
    <w:rsid w:val="009E1867"/>
    <w:rsid w:val="009E1DEA"/>
    <w:rsid w:val="009E2328"/>
    <w:rsid w:val="009E29C9"/>
    <w:rsid w:val="009E2B99"/>
    <w:rsid w:val="009E2EE3"/>
    <w:rsid w:val="009E3607"/>
    <w:rsid w:val="009E4666"/>
    <w:rsid w:val="009E4E40"/>
    <w:rsid w:val="009E61DF"/>
    <w:rsid w:val="009E6261"/>
    <w:rsid w:val="009E6C49"/>
    <w:rsid w:val="009E6E72"/>
    <w:rsid w:val="009F0307"/>
    <w:rsid w:val="009F0469"/>
    <w:rsid w:val="009F1770"/>
    <w:rsid w:val="009F2647"/>
    <w:rsid w:val="009F31E5"/>
    <w:rsid w:val="009F3682"/>
    <w:rsid w:val="009F3A51"/>
    <w:rsid w:val="009F3B66"/>
    <w:rsid w:val="009F6C8E"/>
    <w:rsid w:val="009F7077"/>
    <w:rsid w:val="009F73EB"/>
    <w:rsid w:val="00A00BFC"/>
    <w:rsid w:val="00A0129C"/>
    <w:rsid w:val="00A01777"/>
    <w:rsid w:val="00A01D42"/>
    <w:rsid w:val="00A02055"/>
    <w:rsid w:val="00A02844"/>
    <w:rsid w:val="00A030E3"/>
    <w:rsid w:val="00A037EE"/>
    <w:rsid w:val="00A03D4A"/>
    <w:rsid w:val="00A044B0"/>
    <w:rsid w:val="00A056E2"/>
    <w:rsid w:val="00A05852"/>
    <w:rsid w:val="00A05D3E"/>
    <w:rsid w:val="00A06755"/>
    <w:rsid w:val="00A069A2"/>
    <w:rsid w:val="00A06AE7"/>
    <w:rsid w:val="00A06B70"/>
    <w:rsid w:val="00A06F6B"/>
    <w:rsid w:val="00A075AD"/>
    <w:rsid w:val="00A07791"/>
    <w:rsid w:val="00A07F5A"/>
    <w:rsid w:val="00A1048E"/>
    <w:rsid w:val="00A10AFC"/>
    <w:rsid w:val="00A119B8"/>
    <w:rsid w:val="00A12FE2"/>
    <w:rsid w:val="00A134D5"/>
    <w:rsid w:val="00A13809"/>
    <w:rsid w:val="00A13C19"/>
    <w:rsid w:val="00A14B66"/>
    <w:rsid w:val="00A15482"/>
    <w:rsid w:val="00A15956"/>
    <w:rsid w:val="00A15B9F"/>
    <w:rsid w:val="00A17BA5"/>
    <w:rsid w:val="00A2304D"/>
    <w:rsid w:val="00A23321"/>
    <w:rsid w:val="00A235F5"/>
    <w:rsid w:val="00A23F01"/>
    <w:rsid w:val="00A2483E"/>
    <w:rsid w:val="00A24D58"/>
    <w:rsid w:val="00A2537E"/>
    <w:rsid w:val="00A25F2C"/>
    <w:rsid w:val="00A26B22"/>
    <w:rsid w:val="00A26C4D"/>
    <w:rsid w:val="00A26C75"/>
    <w:rsid w:val="00A26D05"/>
    <w:rsid w:val="00A27838"/>
    <w:rsid w:val="00A30892"/>
    <w:rsid w:val="00A323D0"/>
    <w:rsid w:val="00A327E4"/>
    <w:rsid w:val="00A3290F"/>
    <w:rsid w:val="00A32918"/>
    <w:rsid w:val="00A33AF9"/>
    <w:rsid w:val="00A348F8"/>
    <w:rsid w:val="00A34E05"/>
    <w:rsid w:val="00A34EE3"/>
    <w:rsid w:val="00A3518E"/>
    <w:rsid w:val="00A3523A"/>
    <w:rsid w:val="00A3594D"/>
    <w:rsid w:val="00A36551"/>
    <w:rsid w:val="00A368AB"/>
    <w:rsid w:val="00A36DD3"/>
    <w:rsid w:val="00A3725F"/>
    <w:rsid w:val="00A375C9"/>
    <w:rsid w:val="00A3773E"/>
    <w:rsid w:val="00A37A67"/>
    <w:rsid w:val="00A37D42"/>
    <w:rsid w:val="00A4004E"/>
    <w:rsid w:val="00A40482"/>
    <w:rsid w:val="00A404BD"/>
    <w:rsid w:val="00A40525"/>
    <w:rsid w:val="00A406E6"/>
    <w:rsid w:val="00A40D9C"/>
    <w:rsid w:val="00A4105C"/>
    <w:rsid w:val="00A419C3"/>
    <w:rsid w:val="00A42748"/>
    <w:rsid w:val="00A429B5"/>
    <w:rsid w:val="00A42A4D"/>
    <w:rsid w:val="00A439D3"/>
    <w:rsid w:val="00A43B33"/>
    <w:rsid w:val="00A44377"/>
    <w:rsid w:val="00A45885"/>
    <w:rsid w:val="00A45EF8"/>
    <w:rsid w:val="00A509D0"/>
    <w:rsid w:val="00A50BC0"/>
    <w:rsid w:val="00A51986"/>
    <w:rsid w:val="00A51BAD"/>
    <w:rsid w:val="00A52004"/>
    <w:rsid w:val="00A52206"/>
    <w:rsid w:val="00A5285D"/>
    <w:rsid w:val="00A52FE6"/>
    <w:rsid w:val="00A53358"/>
    <w:rsid w:val="00A534D9"/>
    <w:rsid w:val="00A53C7B"/>
    <w:rsid w:val="00A53DAF"/>
    <w:rsid w:val="00A54584"/>
    <w:rsid w:val="00A57286"/>
    <w:rsid w:val="00A60389"/>
    <w:rsid w:val="00A605E4"/>
    <w:rsid w:val="00A6163C"/>
    <w:rsid w:val="00A62F67"/>
    <w:rsid w:val="00A6330C"/>
    <w:rsid w:val="00A6373C"/>
    <w:rsid w:val="00A63783"/>
    <w:rsid w:val="00A63F6B"/>
    <w:rsid w:val="00A650FB"/>
    <w:rsid w:val="00A656E1"/>
    <w:rsid w:val="00A66AF8"/>
    <w:rsid w:val="00A66B7B"/>
    <w:rsid w:val="00A67036"/>
    <w:rsid w:val="00A6763C"/>
    <w:rsid w:val="00A70171"/>
    <w:rsid w:val="00A70A07"/>
    <w:rsid w:val="00A7142D"/>
    <w:rsid w:val="00A71563"/>
    <w:rsid w:val="00A71BB2"/>
    <w:rsid w:val="00A71D60"/>
    <w:rsid w:val="00A72605"/>
    <w:rsid w:val="00A72B61"/>
    <w:rsid w:val="00A73911"/>
    <w:rsid w:val="00A74261"/>
    <w:rsid w:val="00A74337"/>
    <w:rsid w:val="00A74C9A"/>
    <w:rsid w:val="00A75343"/>
    <w:rsid w:val="00A7535C"/>
    <w:rsid w:val="00A75D4F"/>
    <w:rsid w:val="00A765E8"/>
    <w:rsid w:val="00A773C1"/>
    <w:rsid w:val="00A773CB"/>
    <w:rsid w:val="00A80311"/>
    <w:rsid w:val="00A80A31"/>
    <w:rsid w:val="00A81702"/>
    <w:rsid w:val="00A81D11"/>
    <w:rsid w:val="00A823D8"/>
    <w:rsid w:val="00A82D90"/>
    <w:rsid w:val="00A82E1B"/>
    <w:rsid w:val="00A8347F"/>
    <w:rsid w:val="00A84CC0"/>
    <w:rsid w:val="00A85651"/>
    <w:rsid w:val="00A85DE1"/>
    <w:rsid w:val="00A860C7"/>
    <w:rsid w:val="00A87F9C"/>
    <w:rsid w:val="00A91744"/>
    <w:rsid w:val="00A919F1"/>
    <w:rsid w:val="00A92D7F"/>
    <w:rsid w:val="00A93D1A"/>
    <w:rsid w:val="00A93D94"/>
    <w:rsid w:val="00A9500B"/>
    <w:rsid w:val="00A95460"/>
    <w:rsid w:val="00A961C7"/>
    <w:rsid w:val="00A967F4"/>
    <w:rsid w:val="00A97D74"/>
    <w:rsid w:val="00AA028C"/>
    <w:rsid w:val="00AA0495"/>
    <w:rsid w:val="00AA0654"/>
    <w:rsid w:val="00AA0CCE"/>
    <w:rsid w:val="00AA0D05"/>
    <w:rsid w:val="00AA1441"/>
    <w:rsid w:val="00AA176A"/>
    <w:rsid w:val="00AA2935"/>
    <w:rsid w:val="00AA33B2"/>
    <w:rsid w:val="00AA44A7"/>
    <w:rsid w:val="00AA4CEF"/>
    <w:rsid w:val="00AA4D18"/>
    <w:rsid w:val="00AA66AF"/>
    <w:rsid w:val="00AB00A0"/>
    <w:rsid w:val="00AB01AD"/>
    <w:rsid w:val="00AB0AB8"/>
    <w:rsid w:val="00AB0F22"/>
    <w:rsid w:val="00AB19B1"/>
    <w:rsid w:val="00AB1E0E"/>
    <w:rsid w:val="00AB2728"/>
    <w:rsid w:val="00AB2907"/>
    <w:rsid w:val="00AB2CF9"/>
    <w:rsid w:val="00AB38DA"/>
    <w:rsid w:val="00AB4325"/>
    <w:rsid w:val="00AB5B5B"/>
    <w:rsid w:val="00AB5FAB"/>
    <w:rsid w:val="00AB746B"/>
    <w:rsid w:val="00AB75F4"/>
    <w:rsid w:val="00AB7D9D"/>
    <w:rsid w:val="00AC0899"/>
    <w:rsid w:val="00AC106C"/>
    <w:rsid w:val="00AC2CEB"/>
    <w:rsid w:val="00AC2D5A"/>
    <w:rsid w:val="00AC3094"/>
    <w:rsid w:val="00AC3C8B"/>
    <w:rsid w:val="00AC527E"/>
    <w:rsid w:val="00AC65DD"/>
    <w:rsid w:val="00AC6B94"/>
    <w:rsid w:val="00AC7223"/>
    <w:rsid w:val="00AD03A2"/>
    <w:rsid w:val="00AD0C2A"/>
    <w:rsid w:val="00AD2643"/>
    <w:rsid w:val="00AD3FEC"/>
    <w:rsid w:val="00AD420E"/>
    <w:rsid w:val="00AD5123"/>
    <w:rsid w:val="00AD52F2"/>
    <w:rsid w:val="00AD5A7E"/>
    <w:rsid w:val="00AD5D38"/>
    <w:rsid w:val="00AD77E9"/>
    <w:rsid w:val="00AD7E25"/>
    <w:rsid w:val="00AE0084"/>
    <w:rsid w:val="00AE1AE5"/>
    <w:rsid w:val="00AE22F0"/>
    <w:rsid w:val="00AE2C55"/>
    <w:rsid w:val="00AE2D27"/>
    <w:rsid w:val="00AE347B"/>
    <w:rsid w:val="00AE373E"/>
    <w:rsid w:val="00AE3D75"/>
    <w:rsid w:val="00AE4250"/>
    <w:rsid w:val="00AE4B82"/>
    <w:rsid w:val="00AE56C4"/>
    <w:rsid w:val="00AE5AA7"/>
    <w:rsid w:val="00AE6BDD"/>
    <w:rsid w:val="00AE7021"/>
    <w:rsid w:val="00AE7D70"/>
    <w:rsid w:val="00AF00A5"/>
    <w:rsid w:val="00AF0357"/>
    <w:rsid w:val="00AF0467"/>
    <w:rsid w:val="00AF05B9"/>
    <w:rsid w:val="00AF12BA"/>
    <w:rsid w:val="00AF1A0C"/>
    <w:rsid w:val="00AF2E78"/>
    <w:rsid w:val="00AF31AC"/>
    <w:rsid w:val="00AF538C"/>
    <w:rsid w:val="00AF7EBF"/>
    <w:rsid w:val="00B004E3"/>
    <w:rsid w:val="00B00BB0"/>
    <w:rsid w:val="00B01FB9"/>
    <w:rsid w:val="00B0242A"/>
    <w:rsid w:val="00B02784"/>
    <w:rsid w:val="00B02CA1"/>
    <w:rsid w:val="00B0313B"/>
    <w:rsid w:val="00B0366E"/>
    <w:rsid w:val="00B039DC"/>
    <w:rsid w:val="00B03ADE"/>
    <w:rsid w:val="00B04652"/>
    <w:rsid w:val="00B047B4"/>
    <w:rsid w:val="00B078A9"/>
    <w:rsid w:val="00B078AF"/>
    <w:rsid w:val="00B07E8E"/>
    <w:rsid w:val="00B102BD"/>
    <w:rsid w:val="00B10FB0"/>
    <w:rsid w:val="00B11141"/>
    <w:rsid w:val="00B11A07"/>
    <w:rsid w:val="00B1210D"/>
    <w:rsid w:val="00B1213E"/>
    <w:rsid w:val="00B121BF"/>
    <w:rsid w:val="00B122C0"/>
    <w:rsid w:val="00B12735"/>
    <w:rsid w:val="00B12899"/>
    <w:rsid w:val="00B12B17"/>
    <w:rsid w:val="00B13D3C"/>
    <w:rsid w:val="00B143DB"/>
    <w:rsid w:val="00B147B4"/>
    <w:rsid w:val="00B149B7"/>
    <w:rsid w:val="00B14BFE"/>
    <w:rsid w:val="00B14E96"/>
    <w:rsid w:val="00B152A9"/>
    <w:rsid w:val="00B16114"/>
    <w:rsid w:val="00B1679F"/>
    <w:rsid w:val="00B1741F"/>
    <w:rsid w:val="00B177E3"/>
    <w:rsid w:val="00B2140A"/>
    <w:rsid w:val="00B228B9"/>
    <w:rsid w:val="00B236A5"/>
    <w:rsid w:val="00B244DC"/>
    <w:rsid w:val="00B24E35"/>
    <w:rsid w:val="00B2500E"/>
    <w:rsid w:val="00B25A23"/>
    <w:rsid w:val="00B26CD8"/>
    <w:rsid w:val="00B3020C"/>
    <w:rsid w:val="00B33E6D"/>
    <w:rsid w:val="00B34CDD"/>
    <w:rsid w:val="00B35A02"/>
    <w:rsid w:val="00B3656E"/>
    <w:rsid w:val="00B36C51"/>
    <w:rsid w:val="00B37A77"/>
    <w:rsid w:val="00B37B58"/>
    <w:rsid w:val="00B37F41"/>
    <w:rsid w:val="00B4087B"/>
    <w:rsid w:val="00B416B3"/>
    <w:rsid w:val="00B416B9"/>
    <w:rsid w:val="00B41894"/>
    <w:rsid w:val="00B41D59"/>
    <w:rsid w:val="00B422BA"/>
    <w:rsid w:val="00B423B3"/>
    <w:rsid w:val="00B426FC"/>
    <w:rsid w:val="00B42C84"/>
    <w:rsid w:val="00B43ABC"/>
    <w:rsid w:val="00B44157"/>
    <w:rsid w:val="00B4430F"/>
    <w:rsid w:val="00B4437F"/>
    <w:rsid w:val="00B445AF"/>
    <w:rsid w:val="00B45180"/>
    <w:rsid w:val="00B47C29"/>
    <w:rsid w:val="00B47DE8"/>
    <w:rsid w:val="00B47F14"/>
    <w:rsid w:val="00B519B1"/>
    <w:rsid w:val="00B53686"/>
    <w:rsid w:val="00B53A60"/>
    <w:rsid w:val="00B54C28"/>
    <w:rsid w:val="00B55451"/>
    <w:rsid w:val="00B55719"/>
    <w:rsid w:val="00B55BBC"/>
    <w:rsid w:val="00B56297"/>
    <w:rsid w:val="00B57241"/>
    <w:rsid w:val="00B577CD"/>
    <w:rsid w:val="00B5789B"/>
    <w:rsid w:val="00B603A8"/>
    <w:rsid w:val="00B6073C"/>
    <w:rsid w:val="00B60B39"/>
    <w:rsid w:val="00B60BAB"/>
    <w:rsid w:val="00B610DD"/>
    <w:rsid w:val="00B61BDD"/>
    <w:rsid w:val="00B63160"/>
    <w:rsid w:val="00B6324B"/>
    <w:rsid w:val="00B63BBE"/>
    <w:rsid w:val="00B64982"/>
    <w:rsid w:val="00B65767"/>
    <w:rsid w:val="00B6613E"/>
    <w:rsid w:val="00B669FA"/>
    <w:rsid w:val="00B66FA2"/>
    <w:rsid w:val="00B67231"/>
    <w:rsid w:val="00B67DBA"/>
    <w:rsid w:val="00B70254"/>
    <w:rsid w:val="00B71557"/>
    <w:rsid w:val="00B7191A"/>
    <w:rsid w:val="00B7284F"/>
    <w:rsid w:val="00B72CD2"/>
    <w:rsid w:val="00B73021"/>
    <w:rsid w:val="00B73460"/>
    <w:rsid w:val="00B73615"/>
    <w:rsid w:val="00B73A54"/>
    <w:rsid w:val="00B7403A"/>
    <w:rsid w:val="00B74B2D"/>
    <w:rsid w:val="00B74B4B"/>
    <w:rsid w:val="00B75D16"/>
    <w:rsid w:val="00B76FDA"/>
    <w:rsid w:val="00B773A4"/>
    <w:rsid w:val="00B800D3"/>
    <w:rsid w:val="00B8016B"/>
    <w:rsid w:val="00B80722"/>
    <w:rsid w:val="00B8144E"/>
    <w:rsid w:val="00B82779"/>
    <w:rsid w:val="00B82F57"/>
    <w:rsid w:val="00B830D7"/>
    <w:rsid w:val="00B851B7"/>
    <w:rsid w:val="00B85F5E"/>
    <w:rsid w:val="00B86C6E"/>
    <w:rsid w:val="00B90109"/>
    <w:rsid w:val="00B90392"/>
    <w:rsid w:val="00B92CFE"/>
    <w:rsid w:val="00B93081"/>
    <w:rsid w:val="00B93213"/>
    <w:rsid w:val="00B9379F"/>
    <w:rsid w:val="00B94846"/>
    <w:rsid w:val="00B94A87"/>
    <w:rsid w:val="00B94AFB"/>
    <w:rsid w:val="00B95403"/>
    <w:rsid w:val="00B9548F"/>
    <w:rsid w:val="00B9571D"/>
    <w:rsid w:val="00B96F75"/>
    <w:rsid w:val="00B97732"/>
    <w:rsid w:val="00B97DA1"/>
    <w:rsid w:val="00B97E86"/>
    <w:rsid w:val="00BA0AA1"/>
    <w:rsid w:val="00BA0C8C"/>
    <w:rsid w:val="00BA14E7"/>
    <w:rsid w:val="00BA18EF"/>
    <w:rsid w:val="00BA276D"/>
    <w:rsid w:val="00BA289C"/>
    <w:rsid w:val="00BA3104"/>
    <w:rsid w:val="00BA3608"/>
    <w:rsid w:val="00BA3619"/>
    <w:rsid w:val="00BA48C3"/>
    <w:rsid w:val="00BA4DB5"/>
    <w:rsid w:val="00BA66E0"/>
    <w:rsid w:val="00BA6D10"/>
    <w:rsid w:val="00BA70CC"/>
    <w:rsid w:val="00BA740B"/>
    <w:rsid w:val="00BB1F1F"/>
    <w:rsid w:val="00BB23EC"/>
    <w:rsid w:val="00BB267C"/>
    <w:rsid w:val="00BB3491"/>
    <w:rsid w:val="00BB3C96"/>
    <w:rsid w:val="00BB3E8D"/>
    <w:rsid w:val="00BB431F"/>
    <w:rsid w:val="00BB4E33"/>
    <w:rsid w:val="00BB5238"/>
    <w:rsid w:val="00BB56FB"/>
    <w:rsid w:val="00BB647D"/>
    <w:rsid w:val="00BB6528"/>
    <w:rsid w:val="00BB665F"/>
    <w:rsid w:val="00BB75C3"/>
    <w:rsid w:val="00BC079E"/>
    <w:rsid w:val="00BC2366"/>
    <w:rsid w:val="00BC3A80"/>
    <w:rsid w:val="00BC3F43"/>
    <w:rsid w:val="00BC42D2"/>
    <w:rsid w:val="00BC4A99"/>
    <w:rsid w:val="00BC6B03"/>
    <w:rsid w:val="00BC766A"/>
    <w:rsid w:val="00BC7A6D"/>
    <w:rsid w:val="00BD01EF"/>
    <w:rsid w:val="00BD1324"/>
    <w:rsid w:val="00BD20A5"/>
    <w:rsid w:val="00BD239E"/>
    <w:rsid w:val="00BD3631"/>
    <w:rsid w:val="00BD43DE"/>
    <w:rsid w:val="00BD4A65"/>
    <w:rsid w:val="00BD574A"/>
    <w:rsid w:val="00BD61B8"/>
    <w:rsid w:val="00BD680F"/>
    <w:rsid w:val="00BD6EA0"/>
    <w:rsid w:val="00BD6FC4"/>
    <w:rsid w:val="00BD7AFF"/>
    <w:rsid w:val="00BD7DF5"/>
    <w:rsid w:val="00BE03A6"/>
    <w:rsid w:val="00BE062A"/>
    <w:rsid w:val="00BE105E"/>
    <w:rsid w:val="00BE1117"/>
    <w:rsid w:val="00BE12DF"/>
    <w:rsid w:val="00BE1A16"/>
    <w:rsid w:val="00BE2E0E"/>
    <w:rsid w:val="00BE324A"/>
    <w:rsid w:val="00BE3928"/>
    <w:rsid w:val="00BE509E"/>
    <w:rsid w:val="00BE54ED"/>
    <w:rsid w:val="00BE7A9C"/>
    <w:rsid w:val="00BF1014"/>
    <w:rsid w:val="00BF1B27"/>
    <w:rsid w:val="00BF2525"/>
    <w:rsid w:val="00BF3AF3"/>
    <w:rsid w:val="00BF4C5A"/>
    <w:rsid w:val="00BF55D5"/>
    <w:rsid w:val="00BF576C"/>
    <w:rsid w:val="00BF5B43"/>
    <w:rsid w:val="00BF641C"/>
    <w:rsid w:val="00C03CFF"/>
    <w:rsid w:val="00C05699"/>
    <w:rsid w:val="00C05BCA"/>
    <w:rsid w:val="00C06172"/>
    <w:rsid w:val="00C10575"/>
    <w:rsid w:val="00C10828"/>
    <w:rsid w:val="00C11059"/>
    <w:rsid w:val="00C11624"/>
    <w:rsid w:val="00C1182D"/>
    <w:rsid w:val="00C12259"/>
    <w:rsid w:val="00C12C1E"/>
    <w:rsid w:val="00C131EA"/>
    <w:rsid w:val="00C1354B"/>
    <w:rsid w:val="00C14131"/>
    <w:rsid w:val="00C14A0B"/>
    <w:rsid w:val="00C15BBC"/>
    <w:rsid w:val="00C16D4E"/>
    <w:rsid w:val="00C17EFA"/>
    <w:rsid w:val="00C204E7"/>
    <w:rsid w:val="00C20897"/>
    <w:rsid w:val="00C20AB9"/>
    <w:rsid w:val="00C216C0"/>
    <w:rsid w:val="00C21735"/>
    <w:rsid w:val="00C21749"/>
    <w:rsid w:val="00C21BC3"/>
    <w:rsid w:val="00C21FB3"/>
    <w:rsid w:val="00C223C1"/>
    <w:rsid w:val="00C22A83"/>
    <w:rsid w:val="00C231B3"/>
    <w:rsid w:val="00C2388D"/>
    <w:rsid w:val="00C24354"/>
    <w:rsid w:val="00C244A2"/>
    <w:rsid w:val="00C2473D"/>
    <w:rsid w:val="00C260F7"/>
    <w:rsid w:val="00C266D4"/>
    <w:rsid w:val="00C26A7A"/>
    <w:rsid w:val="00C32721"/>
    <w:rsid w:val="00C335F9"/>
    <w:rsid w:val="00C33BB1"/>
    <w:rsid w:val="00C33FD5"/>
    <w:rsid w:val="00C34533"/>
    <w:rsid w:val="00C34CCF"/>
    <w:rsid w:val="00C34DCA"/>
    <w:rsid w:val="00C358A2"/>
    <w:rsid w:val="00C358C1"/>
    <w:rsid w:val="00C36553"/>
    <w:rsid w:val="00C36A5D"/>
    <w:rsid w:val="00C4034A"/>
    <w:rsid w:val="00C407E9"/>
    <w:rsid w:val="00C418CF"/>
    <w:rsid w:val="00C420C8"/>
    <w:rsid w:val="00C43322"/>
    <w:rsid w:val="00C43BC0"/>
    <w:rsid w:val="00C43DA3"/>
    <w:rsid w:val="00C43F33"/>
    <w:rsid w:val="00C44A13"/>
    <w:rsid w:val="00C44B98"/>
    <w:rsid w:val="00C45CB9"/>
    <w:rsid w:val="00C45CD7"/>
    <w:rsid w:val="00C45FF4"/>
    <w:rsid w:val="00C46018"/>
    <w:rsid w:val="00C46B3A"/>
    <w:rsid w:val="00C46FF4"/>
    <w:rsid w:val="00C470CA"/>
    <w:rsid w:val="00C479B0"/>
    <w:rsid w:val="00C50574"/>
    <w:rsid w:val="00C50EA2"/>
    <w:rsid w:val="00C51B77"/>
    <w:rsid w:val="00C52800"/>
    <w:rsid w:val="00C52AC5"/>
    <w:rsid w:val="00C52D30"/>
    <w:rsid w:val="00C530DC"/>
    <w:rsid w:val="00C53633"/>
    <w:rsid w:val="00C53FA3"/>
    <w:rsid w:val="00C55D93"/>
    <w:rsid w:val="00C55E32"/>
    <w:rsid w:val="00C56E39"/>
    <w:rsid w:val="00C5758D"/>
    <w:rsid w:val="00C57A0C"/>
    <w:rsid w:val="00C603A4"/>
    <w:rsid w:val="00C60800"/>
    <w:rsid w:val="00C60B39"/>
    <w:rsid w:val="00C62BE9"/>
    <w:rsid w:val="00C62BF3"/>
    <w:rsid w:val="00C6343F"/>
    <w:rsid w:val="00C63DF6"/>
    <w:rsid w:val="00C64858"/>
    <w:rsid w:val="00C64F1C"/>
    <w:rsid w:val="00C654A9"/>
    <w:rsid w:val="00C66112"/>
    <w:rsid w:val="00C66858"/>
    <w:rsid w:val="00C66BCC"/>
    <w:rsid w:val="00C67DD3"/>
    <w:rsid w:val="00C7048A"/>
    <w:rsid w:val="00C70A6B"/>
    <w:rsid w:val="00C70D29"/>
    <w:rsid w:val="00C719F6"/>
    <w:rsid w:val="00C71A87"/>
    <w:rsid w:val="00C74E16"/>
    <w:rsid w:val="00C75327"/>
    <w:rsid w:val="00C76D8D"/>
    <w:rsid w:val="00C771E9"/>
    <w:rsid w:val="00C77A29"/>
    <w:rsid w:val="00C800C0"/>
    <w:rsid w:val="00C80646"/>
    <w:rsid w:val="00C81975"/>
    <w:rsid w:val="00C81BBA"/>
    <w:rsid w:val="00C82548"/>
    <w:rsid w:val="00C826B1"/>
    <w:rsid w:val="00C83C91"/>
    <w:rsid w:val="00C83D09"/>
    <w:rsid w:val="00C83FCA"/>
    <w:rsid w:val="00C844C3"/>
    <w:rsid w:val="00C84B65"/>
    <w:rsid w:val="00C84F52"/>
    <w:rsid w:val="00C853D4"/>
    <w:rsid w:val="00C85630"/>
    <w:rsid w:val="00C86F5E"/>
    <w:rsid w:val="00C87D68"/>
    <w:rsid w:val="00C90303"/>
    <w:rsid w:val="00C90BC2"/>
    <w:rsid w:val="00C9255A"/>
    <w:rsid w:val="00C927DD"/>
    <w:rsid w:val="00C928BD"/>
    <w:rsid w:val="00C92DE0"/>
    <w:rsid w:val="00C9463F"/>
    <w:rsid w:val="00C953D5"/>
    <w:rsid w:val="00C954CC"/>
    <w:rsid w:val="00C96EDF"/>
    <w:rsid w:val="00C96EF3"/>
    <w:rsid w:val="00CA0FFD"/>
    <w:rsid w:val="00CA2D2F"/>
    <w:rsid w:val="00CA31D1"/>
    <w:rsid w:val="00CA383B"/>
    <w:rsid w:val="00CA4CF4"/>
    <w:rsid w:val="00CA4D09"/>
    <w:rsid w:val="00CA4EE1"/>
    <w:rsid w:val="00CA5787"/>
    <w:rsid w:val="00CA628D"/>
    <w:rsid w:val="00CA64AA"/>
    <w:rsid w:val="00CA6889"/>
    <w:rsid w:val="00CA703B"/>
    <w:rsid w:val="00CA7B24"/>
    <w:rsid w:val="00CB0027"/>
    <w:rsid w:val="00CB00E1"/>
    <w:rsid w:val="00CB0EA6"/>
    <w:rsid w:val="00CB11D0"/>
    <w:rsid w:val="00CB1B60"/>
    <w:rsid w:val="00CB1CBD"/>
    <w:rsid w:val="00CB35D1"/>
    <w:rsid w:val="00CB6827"/>
    <w:rsid w:val="00CB714E"/>
    <w:rsid w:val="00CB7F81"/>
    <w:rsid w:val="00CC04DA"/>
    <w:rsid w:val="00CC103B"/>
    <w:rsid w:val="00CC167F"/>
    <w:rsid w:val="00CC18D9"/>
    <w:rsid w:val="00CC2715"/>
    <w:rsid w:val="00CC2A66"/>
    <w:rsid w:val="00CC327E"/>
    <w:rsid w:val="00CC34EC"/>
    <w:rsid w:val="00CC397A"/>
    <w:rsid w:val="00CC3DE4"/>
    <w:rsid w:val="00CC41F7"/>
    <w:rsid w:val="00CC46A4"/>
    <w:rsid w:val="00CC5BE6"/>
    <w:rsid w:val="00CC6155"/>
    <w:rsid w:val="00CD12C6"/>
    <w:rsid w:val="00CD1311"/>
    <w:rsid w:val="00CD1B66"/>
    <w:rsid w:val="00CD43A4"/>
    <w:rsid w:val="00CD4A5B"/>
    <w:rsid w:val="00CD59CE"/>
    <w:rsid w:val="00CD5AA9"/>
    <w:rsid w:val="00CD5FBA"/>
    <w:rsid w:val="00CD6519"/>
    <w:rsid w:val="00CD6A80"/>
    <w:rsid w:val="00CD6D22"/>
    <w:rsid w:val="00CD7564"/>
    <w:rsid w:val="00CD7AF3"/>
    <w:rsid w:val="00CE021F"/>
    <w:rsid w:val="00CE1118"/>
    <w:rsid w:val="00CE2B28"/>
    <w:rsid w:val="00CE2BE7"/>
    <w:rsid w:val="00CE3106"/>
    <w:rsid w:val="00CE37B4"/>
    <w:rsid w:val="00CE3BB4"/>
    <w:rsid w:val="00CE4F85"/>
    <w:rsid w:val="00CE50FD"/>
    <w:rsid w:val="00CE61A0"/>
    <w:rsid w:val="00CE6C95"/>
    <w:rsid w:val="00CE7058"/>
    <w:rsid w:val="00CE7752"/>
    <w:rsid w:val="00CE7BE4"/>
    <w:rsid w:val="00CE7E65"/>
    <w:rsid w:val="00CF021C"/>
    <w:rsid w:val="00CF08A9"/>
    <w:rsid w:val="00CF0BF7"/>
    <w:rsid w:val="00CF0CEF"/>
    <w:rsid w:val="00CF10B2"/>
    <w:rsid w:val="00CF1C60"/>
    <w:rsid w:val="00CF341D"/>
    <w:rsid w:val="00CF3773"/>
    <w:rsid w:val="00CF3BBD"/>
    <w:rsid w:val="00CF5126"/>
    <w:rsid w:val="00CF5805"/>
    <w:rsid w:val="00CF5D59"/>
    <w:rsid w:val="00CF6479"/>
    <w:rsid w:val="00CF6B9C"/>
    <w:rsid w:val="00CF723E"/>
    <w:rsid w:val="00CF793C"/>
    <w:rsid w:val="00CF7B94"/>
    <w:rsid w:val="00D01D83"/>
    <w:rsid w:val="00D02382"/>
    <w:rsid w:val="00D0314C"/>
    <w:rsid w:val="00D03DD0"/>
    <w:rsid w:val="00D0500E"/>
    <w:rsid w:val="00D0524F"/>
    <w:rsid w:val="00D05CBA"/>
    <w:rsid w:val="00D07597"/>
    <w:rsid w:val="00D114B3"/>
    <w:rsid w:val="00D11BB7"/>
    <w:rsid w:val="00D11CB6"/>
    <w:rsid w:val="00D12276"/>
    <w:rsid w:val="00D12826"/>
    <w:rsid w:val="00D12990"/>
    <w:rsid w:val="00D14061"/>
    <w:rsid w:val="00D14145"/>
    <w:rsid w:val="00D14769"/>
    <w:rsid w:val="00D1490D"/>
    <w:rsid w:val="00D14BA1"/>
    <w:rsid w:val="00D14C95"/>
    <w:rsid w:val="00D15197"/>
    <w:rsid w:val="00D15F00"/>
    <w:rsid w:val="00D169BF"/>
    <w:rsid w:val="00D16A15"/>
    <w:rsid w:val="00D16A67"/>
    <w:rsid w:val="00D20941"/>
    <w:rsid w:val="00D20D96"/>
    <w:rsid w:val="00D215EE"/>
    <w:rsid w:val="00D21AA9"/>
    <w:rsid w:val="00D21D8E"/>
    <w:rsid w:val="00D21F5B"/>
    <w:rsid w:val="00D22C29"/>
    <w:rsid w:val="00D22C9D"/>
    <w:rsid w:val="00D24ECC"/>
    <w:rsid w:val="00D25316"/>
    <w:rsid w:val="00D256E7"/>
    <w:rsid w:val="00D25C9C"/>
    <w:rsid w:val="00D27622"/>
    <w:rsid w:val="00D27D93"/>
    <w:rsid w:val="00D3157F"/>
    <w:rsid w:val="00D317AD"/>
    <w:rsid w:val="00D340B4"/>
    <w:rsid w:val="00D34293"/>
    <w:rsid w:val="00D34827"/>
    <w:rsid w:val="00D34DA1"/>
    <w:rsid w:val="00D355F5"/>
    <w:rsid w:val="00D358B6"/>
    <w:rsid w:val="00D36400"/>
    <w:rsid w:val="00D36624"/>
    <w:rsid w:val="00D36A16"/>
    <w:rsid w:val="00D37073"/>
    <w:rsid w:val="00D370E1"/>
    <w:rsid w:val="00D40834"/>
    <w:rsid w:val="00D40E0B"/>
    <w:rsid w:val="00D42571"/>
    <w:rsid w:val="00D43F3A"/>
    <w:rsid w:val="00D4413F"/>
    <w:rsid w:val="00D45C71"/>
    <w:rsid w:val="00D45DC1"/>
    <w:rsid w:val="00D461F1"/>
    <w:rsid w:val="00D463F5"/>
    <w:rsid w:val="00D4669A"/>
    <w:rsid w:val="00D46915"/>
    <w:rsid w:val="00D46929"/>
    <w:rsid w:val="00D47599"/>
    <w:rsid w:val="00D509C4"/>
    <w:rsid w:val="00D52915"/>
    <w:rsid w:val="00D5291E"/>
    <w:rsid w:val="00D53028"/>
    <w:rsid w:val="00D53254"/>
    <w:rsid w:val="00D537B2"/>
    <w:rsid w:val="00D53A49"/>
    <w:rsid w:val="00D54C8C"/>
    <w:rsid w:val="00D54FDC"/>
    <w:rsid w:val="00D553AF"/>
    <w:rsid w:val="00D5540A"/>
    <w:rsid w:val="00D560FE"/>
    <w:rsid w:val="00D56647"/>
    <w:rsid w:val="00D576AB"/>
    <w:rsid w:val="00D61A40"/>
    <w:rsid w:val="00D61DAB"/>
    <w:rsid w:val="00D63D4E"/>
    <w:rsid w:val="00D63DED"/>
    <w:rsid w:val="00D644BD"/>
    <w:rsid w:val="00D64847"/>
    <w:rsid w:val="00D65F91"/>
    <w:rsid w:val="00D7082E"/>
    <w:rsid w:val="00D70D77"/>
    <w:rsid w:val="00D72A30"/>
    <w:rsid w:val="00D73183"/>
    <w:rsid w:val="00D73BB3"/>
    <w:rsid w:val="00D75470"/>
    <w:rsid w:val="00D758DB"/>
    <w:rsid w:val="00D7640E"/>
    <w:rsid w:val="00D77DA4"/>
    <w:rsid w:val="00D80B3F"/>
    <w:rsid w:val="00D80DBA"/>
    <w:rsid w:val="00D82F20"/>
    <w:rsid w:val="00D83E52"/>
    <w:rsid w:val="00D83F1B"/>
    <w:rsid w:val="00D84B90"/>
    <w:rsid w:val="00D8639C"/>
    <w:rsid w:val="00D864E8"/>
    <w:rsid w:val="00D869F4"/>
    <w:rsid w:val="00D872E9"/>
    <w:rsid w:val="00D875EB"/>
    <w:rsid w:val="00D90E73"/>
    <w:rsid w:val="00D916CD"/>
    <w:rsid w:val="00D91D7F"/>
    <w:rsid w:val="00D92474"/>
    <w:rsid w:val="00D92B32"/>
    <w:rsid w:val="00D92EDD"/>
    <w:rsid w:val="00D9319B"/>
    <w:rsid w:val="00D944AF"/>
    <w:rsid w:val="00D945AF"/>
    <w:rsid w:val="00D94948"/>
    <w:rsid w:val="00D965A1"/>
    <w:rsid w:val="00D9689E"/>
    <w:rsid w:val="00D97149"/>
    <w:rsid w:val="00D97615"/>
    <w:rsid w:val="00D97DD5"/>
    <w:rsid w:val="00DA0AE4"/>
    <w:rsid w:val="00DA0B80"/>
    <w:rsid w:val="00DA19DB"/>
    <w:rsid w:val="00DA1E73"/>
    <w:rsid w:val="00DA3AAA"/>
    <w:rsid w:val="00DA59B1"/>
    <w:rsid w:val="00DA764B"/>
    <w:rsid w:val="00DB0676"/>
    <w:rsid w:val="00DB0A84"/>
    <w:rsid w:val="00DB0AA0"/>
    <w:rsid w:val="00DB1D56"/>
    <w:rsid w:val="00DB2CF6"/>
    <w:rsid w:val="00DB3873"/>
    <w:rsid w:val="00DB3880"/>
    <w:rsid w:val="00DB3A67"/>
    <w:rsid w:val="00DB3E8C"/>
    <w:rsid w:val="00DB485A"/>
    <w:rsid w:val="00DB5E63"/>
    <w:rsid w:val="00DB74FC"/>
    <w:rsid w:val="00DC07A3"/>
    <w:rsid w:val="00DC32A4"/>
    <w:rsid w:val="00DC4D12"/>
    <w:rsid w:val="00DC5CAB"/>
    <w:rsid w:val="00DC6343"/>
    <w:rsid w:val="00DC66B6"/>
    <w:rsid w:val="00DC6D84"/>
    <w:rsid w:val="00DC6E65"/>
    <w:rsid w:val="00DD0024"/>
    <w:rsid w:val="00DD021F"/>
    <w:rsid w:val="00DD10C2"/>
    <w:rsid w:val="00DD134B"/>
    <w:rsid w:val="00DD14D1"/>
    <w:rsid w:val="00DD37F6"/>
    <w:rsid w:val="00DD4CB9"/>
    <w:rsid w:val="00DD4F87"/>
    <w:rsid w:val="00DD54F9"/>
    <w:rsid w:val="00DD5BD3"/>
    <w:rsid w:val="00DD5E34"/>
    <w:rsid w:val="00DD7070"/>
    <w:rsid w:val="00DD79D1"/>
    <w:rsid w:val="00DD7F79"/>
    <w:rsid w:val="00DE0187"/>
    <w:rsid w:val="00DE13F6"/>
    <w:rsid w:val="00DE16A3"/>
    <w:rsid w:val="00DE19E4"/>
    <w:rsid w:val="00DE58E7"/>
    <w:rsid w:val="00DE5DE0"/>
    <w:rsid w:val="00DE5E2C"/>
    <w:rsid w:val="00DE6F3A"/>
    <w:rsid w:val="00DF08EE"/>
    <w:rsid w:val="00DF0D69"/>
    <w:rsid w:val="00DF14EE"/>
    <w:rsid w:val="00DF3F62"/>
    <w:rsid w:val="00DF46F2"/>
    <w:rsid w:val="00DF4864"/>
    <w:rsid w:val="00DF5E1B"/>
    <w:rsid w:val="00DF63A3"/>
    <w:rsid w:val="00DF6465"/>
    <w:rsid w:val="00DF65FA"/>
    <w:rsid w:val="00DF69D9"/>
    <w:rsid w:val="00DF77B4"/>
    <w:rsid w:val="00DF7B26"/>
    <w:rsid w:val="00E00060"/>
    <w:rsid w:val="00E0023B"/>
    <w:rsid w:val="00E00E50"/>
    <w:rsid w:val="00E00EF2"/>
    <w:rsid w:val="00E0107D"/>
    <w:rsid w:val="00E01D36"/>
    <w:rsid w:val="00E0249E"/>
    <w:rsid w:val="00E0254A"/>
    <w:rsid w:val="00E032CD"/>
    <w:rsid w:val="00E038EB"/>
    <w:rsid w:val="00E04519"/>
    <w:rsid w:val="00E04D18"/>
    <w:rsid w:val="00E055FC"/>
    <w:rsid w:val="00E05F3C"/>
    <w:rsid w:val="00E066ED"/>
    <w:rsid w:val="00E067BF"/>
    <w:rsid w:val="00E06DBB"/>
    <w:rsid w:val="00E07739"/>
    <w:rsid w:val="00E07A13"/>
    <w:rsid w:val="00E07AD9"/>
    <w:rsid w:val="00E11480"/>
    <w:rsid w:val="00E115D8"/>
    <w:rsid w:val="00E11B54"/>
    <w:rsid w:val="00E12A35"/>
    <w:rsid w:val="00E13616"/>
    <w:rsid w:val="00E1377B"/>
    <w:rsid w:val="00E13B6C"/>
    <w:rsid w:val="00E1478A"/>
    <w:rsid w:val="00E154A7"/>
    <w:rsid w:val="00E15647"/>
    <w:rsid w:val="00E15928"/>
    <w:rsid w:val="00E15A44"/>
    <w:rsid w:val="00E15D9E"/>
    <w:rsid w:val="00E1649E"/>
    <w:rsid w:val="00E1665C"/>
    <w:rsid w:val="00E17775"/>
    <w:rsid w:val="00E201E6"/>
    <w:rsid w:val="00E20B29"/>
    <w:rsid w:val="00E20F38"/>
    <w:rsid w:val="00E235A8"/>
    <w:rsid w:val="00E2411C"/>
    <w:rsid w:val="00E24828"/>
    <w:rsid w:val="00E24B42"/>
    <w:rsid w:val="00E25556"/>
    <w:rsid w:val="00E25612"/>
    <w:rsid w:val="00E25D73"/>
    <w:rsid w:val="00E2623C"/>
    <w:rsid w:val="00E2776B"/>
    <w:rsid w:val="00E277F5"/>
    <w:rsid w:val="00E300A6"/>
    <w:rsid w:val="00E31705"/>
    <w:rsid w:val="00E31D00"/>
    <w:rsid w:val="00E32955"/>
    <w:rsid w:val="00E32D2A"/>
    <w:rsid w:val="00E32DEF"/>
    <w:rsid w:val="00E32F41"/>
    <w:rsid w:val="00E34EAA"/>
    <w:rsid w:val="00E351CD"/>
    <w:rsid w:val="00E35384"/>
    <w:rsid w:val="00E35ACF"/>
    <w:rsid w:val="00E36537"/>
    <w:rsid w:val="00E36A40"/>
    <w:rsid w:val="00E36EE3"/>
    <w:rsid w:val="00E37BAF"/>
    <w:rsid w:val="00E37DAB"/>
    <w:rsid w:val="00E37E86"/>
    <w:rsid w:val="00E40D91"/>
    <w:rsid w:val="00E42670"/>
    <w:rsid w:val="00E43E9D"/>
    <w:rsid w:val="00E44251"/>
    <w:rsid w:val="00E446F6"/>
    <w:rsid w:val="00E448D9"/>
    <w:rsid w:val="00E4517D"/>
    <w:rsid w:val="00E45484"/>
    <w:rsid w:val="00E45F04"/>
    <w:rsid w:val="00E46133"/>
    <w:rsid w:val="00E46658"/>
    <w:rsid w:val="00E4686D"/>
    <w:rsid w:val="00E46AAF"/>
    <w:rsid w:val="00E470B5"/>
    <w:rsid w:val="00E47600"/>
    <w:rsid w:val="00E508DB"/>
    <w:rsid w:val="00E509E2"/>
    <w:rsid w:val="00E50B48"/>
    <w:rsid w:val="00E51173"/>
    <w:rsid w:val="00E518E8"/>
    <w:rsid w:val="00E51CA2"/>
    <w:rsid w:val="00E525A3"/>
    <w:rsid w:val="00E52FAF"/>
    <w:rsid w:val="00E53461"/>
    <w:rsid w:val="00E535C2"/>
    <w:rsid w:val="00E5360E"/>
    <w:rsid w:val="00E53711"/>
    <w:rsid w:val="00E53754"/>
    <w:rsid w:val="00E5394A"/>
    <w:rsid w:val="00E53FB0"/>
    <w:rsid w:val="00E547F0"/>
    <w:rsid w:val="00E5492B"/>
    <w:rsid w:val="00E55A77"/>
    <w:rsid w:val="00E56740"/>
    <w:rsid w:val="00E56864"/>
    <w:rsid w:val="00E56FA6"/>
    <w:rsid w:val="00E57981"/>
    <w:rsid w:val="00E60392"/>
    <w:rsid w:val="00E60B6A"/>
    <w:rsid w:val="00E60D82"/>
    <w:rsid w:val="00E6129B"/>
    <w:rsid w:val="00E6167B"/>
    <w:rsid w:val="00E62609"/>
    <w:rsid w:val="00E6290E"/>
    <w:rsid w:val="00E62C95"/>
    <w:rsid w:val="00E63528"/>
    <w:rsid w:val="00E649D8"/>
    <w:rsid w:val="00E65C25"/>
    <w:rsid w:val="00E66A8F"/>
    <w:rsid w:val="00E66AF5"/>
    <w:rsid w:val="00E66CC8"/>
    <w:rsid w:val="00E66EF4"/>
    <w:rsid w:val="00E66FB4"/>
    <w:rsid w:val="00E70D4D"/>
    <w:rsid w:val="00E7113F"/>
    <w:rsid w:val="00E7251B"/>
    <w:rsid w:val="00E73AA7"/>
    <w:rsid w:val="00E73E95"/>
    <w:rsid w:val="00E73EEC"/>
    <w:rsid w:val="00E742D0"/>
    <w:rsid w:val="00E75B29"/>
    <w:rsid w:val="00E75BD7"/>
    <w:rsid w:val="00E76F0B"/>
    <w:rsid w:val="00E772D0"/>
    <w:rsid w:val="00E779BB"/>
    <w:rsid w:val="00E80200"/>
    <w:rsid w:val="00E81AD1"/>
    <w:rsid w:val="00E82DDF"/>
    <w:rsid w:val="00E830CA"/>
    <w:rsid w:val="00E83479"/>
    <w:rsid w:val="00E854C0"/>
    <w:rsid w:val="00E854EB"/>
    <w:rsid w:val="00E85D71"/>
    <w:rsid w:val="00E86FA6"/>
    <w:rsid w:val="00E906BA"/>
    <w:rsid w:val="00E90CF3"/>
    <w:rsid w:val="00E91B9C"/>
    <w:rsid w:val="00E91C6C"/>
    <w:rsid w:val="00E928CA"/>
    <w:rsid w:val="00E928E4"/>
    <w:rsid w:val="00E93390"/>
    <w:rsid w:val="00E95C58"/>
    <w:rsid w:val="00E9633F"/>
    <w:rsid w:val="00E9666E"/>
    <w:rsid w:val="00E96680"/>
    <w:rsid w:val="00E969F1"/>
    <w:rsid w:val="00E96EE1"/>
    <w:rsid w:val="00E971B1"/>
    <w:rsid w:val="00E971D6"/>
    <w:rsid w:val="00E97682"/>
    <w:rsid w:val="00EA0A2D"/>
    <w:rsid w:val="00EA1174"/>
    <w:rsid w:val="00EA13C1"/>
    <w:rsid w:val="00EA1D23"/>
    <w:rsid w:val="00EA21A1"/>
    <w:rsid w:val="00EA2731"/>
    <w:rsid w:val="00EA3B82"/>
    <w:rsid w:val="00EA3BB3"/>
    <w:rsid w:val="00EA4E26"/>
    <w:rsid w:val="00EA5969"/>
    <w:rsid w:val="00EB0695"/>
    <w:rsid w:val="00EB06D7"/>
    <w:rsid w:val="00EB25E1"/>
    <w:rsid w:val="00EB2D0D"/>
    <w:rsid w:val="00EB3AA2"/>
    <w:rsid w:val="00EB46F9"/>
    <w:rsid w:val="00EB603B"/>
    <w:rsid w:val="00EB66CA"/>
    <w:rsid w:val="00EB7A2F"/>
    <w:rsid w:val="00EB7CA2"/>
    <w:rsid w:val="00EB7DA0"/>
    <w:rsid w:val="00EC0148"/>
    <w:rsid w:val="00EC04EE"/>
    <w:rsid w:val="00EC0DD3"/>
    <w:rsid w:val="00EC0DF1"/>
    <w:rsid w:val="00EC2A63"/>
    <w:rsid w:val="00EC410E"/>
    <w:rsid w:val="00EC49BC"/>
    <w:rsid w:val="00EC4AE8"/>
    <w:rsid w:val="00EC4DE5"/>
    <w:rsid w:val="00EC628B"/>
    <w:rsid w:val="00EC6A5B"/>
    <w:rsid w:val="00EC6C2E"/>
    <w:rsid w:val="00EC6D3E"/>
    <w:rsid w:val="00EC75DC"/>
    <w:rsid w:val="00ED0106"/>
    <w:rsid w:val="00ED0270"/>
    <w:rsid w:val="00ED32A4"/>
    <w:rsid w:val="00ED3D13"/>
    <w:rsid w:val="00ED3E88"/>
    <w:rsid w:val="00ED44A6"/>
    <w:rsid w:val="00ED44C1"/>
    <w:rsid w:val="00ED5D9F"/>
    <w:rsid w:val="00ED60FC"/>
    <w:rsid w:val="00EE023E"/>
    <w:rsid w:val="00EE0926"/>
    <w:rsid w:val="00EE1A1C"/>
    <w:rsid w:val="00EE2077"/>
    <w:rsid w:val="00EE3EA0"/>
    <w:rsid w:val="00EE47C6"/>
    <w:rsid w:val="00EE5FFD"/>
    <w:rsid w:val="00EE6D45"/>
    <w:rsid w:val="00EF00C7"/>
    <w:rsid w:val="00EF0279"/>
    <w:rsid w:val="00EF05AF"/>
    <w:rsid w:val="00EF0B35"/>
    <w:rsid w:val="00EF39F0"/>
    <w:rsid w:val="00EF50CD"/>
    <w:rsid w:val="00EF5197"/>
    <w:rsid w:val="00EF5508"/>
    <w:rsid w:val="00EF5A37"/>
    <w:rsid w:val="00EF65F3"/>
    <w:rsid w:val="00EF7FC0"/>
    <w:rsid w:val="00F00A98"/>
    <w:rsid w:val="00F015F4"/>
    <w:rsid w:val="00F0188B"/>
    <w:rsid w:val="00F01D53"/>
    <w:rsid w:val="00F0208F"/>
    <w:rsid w:val="00F03731"/>
    <w:rsid w:val="00F038B2"/>
    <w:rsid w:val="00F047D8"/>
    <w:rsid w:val="00F0549D"/>
    <w:rsid w:val="00F057DD"/>
    <w:rsid w:val="00F05961"/>
    <w:rsid w:val="00F05C75"/>
    <w:rsid w:val="00F06474"/>
    <w:rsid w:val="00F06477"/>
    <w:rsid w:val="00F11EC6"/>
    <w:rsid w:val="00F12091"/>
    <w:rsid w:val="00F13CF9"/>
    <w:rsid w:val="00F13D77"/>
    <w:rsid w:val="00F14274"/>
    <w:rsid w:val="00F149C6"/>
    <w:rsid w:val="00F159E9"/>
    <w:rsid w:val="00F15B7B"/>
    <w:rsid w:val="00F17F69"/>
    <w:rsid w:val="00F17F8D"/>
    <w:rsid w:val="00F200F1"/>
    <w:rsid w:val="00F206D5"/>
    <w:rsid w:val="00F20F4E"/>
    <w:rsid w:val="00F2225E"/>
    <w:rsid w:val="00F23A53"/>
    <w:rsid w:val="00F24020"/>
    <w:rsid w:val="00F24816"/>
    <w:rsid w:val="00F24C7F"/>
    <w:rsid w:val="00F25DA9"/>
    <w:rsid w:val="00F25E36"/>
    <w:rsid w:val="00F2602E"/>
    <w:rsid w:val="00F26544"/>
    <w:rsid w:val="00F26580"/>
    <w:rsid w:val="00F274F0"/>
    <w:rsid w:val="00F3036E"/>
    <w:rsid w:val="00F31AAF"/>
    <w:rsid w:val="00F3227E"/>
    <w:rsid w:val="00F32B2D"/>
    <w:rsid w:val="00F33272"/>
    <w:rsid w:val="00F3384C"/>
    <w:rsid w:val="00F34467"/>
    <w:rsid w:val="00F34890"/>
    <w:rsid w:val="00F350E7"/>
    <w:rsid w:val="00F35601"/>
    <w:rsid w:val="00F360AF"/>
    <w:rsid w:val="00F36E26"/>
    <w:rsid w:val="00F37E9D"/>
    <w:rsid w:val="00F37F07"/>
    <w:rsid w:val="00F40785"/>
    <w:rsid w:val="00F40D38"/>
    <w:rsid w:val="00F41337"/>
    <w:rsid w:val="00F41FB5"/>
    <w:rsid w:val="00F41FEE"/>
    <w:rsid w:val="00F42BBC"/>
    <w:rsid w:val="00F42BEB"/>
    <w:rsid w:val="00F42EB6"/>
    <w:rsid w:val="00F432B2"/>
    <w:rsid w:val="00F434A8"/>
    <w:rsid w:val="00F44340"/>
    <w:rsid w:val="00F448F1"/>
    <w:rsid w:val="00F454A1"/>
    <w:rsid w:val="00F47BB9"/>
    <w:rsid w:val="00F50198"/>
    <w:rsid w:val="00F510AF"/>
    <w:rsid w:val="00F5199E"/>
    <w:rsid w:val="00F51D28"/>
    <w:rsid w:val="00F52F13"/>
    <w:rsid w:val="00F531AF"/>
    <w:rsid w:val="00F55359"/>
    <w:rsid w:val="00F55580"/>
    <w:rsid w:val="00F559ED"/>
    <w:rsid w:val="00F55A21"/>
    <w:rsid w:val="00F5686F"/>
    <w:rsid w:val="00F56C74"/>
    <w:rsid w:val="00F57395"/>
    <w:rsid w:val="00F574E0"/>
    <w:rsid w:val="00F57933"/>
    <w:rsid w:val="00F600C7"/>
    <w:rsid w:val="00F60227"/>
    <w:rsid w:val="00F610ED"/>
    <w:rsid w:val="00F612B8"/>
    <w:rsid w:val="00F614FF"/>
    <w:rsid w:val="00F61E25"/>
    <w:rsid w:val="00F628A8"/>
    <w:rsid w:val="00F62CA9"/>
    <w:rsid w:val="00F6303F"/>
    <w:rsid w:val="00F63856"/>
    <w:rsid w:val="00F644F2"/>
    <w:rsid w:val="00F64620"/>
    <w:rsid w:val="00F65056"/>
    <w:rsid w:val="00F6675A"/>
    <w:rsid w:val="00F72A1D"/>
    <w:rsid w:val="00F72B68"/>
    <w:rsid w:val="00F733FE"/>
    <w:rsid w:val="00F737EB"/>
    <w:rsid w:val="00F73811"/>
    <w:rsid w:val="00F73C5B"/>
    <w:rsid w:val="00F73D8E"/>
    <w:rsid w:val="00F73DAF"/>
    <w:rsid w:val="00F76028"/>
    <w:rsid w:val="00F76254"/>
    <w:rsid w:val="00F765CF"/>
    <w:rsid w:val="00F76775"/>
    <w:rsid w:val="00F768C5"/>
    <w:rsid w:val="00F76EC9"/>
    <w:rsid w:val="00F80556"/>
    <w:rsid w:val="00F81FA1"/>
    <w:rsid w:val="00F82218"/>
    <w:rsid w:val="00F82CA8"/>
    <w:rsid w:val="00F83068"/>
    <w:rsid w:val="00F83B91"/>
    <w:rsid w:val="00F84049"/>
    <w:rsid w:val="00F85CCA"/>
    <w:rsid w:val="00F86B61"/>
    <w:rsid w:val="00F902E6"/>
    <w:rsid w:val="00F906AE"/>
    <w:rsid w:val="00F906CA"/>
    <w:rsid w:val="00F909F9"/>
    <w:rsid w:val="00F918AA"/>
    <w:rsid w:val="00F91CFD"/>
    <w:rsid w:val="00F9254D"/>
    <w:rsid w:val="00F9261A"/>
    <w:rsid w:val="00F92BCF"/>
    <w:rsid w:val="00F934F5"/>
    <w:rsid w:val="00F93848"/>
    <w:rsid w:val="00F93D04"/>
    <w:rsid w:val="00F95620"/>
    <w:rsid w:val="00F95FF1"/>
    <w:rsid w:val="00F9726C"/>
    <w:rsid w:val="00F97FBA"/>
    <w:rsid w:val="00FA0421"/>
    <w:rsid w:val="00FA0619"/>
    <w:rsid w:val="00FA191D"/>
    <w:rsid w:val="00FA223F"/>
    <w:rsid w:val="00FA32C3"/>
    <w:rsid w:val="00FA49BE"/>
    <w:rsid w:val="00FA61AE"/>
    <w:rsid w:val="00FA63A7"/>
    <w:rsid w:val="00FA714F"/>
    <w:rsid w:val="00FA7211"/>
    <w:rsid w:val="00FA7A6D"/>
    <w:rsid w:val="00FB0385"/>
    <w:rsid w:val="00FB05FE"/>
    <w:rsid w:val="00FB0D3B"/>
    <w:rsid w:val="00FB1AE2"/>
    <w:rsid w:val="00FB1B56"/>
    <w:rsid w:val="00FB3EC1"/>
    <w:rsid w:val="00FB4407"/>
    <w:rsid w:val="00FB4461"/>
    <w:rsid w:val="00FB4493"/>
    <w:rsid w:val="00FB6B47"/>
    <w:rsid w:val="00FB6F55"/>
    <w:rsid w:val="00FB7179"/>
    <w:rsid w:val="00FB7CFB"/>
    <w:rsid w:val="00FB7FCD"/>
    <w:rsid w:val="00FC0153"/>
    <w:rsid w:val="00FC01F2"/>
    <w:rsid w:val="00FC07B8"/>
    <w:rsid w:val="00FC2201"/>
    <w:rsid w:val="00FC268E"/>
    <w:rsid w:val="00FC3D23"/>
    <w:rsid w:val="00FC452A"/>
    <w:rsid w:val="00FC52D5"/>
    <w:rsid w:val="00FC5538"/>
    <w:rsid w:val="00FC5D21"/>
    <w:rsid w:val="00FC6745"/>
    <w:rsid w:val="00FC6EB4"/>
    <w:rsid w:val="00FC7365"/>
    <w:rsid w:val="00FC76E8"/>
    <w:rsid w:val="00FC783E"/>
    <w:rsid w:val="00FD062A"/>
    <w:rsid w:val="00FD08D3"/>
    <w:rsid w:val="00FD1324"/>
    <w:rsid w:val="00FD19B8"/>
    <w:rsid w:val="00FD2EFF"/>
    <w:rsid w:val="00FD3262"/>
    <w:rsid w:val="00FD32D0"/>
    <w:rsid w:val="00FD4246"/>
    <w:rsid w:val="00FD4D12"/>
    <w:rsid w:val="00FD523B"/>
    <w:rsid w:val="00FD57B8"/>
    <w:rsid w:val="00FD6211"/>
    <w:rsid w:val="00FD6275"/>
    <w:rsid w:val="00FD6782"/>
    <w:rsid w:val="00FD6AF7"/>
    <w:rsid w:val="00FD77AD"/>
    <w:rsid w:val="00FE053C"/>
    <w:rsid w:val="00FE0A76"/>
    <w:rsid w:val="00FE0B0F"/>
    <w:rsid w:val="00FE0BE7"/>
    <w:rsid w:val="00FE0D17"/>
    <w:rsid w:val="00FE2175"/>
    <w:rsid w:val="00FE2563"/>
    <w:rsid w:val="00FE28FA"/>
    <w:rsid w:val="00FE2BD1"/>
    <w:rsid w:val="00FE3765"/>
    <w:rsid w:val="00FE4311"/>
    <w:rsid w:val="00FE485F"/>
    <w:rsid w:val="00FE51F2"/>
    <w:rsid w:val="00FE57D7"/>
    <w:rsid w:val="00FE6529"/>
    <w:rsid w:val="00FE6CB8"/>
    <w:rsid w:val="00FE7726"/>
    <w:rsid w:val="00FE7AAD"/>
    <w:rsid w:val="00FF0A3F"/>
    <w:rsid w:val="00FF1094"/>
    <w:rsid w:val="00FF2288"/>
    <w:rsid w:val="00FF29AC"/>
    <w:rsid w:val="00FF5815"/>
    <w:rsid w:val="00FF5C92"/>
    <w:rsid w:val="00FF5F66"/>
    <w:rsid w:val="00FF6B54"/>
    <w:rsid w:val="00FF6F7B"/>
    <w:rsid w:val="00FF7CD4"/>
    <w:rsid w:val="025ECADF"/>
    <w:rsid w:val="0381F153"/>
    <w:rsid w:val="04412F1E"/>
    <w:rsid w:val="04B4D996"/>
    <w:rsid w:val="04DEF432"/>
    <w:rsid w:val="0500652F"/>
    <w:rsid w:val="058D726B"/>
    <w:rsid w:val="07154995"/>
    <w:rsid w:val="0722B82F"/>
    <w:rsid w:val="074DDFC9"/>
    <w:rsid w:val="08255A73"/>
    <w:rsid w:val="09029D32"/>
    <w:rsid w:val="0C4F8F0D"/>
    <w:rsid w:val="0CB98945"/>
    <w:rsid w:val="0D2877AE"/>
    <w:rsid w:val="0E763228"/>
    <w:rsid w:val="0E8B82DD"/>
    <w:rsid w:val="0F4C6FA3"/>
    <w:rsid w:val="0F6B5F78"/>
    <w:rsid w:val="0FD2CC84"/>
    <w:rsid w:val="106ECF5E"/>
    <w:rsid w:val="10E46FFC"/>
    <w:rsid w:val="11407681"/>
    <w:rsid w:val="11874A57"/>
    <w:rsid w:val="12401E62"/>
    <w:rsid w:val="12926385"/>
    <w:rsid w:val="13566F23"/>
    <w:rsid w:val="14A8519F"/>
    <w:rsid w:val="16B42F8F"/>
    <w:rsid w:val="16FD111E"/>
    <w:rsid w:val="1705B310"/>
    <w:rsid w:val="1723ABFA"/>
    <w:rsid w:val="17CC1D08"/>
    <w:rsid w:val="180EF58D"/>
    <w:rsid w:val="1A155576"/>
    <w:rsid w:val="1D811DD0"/>
    <w:rsid w:val="1DF228A5"/>
    <w:rsid w:val="227E340C"/>
    <w:rsid w:val="236D0FE3"/>
    <w:rsid w:val="23C6CFF9"/>
    <w:rsid w:val="25A1DFF6"/>
    <w:rsid w:val="25EBB16B"/>
    <w:rsid w:val="25EFCBB5"/>
    <w:rsid w:val="25FC0961"/>
    <w:rsid w:val="2650ECDD"/>
    <w:rsid w:val="28DFBC94"/>
    <w:rsid w:val="28EDFD3A"/>
    <w:rsid w:val="2A508E6F"/>
    <w:rsid w:val="2BC8D506"/>
    <w:rsid w:val="2C01D626"/>
    <w:rsid w:val="2E78475A"/>
    <w:rsid w:val="2F688F86"/>
    <w:rsid w:val="2FD2341E"/>
    <w:rsid w:val="3128A6BD"/>
    <w:rsid w:val="3133D20A"/>
    <w:rsid w:val="34122EE2"/>
    <w:rsid w:val="350E1408"/>
    <w:rsid w:val="359582FE"/>
    <w:rsid w:val="359F5719"/>
    <w:rsid w:val="3822B8DE"/>
    <w:rsid w:val="3B624170"/>
    <w:rsid w:val="3BDA97E8"/>
    <w:rsid w:val="3C4098BD"/>
    <w:rsid w:val="3CB56FFA"/>
    <w:rsid w:val="3D102448"/>
    <w:rsid w:val="3D24564C"/>
    <w:rsid w:val="3E5ACD06"/>
    <w:rsid w:val="3E824D22"/>
    <w:rsid w:val="3F74C883"/>
    <w:rsid w:val="3FAA8436"/>
    <w:rsid w:val="3FF89792"/>
    <w:rsid w:val="45B32206"/>
    <w:rsid w:val="45DECBAD"/>
    <w:rsid w:val="47A49001"/>
    <w:rsid w:val="4A8E7BA2"/>
    <w:rsid w:val="4A91AAFA"/>
    <w:rsid w:val="4B42E004"/>
    <w:rsid w:val="4EA4E056"/>
    <w:rsid w:val="4F3139A0"/>
    <w:rsid w:val="4FEFDDE5"/>
    <w:rsid w:val="4FF85F57"/>
    <w:rsid w:val="4FFD36AA"/>
    <w:rsid w:val="5128DE6A"/>
    <w:rsid w:val="51AFE7A0"/>
    <w:rsid w:val="525020E7"/>
    <w:rsid w:val="537278F8"/>
    <w:rsid w:val="5381B102"/>
    <w:rsid w:val="54649DD4"/>
    <w:rsid w:val="54936BD4"/>
    <w:rsid w:val="54945D0F"/>
    <w:rsid w:val="54DBBFA9"/>
    <w:rsid w:val="5539477D"/>
    <w:rsid w:val="5A40D044"/>
    <w:rsid w:val="5C5249E2"/>
    <w:rsid w:val="5D050C7A"/>
    <w:rsid w:val="5D2A998D"/>
    <w:rsid w:val="5D6CC421"/>
    <w:rsid w:val="606520CC"/>
    <w:rsid w:val="61337CFC"/>
    <w:rsid w:val="6242B985"/>
    <w:rsid w:val="62B9CE5D"/>
    <w:rsid w:val="62BE5543"/>
    <w:rsid w:val="62D9F86B"/>
    <w:rsid w:val="65768AA7"/>
    <w:rsid w:val="65A437FD"/>
    <w:rsid w:val="67B8FE30"/>
    <w:rsid w:val="6D4CB8E1"/>
    <w:rsid w:val="6E25D529"/>
    <w:rsid w:val="6E50D2AB"/>
    <w:rsid w:val="6EA95FF1"/>
    <w:rsid w:val="703CAB36"/>
    <w:rsid w:val="710CD621"/>
    <w:rsid w:val="712E9CB8"/>
    <w:rsid w:val="714C78BF"/>
    <w:rsid w:val="719D762F"/>
    <w:rsid w:val="723219B9"/>
    <w:rsid w:val="74940438"/>
    <w:rsid w:val="75F121D7"/>
    <w:rsid w:val="765F204B"/>
    <w:rsid w:val="76835A2E"/>
    <w:rsid w:val="77E98B43"/>
    <w:rsid w:val="78CDAC73"/>
    <w:rsid w:val="79AF5A50"/>
    <w:rsid w:val="7BE766AA"/>
    <w:rsid w:val="7CCEBD81"/>
    <w:rsid w:val="7CD990AE"/>
    <w:rsid w:val="7D18281A"/>
    <w:rsid w:val="7DF4A5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9A0BF"/>
  <w14:defaultImageDpi w14:val="32767"/>
  <w15:chartTrackingRefBased/>
  <w15:docId w15:val="{9BF73640-4E20-4395-8B87-DF681908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Arial"/>
        <w:color w:val="808080"/>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270A7"/>
    <w:pPr>
      <w:widowControl w:val="0"/>
      <w:suppressAutoHyphens/>
      <w:jc w:val="both"/>
    </w:pPr>
  </w:style>
  <w:style w:type="paragraph" w:styleId="Heading1">
    <w:name w:val="heading 1"/>
    <w:aliases w:val="Titre Pricipal"/>
    <w:basedOn w:val="Normal"/>
    <w:next w:val="Normal"/>
    <w:link w:val="Heading1Char"/>
    <w:uiPriority w:val="9"/>
    <w:rsid w:val="00920B69"/>
    <w:pPr>
      <w:jc w:val="center"/>
      <w:outlineLvl w:val="0"/>
    </w:pPr>
    <w:rPr>
      <w:b/>
      <w:color w:val="1B95D3"/>
      <w:sz w:val="44"/>
      <w:szCs w:val="52"/>
    </w:rPr>
  </w:style>
  <w:style w:type="paragraph" w:styleId="Heading2">
    <w:name w:val="heading 2"/>
    <w:basedOn w:val="Normal"/>
    <w:next w:val="Normal"/>
    <w:link w:val="Heading2Char"/>
    <w:uiPriority w:val="9"/>
    <w:rsid w:val="009270A7"/>
    <w:pPr>
      <w:keepNext/>
      <w:widowControl/>
      <w:suppressAutoHyphens w:val="0"/>
      <w:autoSpaceDE w:val="0"/>
      <w:autoSpaceDN w:val="0"/>
      <w:adjustRightInd w:val="0"/>
      <w:jc w:val="center"/>
      <w:outlineLvl w:val="1"/>
    </w:pPr>
    <w:rPr>
      <w:rFonts w:ascii="Verdana" w:hAnsi="Verdana"/>
      <w:b/>
      <w:bCs/>
      <w:sz w:val="40"/>
      <w:szCs w:val="20"/>
      <w:lang w:val="en-US"/>
    </w:rPr>
  </w:style>
  <w:style w:type="paragraph" w:styleId="Heading3">
    <w:name w:val="heading 3"/>
    <w:basedOn w:val="Normal"/>
    <w:next w:val="Normal"/>
    <w:link w:val="Heading3Char"/>
    <w:uiPriority w:val="9"/>
    <w:unhideWhenUsed/>
    <w:rsid w:val="009270A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rsid w:val="004E0A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70A7"/>
    <w:rPr>
      <w:rFonts w:ascii="Verdana" w:eastAsia="Times New Roman" w:hAnsi="Verdana" w:cs="Arial"/>
      <w:b/>
      <w:bCs/>
      <w:color w:val="000000"/>
      <w:sz w:val="40"/>
      <w:szCs w:val="20"/>
      <w:lang w:val="en-US"/>
    </w:rPr>
  </w:style>
  <w:style w:type="paragraph" w:styleId="Header">
    <w:name w:val="header"/>
    <w:basedOn w:val="Normal"/>
    <w:link w:val="HeaderChar"/>
    <w:uiPriority w:val="99"/>
    <w:rsid w:val="009270A7"/>
    <w:pPr>
      <w:tabs>
        <w:tab w:val="center" w:pos="4536"/>
        <w:tab w:val="right" w:pos="9072"/>
      </w:tabs>
    </w:pPr>
  </w:style>
  <w:style w:type="character" w:customStyle="1" w:styleId="HeaderChar">
    <w:name w:val="Header Char"/>
    <w:basedOn w:val="DefaultParagraphFont"/>
    <w:link w:val="Header"/>
    <w:uiPriority w:val="99"/>
    <w:rsid w:val="009270A7"/>
    <w:rPr>
      <w:rFonts w:ascii="Arial" w:eastAsia="Times New Roman" w:hAnsi="Arial" w:cs="Arial"/>
      <w:color w:val="000000"/>
    </w:rPr>
  </w:style>
  <w:style w:type="paragraph" w:styleId="Footer">
    <w:name w:val="footer"/>
    <w:basedOn w:val="Normal"/>
    <w:link w:val="FooterChar"/>
    <w:uiPriority w:val="99"/>
    <w:rsid w:val="009270A7"/>
    <w:pPr>
      <w:tabs>
        <w:tab w:val="center" w:pos="4536"/>
        <w:tab w:val="right" w:pos="9072"/>
      </w:tabs>
    </w:pPr>
  </w:style>
  <w:style w:type="character" w:customStyle="1" w:styleId="FooterChar">
    <w:name w:val="Footer Char"/>
    <w:basedOn w:val="DefaultParagraphFont"/>
    <w:link w:val="Footer"/>
    <w:uiPriority w:val="99"/>
    <w:rsid w:val="009270A7"/>
    <w:rPr>
      <w:rFonts w:ascii="Arial" w:eastAsia="Times New Roman" w:hAnsi="Arial" w:cs="Arial"/>
      <w:color w:val="000000"/>
    </w:rPr>
  </w:style>
  <w:style w:type="character" w:customStyle="1" w:styleId="Heading3Char">
    <w:name w:val="Heading 3 Char"/>
    <w:basedOn w:val="DefaultParagraphFont"/>
    <w:link w:val="Heading3"/>
    <w:uiPriority w:val="9"/>
    <w:rsid w:val="009270A7"/>
    <w:rPr>
      <w:rFonts w:asciiTheme="majorHAnsi" w:eastAsiaTheme="majorEastAsia" w:hAnsiTheme="majorHAnsi" w:cstheme="majorBidi"/>
      <w:color w:val="1F3763" w:themeColor="accent1" w:themeShade="7F"/>
    </w:rPr>
  </w:style>
  <w:style w:type="character" w:customStyle="1" w:styleId="Heading1Char">
    <w:name w:val="Heading 1 Char"/>
    <w:aliases w:val="Titre Pricipal Char"/>
    <w:basedOn w:val="DefaultParagraphFont"/>
    <w:link w:val="Heading1"/>
    <w:uiPriority w:val="9"/>
    <w:rsid w:val="00920B69"/>
    <w:rPr>
      <w:rFonts w:ascii="Arial" w:eastAsia="Times New Roman" w:hAnsi="Arial" w:cs="Arial"/>
      <w:b/>
      <w:color w:val="1B95D3"/>
      <w:sz w:val="44"/>
      <w:szCs w:val="52"/>
    </w:rPr>
  </w:style>
  <w:style w:type="paragraph" w:styleId="Title">
    <w:name w:val="Title"/>
    <w:aliases w:val="AS Heading2"/>
    <w:basedOn w:val="Heading2"/>
    <w:next w:val="ASNormal"/>
    <w:link w:val="TitleChar"/>
    <w:uiPriority w:val="10"/>
    <w:qFormat/>
    <w:rsid w:val="00630736"/>
    <w:pPr>
      <w:numPr>
        <w:ilvl w:val="1"/>
        <w:numId w:val="2"/>
      </w:numPr>
      <w:jc w:val="left"/>
    </w:pPr>
    <w:rPr>
      <w:rFonts w:ascii="Calibri" w:eastAsia="Times New Roman" w:hAnsi="Calibri"/>
      <w:color w:val="00B0F0"/>
      <w:sz w:val="28"/>
      <w:szCs w:val="28"/>
      <w:lang w:val="nl-NL"/>
    </w:rPr>
  </w:style>
  <w:style w:type="character" w:customStyle="1" w:styleId="TitleChar">
    <w:name w:val="Title Char"/>
    <w:aliases w:val="AS Heading2 Char"/>
    <w:basedOn w:val="DefaultParagraphFont"/>
    <w:link w:val="Title"/>
    <w:uiPriority w:val="10"/>
    <w:rsid w:val="00630736"/>
    <w:rPr>
      <w:rFonts w:eastAsia="Times New Roman"/>
      <w:b/>
      <w:bCs/>
      <w:color w:val="00B0F0"/>
      <w:sz w:val="28"/>
      <w:szCs w:val="28"/>
      <w:lang w:val="nl-NL"/>
    </w:rPr>
  </w:style>
  <w:style w:type="character" w:customStyle="1" w:styleId="Heading4Char">
    <w:name w:val="Heading 4 Char"/>
    <w:basedOn w:val="DefaultParagraphFont"/>
    <w:link w:val="Heading4"/>
    <w:uiPriority w:val="9"/>
    <w:semiHidden/>
    <w:rsid w:val="004E0AA0"/>
    <w:rPr>
      <w:rFonts w:asciiTheme="majorHAnsi" w:eastAsiaTheme="majorEastAsia" w:hAnsiTheme="majorHAnsi" w:cstheme="majorBidi"/>
      <w:i/>
      <w:iCs/>
      <w:color w:val="2F5496" w:themeColor="accent1" w:themeShade="BF"/>
    </w:rPr>
  </w:style>
  <w:style w:type="paragraph" w:styleId="Subtitle">
    <w:name w:val="Subtitle"/>
    <w:aliases w:val="AS Heading 3"/>
    <w:basedOn w:val="Heading3"/>
    <w:next w:val="Normal"/>
    <w:link w:val="SubtitleChar"/>
    <w:uiPriority w:val="11"/>
    <w:qFormat/>
    <w:rsid w:val="00720288"/>
    <w:pPr>
      <w:numPr>
        <w:ilvl w:val="2"/>
        <w:numId w:val="2"/>
      </w:numPr>
    </w:pPr>
    <w:rPr>
      <w:rFonts w:asciiTheme="minorHAnsi" w:eastAsia="Times New Roman" w:hAnsiTheme="minorHAnsi"/>
      <w:bCs/>
      <w:color w:val="00B0F0"/>
      <w:sz w:val="28"/>
      <w:szCs w:val="28"/>
      <w:lang w:val="en-US"/>
    </w:rPr>
  </w:style>
  <w:style w:type="character" w:customStyle="1" w:styleId="SubtitleChar">
    <w:name w:val="Subtitle Char"/>
    <w:aliases w:val="AS Heading 3 Char"/>
    <w:basedOn w:val="DefaultParagraphFont"/>
    <w:link w:val="Subtitle"/>
    <w:uiPriority w:val="11"/>
    <w:rsid w:val="00720288"/>
    <w:rPr>
      <w:rFonts w:asciiTheme="minorHAnsi" w:eastAsia="Times New Roman" w:hAnsiTheme="minorHAnsi" w:cstheme="majorBidi"/>
      <w:bCs/>
      <w:color w:val="00B0F0"/>
      <w:sz w:val="28"/>
      <w:szCs w:val="28"/>
      <w:lang w:val="en-US"/>
    </w:rPr>
  </w:style>
  <w:style w:type="character" w:styleId="SubtleEmphasis">
    <w:name w:val="Subtle Emphasis"/>
    <w:aliases w:val="AS normal"/>
    <w:uiPriority w:val="19"/>
    <w:rsid w:val="004D5AFB"/>
    <w:rPr>
      <w:rFonts w:ascii="Calibri" w:hAnsi="Calibri"/>
      <w:b w:val="0"/>
      <w:color w:val="808080"/>
      <w:sz w:val="22"/>
      <w:szCs w:val="22"/>
      <w:lang w:val="nl-BE"/>
    </w:rPr>
  </w:style>
  <w:style w:type="character" w:styleId="Hyperlink">
    <w:name w:val="Hyperlink"/>
    <w:uiPriority w:val="99"/>
    <w:rsid w:val="00B9571D"/>
    <w:rPr>
      <w:color w:val="0000FF"/>
      <w:u w:val="single"/>
    </w:rPr>
  </w:style>
  <w:style w:type="paragraph" w:styleId="TOC3">
    <w:name w:val="toc 3"/>
    <w:basedOn w:val="Normal"/>
    <w:next w:val="Normal"/>
    <w:autoRedefine/>
    <w:uiPriority w:val="39"/>
    <w:rsid w:val="00B9571D"/>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B9571D"/>
    <w:pPr>
      <w:ind w:left="720"/>
      <w:jc w:val="left"/>
    </w:pPr>
    <w:rPr>
      <w:rFonts w:asciiTheme="minorHAnsi" w:hAnsiTheme="minorHAnsi"/>
      <w:sz w:val="20"/>
      <w:szCs w:val="20"/>
    </w:rPr>
  </w:style>
  <w:style w:type="paragraph" w:styleId="TOC2">
    <w:name w:val="toc 2"/>
    <w:basedOn w:val="Normal"/>
    <w:next w:val="Normal"/>
    <w:autoRedefine/>
    <w:uiPriority w:val="39"/>
    <w:unhideWhenUsed/>
    <w:rsid w:val="00E85D71"/>
    <w:pPr>
      <w:spacing w:before="120"/>
      <w:ind w:left="240"/>
      <w:jc w:val="left"/>
    </w:pPr>
    <w:rPr>
      <w:rFonts w:asciiTheme="minorHAnsi" w:hAnsiTheme="minorHAnsi"/>
      <w:b/>
      <w:bCs/>
    </w:rPr>
  </w:style>
  <w:style w:type="paragraph" w:styleId="TOC1">
    <w:name w:val="toc 1"/>
    <w:basedOn w:val="Normal"/>
    <w:next w:val="Normal"/>
    <w:autoRedefine/>
    <w:uiPriority w:val="39"/>
    <w:unhideWhenUsed/>
    <w:rsid w:val="00803241"/>
    <w:pPr>
      <w:tabs>
        <w:tab w:val="left" w:pos="480"/>
        <w:tab w:val="right" w:leader="dot" w:pos="9010"/>
      </w:tabs>
      <w:spacing w:before="120"/>
      <w:jc w:val="left"/>
    </w:pPr>
    <w:rPr>
      <w:rFonts w:asciiTheme="minorHAnsi" w:hAnsiTheme="minorHAnsi"/>
      <w:b/>
      <w:bCs/>
      <w:iCs/>
      <w:sz w:val="32"/>
      <w:szCs w:val="32"/>
    </w:rPr>
  </w:style>
  <w:style w:type="paragraph" w:styleId="TOCHeading">
    <w:name w:val="TOC Heading"/>
    <w:basedOn w:val="Heading1"/>
    <w:next w:val="Normal"/>
    <w:uiPriority w:val="39"/>
    <w:unhideWhenUsed/>
    <w:qFormat/>
    <w:rsid w:val="001A0A54"/>
    <w:pPr>
      <w:keepNext/>
      <w:keepLines/>
      <w:widowControl/>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5">
    <w:name w:val="toc 5"/>
    <w:basedOn w:val="Normal"/>
    <w:next w:val="Normal"/>
    <w:autoRedefine/>
    <w:uiPriority w:val="39"/>
    <w:semiHidden/>
    <w:unhideWhenUsed/>
    <w:rsid w:val="001A0A5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A0A5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A0A5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A0A5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A0A54"/>
    <w:pPr>
      <w:ind w:left="1920"/>
      <w:jc w:val="left"/>
    </w:pPr>
    <w:rPr>
      <w:rFonts w:asciiTheme="minorHAnsi" w:hAnsiTheme="minorHAnsi"/>
      <w:sz w:val="20"/>
      <w:szCs w:val="20"/>
    </w:rPr>
  </w:style>
  <w:style w:type="table" w:styleId="TableGrid">
    <w:name w:val="Table Grid"/>
    <w:basedOn w:val="TableNormal"/>
    <w:uiPriority w:val="39"/>
    <w:rsid w:val="000038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Heading1">
    <w:name w:val="AS Heading1"/>
    <w:basedOn w:val="Heading1"/>
    <w:next w:val="Normal"/>
    <w:link w:val="ASHeading1Char"/>
    <w:qFormat/>
    <w:rsid w:val="00E0107D"/>
    <w:pPr>
      <w:numPr>
        <w:numId w:val="2"/>
      </w:numPr>
      <w:spacing w:line="360" w:lineRule="auto"/>
      <w:jc w:val="left"/>
    </w:pPr>
    <w:rPr>
      <w:color w:val="00B0F0"/>
    </w:rPr>
  </w:style>
  <w:style w:type="character" w:styleId="IntenseEmphasis">
    <w:name w:val="Intense Emphasis"/>
    <w:basedOn w:val="DefaultParagraphFont"/>
    <w:uiPriority w:val="21"/>
    <w:rsid w:val="004D5AFB"/>
    <w:rPr>
      <w:i/>
      <w:iCs/>
      <w:color w:val="4472C4" w:themeColor="accent1"/>
    </w:rPr>
  </w:style>
  <w:style w:type="character" w:customStyle="1" w:styleId="ASHeading1Char">
    <w:name w:val="AS Heading1 Char"/>
    <w:basedOn w:val="Heading1Char"/>
    <w:link w:val="ASHeading1"/>
    <w:rsid w:val="00E0107D"/>
    <w:rPr>
      <w:rFonts w:ascii="Arial" w:eastAsia="Times New Roman" w:hAnsi="Arial" w:cs="Arial"/>
      <w:b/>
      <w:color w:val="00B0F0"/>
      <w:sz w:val="44"/>
      <w:szCs w:val="52"/>
    </w:rPr>
  </w:style>
  <w:style w:type="paragraph" w:customStyle="1" w:styleId="ASBulleted">
    <w:name w:val="AS Bulleted"/>
    <w:basedOn w:val="Normal"/>
    <w:link w:val="ASBulletedChar"/>
    <w:qFormat/>
    <w:rsid w:val="00D40E0B"/>
    <w:pPr>
      <w:numPr>
        <w:numId w:val="1"/>
      </w:numPr>
      <w:ind w:left="851"/>
    </w:pPr>
    <w:rPr>
      <w:rFonts w:asciiTheme="minorHAnsi" w:hAnsiTheme="minorHAnsi"/>
      <w:color w:val="000000" w:themeColor="text1"/>
      <w:lang w:val="nl-NL"/>
    </w:rPr>
  </w:style>
  <w:style w:type="character" w:customStyle="1" w:styleId="ASBulletedChar">
    <w:name w:val="AS Bulleted Char"/>
    <w:basedOn w:val="DefaultParagraphFont"/>
    <w:link w:val="ASBulleted"/>
    <w:rsid w:val="00D40E0B"/>
    <w:rPr>
      <w:rFonts w:asciiTheme="minorHAnsi" w:hAnsiTheme="minorHAnsi"/>
      <w:color w:val="000000" w:themeColor="text1"/>
      <w:lang w:val="nl-NL"/>
    </w:rPr>
  </w:style>
  <w:style w:type="paragraph" w:customStyle="1" w:styleId="ASNormal">
    <w:name w:val="AS Normal"/>
    <w:basedOn w:val="Normal"/>
    <w:link w:val="ASNormalChar"/>
    <w:qFormat/>
    <w:rsid w:val="00EE47C6"/>
    <w:rPr>
      <w:color w:val="000000" w:themeColor="text1"/>
      <w:lang w:val="fr-BE"/>
    </w:rPr>
  </w:style>
  <w:style w:type="character" w:customStyle="1" w:styleId="ASNormalChar">
    <w:name w:val="AS Normal Char"/>
    <w:basedOn w:val="DefaultParagraphFont"/>
    <w:link w:val="ASNormal"/>
    <w:rsid w:val="00EE47C6"/>
    <w:rPr>
      <w:color w:val="000000" w:themeColor="text1"/>
      <w:lang w:val="fr-BE"/>
    </w:rPr>
  </w:style>
  <w:style w:type="paragraph" w:styleId="FootnoteText">
    <w:name w:val="footnote text"/>
    <w:basedOn w:val="Normal"/>
    <w:link w:val="FootnoteTextChar"/>
    <w:uiPriority w:val="99"/>
    <w:semiHidden/>
    <w:unhideWhenUsed/>
    <w:rsid w:val="00A323D0"/>
    <w:rPr>
      <w:sz w:val="20"/>
      <w:szCs w:val="20"/>
    </w:rPr>
  </w:style>
  <w:style w:type="character" w:customStyle="1" w:styleId="FootnoteTextChar">
    <w:name w:val="Footnote Text Char"/>
    <w:basedOn w:val="DefaultParagraphFont"/>
    <w:link w:val="FootnoteText"/>
    <w:uiPriority w:val="99"/>
    <w:semiHidden/>
    <w:rsid w:val="00A323D0"/>
    <w:rPr>
      <w:sz w:val="20"/>
      <w:szCs w:val="20"/>
    </w:rPr>
  </w:style>
  <w:style w:type="character" w:styleId="FootnoteReference">
    <w:name w:val="footnote reference"/>
    <w:basedOn w:val="DefaultParagraphFont"/>
    <w:uiPriority w:val="99"/>
    <w:semiHidden/>
    <w:unhideWhenUsed/>
    <w:rsid w:val="00A323D0"/>
    <w:rPr>
      <w:vertAlign w:val="superscript"/>
    </w:rPr>
  </w:style>
  <w:style w:type="paragraph" w:styleId="Caption">
    <w:name w:val="caption"/>
    <w:basedOn w:val="Normal"/>
    <w:next w:val="Normal"/>
    <w:uiPriority w:val="35"/>
    <w:unhideWhenUsed/>
    <w:qFormat/>
    <w:rsid w:val="00136604"/>
    <w:pPr>
      <w:spacing w:after="200"/>
    </w:pPr>
    <w:rPr>
      <w:i/>
      <w:iCs/>
      <w:color w:val="44546A" w:themeColor="text2"/>
      <w:sz w:val="18"/>
      <w:szCs w:val="18"/>
    </w:rPr>
  </w:style>
  <w:style w:type="paragraph" w:styleId="ListParagraph">
    <w:name w:val="List Paragraph"/>
    <w:basedOn w:val="Normal"/>
    <w:uiPriority w:val="34"/>
    <w:qFormat/>
    <w:rsid w:val="00B577CD"/>
    <w:pPr>
      <w:widowControl/>
      <w:suppressAutoHyphens w:val="0"/>
      <w:spacing w:after="160" w:line="256" w:lineRule="auto"/>
      <w:ind w:left="720"/>
      <w:contextualSpacing/>
      <w:jc w:val="left"/>
    </w:pPr>
    <w:rPr>
      <w:rFonts w:asciiTheme="minorHAnsi" w:hAnsiTheme="minorHAnsi" w:cstheme="minorBidi"/>
      <w:color w:val="auto"/>
    </w:rPr>
  </w:style>
  <w:style w:type="character" w:styleId="UnresolvedMention">
    <w:name w:val="Unresolved Mention"/>
    <w:basedOn w:val="DefaultParagraphFont"/>
    <w:uiPriority w:val="99"/>
    <w:semiHidden/>
    <w:unhideWhenUsed/>
    <w:rsid w:val="00D63D4E"/>
    <w:rPr>
      <w:color w:val="605E5C"/>
      <w:shd w:val="clear" w:color="auto" w:fill="E1DFDD"/>
    </w:rPr>
  </w:style>
  <w:style w:type="paragraph" w:customStyle="1" w:styleId="paragraph">
    <w:name w:val="paragraph"/>
    <w:basedOn w:val="Normal"/>
    <w:rsid w:val="008C47D5"/>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C47D5"/>
  </w:style>
  <w:style w:type="character" w:customStyle="1" w:styleId="eop">
    <w:name w:val="eop"/>
    <w:basedOn w:val="DefaultParagraphFont"/>
    <w:rsid w:val="008C47D5"/>
  </w:style>
  <w:style w:type="paragraph" w:styleId="BalloonText">
    <w:name w:val="Balloon Text"/>
    <w:basedOn w:val="Normal"/>
    <w:link w:val="BalloonTextChar"/>
    <w:uiPriority w:val="99"/>
    <w:semiHidden/>
    <w:unhideWhenUsed/>
    <w:rsid w:val="006940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0ED"/>
    <w:rPr>
      <w:rFonts w:ascii="Segoe UI" w:hAnsi="Segoe UI" w:cs="Segoe UI"/>
      <w:sz w:val="18"/>
      <w:szCs w:val="18"/>
    </w:rPr>
  </w:style>
  <w:style w:type="paragraph" w:customStyle="1" w:styleId="Default">
    <w:name w:val="Default"/>
    <w:rsid w:val="00417456"/>
    <w:pPr>
      <w:autoSpaceDE w:val="0"/>
      <w:autoSpaceDN w:val="0"/>
      <w:adjustRightInd w:val="0"/>
    </w:pPr>
    <w:rPr>
      <w:rFonts w:cs="Calibri"/>
      <w:color w:val="000000"/>
      <w:sz w:val="24"/>
      <w:szCs w:val="24"/>
    </w:rPr>
  </w:style>
  <w:style w:type="character" w:styleId="CommentReference">
    <w:name w:val="annotation reference"/>
    <w:basedOn w:val="DefaultParagraphFont"/>
    <w:uiPriority w:val="99"/>
    <w:semiHidden/>
    <w:unhideWhenUsed/>
    <w:rsid w:val="006C452D"/>
    <w:rPr>
      <w:sz w:val="16"/>
      <w:szCs w:val="16"/>
    </w:rPr>
  </w:style>
  <w:style w:type="paragraph" w:styleId="CommentText">
    <w:name w:val="annotation text"/>
    <w:basedOn w:val="Normal"/>
    <w:link w:val="CommentTextChar"/>
    <w:uiPriority w:val="99"/>
    <w:unhideWhenUsed/>
    <w:rsid w:val="006C452D"/>
    <w:rPr>
      <w:sz w:val="20"/>
      <w:szCs w:val="20"/>
    </w:rPr>
  </w:style>
  <w:style w:type="character" w:customStyle="1" w:styleId="CommentTextChar">
    <w:name w:val="Comment Text Char"/>
    <w:basedOn w:val="DefaultParagraphFont"/>
    <w:link w:val="CommentText"/>
    <w:uiPriority w:val="99"/>
    <w:rsid w:val="006C452D"/>
    <w:rPr>
      <w:sz w:val="20"/>
      <w:szCs w:val="20"/>
    </w:rPr>
  </w:style>
  <w:style w:type="paragraph" w:styleId="CommentSubject">
    <w:name w:val="annotation subject"/>
    <w:basedOn w:val="CommentText"/>
    <w:next w:val="CommentText"/>
    <w:link w:val="CommentSubjectChar"/>
    <w:uiPriority w:val="99"/>
    <w:semiHidden/>
    <w:unhideWhenUsed/>
    <w:rsid w:val="006C452D"/>
    <w:rPr>
      <w:b/>
      <w:bCs/>
    </w:rPr>
  </w:style>
  <w:style w:type="character" w:customStyle="1" w:styleId="CommentSubjectChar">
    <w:name w:val="Comment Subject Char"/>
    <w:basedOn w:val="CommentTextChar"/>
    <w:link w:val="CommentSubject"/>
    <w:uiPriority w:val="99"/>
    <w:semiHidden/>
    <w:rsid w:val="006C452D"/>
    <w:rPr>
      <w:b/>
      <w:bCs/>
      <w:sz w:val="20"/>
      <w:szCs w:val="20"/>
    </w:rPr>
  </w:style>
  <w:style w:type="paragraph" w:styleId="NormalWeb">
    <w:name w:val="Normal (Web)"/>
    <w:basedOn w:val="Normal"/>
    <w:uiPriority w:val="99"/>
    <w:semiHidden/>
    <w:unhideWhenUsed/>
    <w:rsid w:val="00510FB6"/>
    <w:pPr>
      <w:widowControl/>
      <w:suppressAutoHyphens w:val="0"/>
      <w:spacing w:before="100" w:beforeAutospacing="1" w:after="100" w:afterAutospacing="1"/>
      <w:jc w:val="left"/>
    </w:pPr>
    <w:rPr>
      <w:rFonts w:ascii="Times New Roman" w:eastAsia="Times New Roman" w:hAnsi="Times New Roman" w:cs="Times New Roman"/>
      <w:color w:val="auto"/>
      <w:sz w:val="24"/>
      <w:szCs w:val="24"/>
    </w:rPr>
  </w:style>
  <w:style w:type="paragraph" w:styleId="Revision">
    <w:name w:val="Revision"/>
    <w:hidden/>
    <w:uiPriority w:val="99"/>
    <w:semiHidden/>
    <w:rsid w:val="004B645F"/>
  </w:style>
  <w:style w:type="character" w:customStyle="1" w:styleId="wacimagecontainer">
    <w:name w:val="wacimagecontainer"/>
    <w:basedOn w:val="DefaultParagraphFont"/>
    <w:rsid w:val="007C07C9"/>
  </w:style>
  <w:style w:type="paragraph" w:styleId="HTMLPreformatted">
    <w:name w:val="HTML Preformatted"/>
    <w:basedOn w:val="Normal"/>
    <w:link w:val="HTMLPreformattedChar"/>
    <w:uiPriority w:val="99"/>
    <w:semiHidden/>
    <w:unhideWhenUsed/>
    <w:rsid w:val="001231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311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7754">
      <w:bodyDiv w:val="1"/>
      <w:marLeft w:val="0"/>
      <w:marRight w:val="0"/>
      <w:marTop w:val="0"/>
      <w:marBottom w:val="0"/>
      <w:divBdr>
        <w:top w:val="none" w:sz="0" w:space="0" w:color="auto"/>
        <w:left w:val="none" w:sz="0" w:space="0" w:color="auto"/>
        <w:bottom w:val="none" w:sz="0" w:space="0" w:color="auto"/>
        <w:right w:val="none" w:sz="0" w:space="0" w:color="auto"/>
      </w:divBdr>
    </w:div>
    <w:div w:id="123431640">
      <w:bodyDiv w:val="1"/>
      <w:marLeft w:val="0"/>
      <w:marRight w:val="0"/>
      <w:marTop w:val="0"/>
      <w:marBottom w:val="0"/>
      <w:divBdr>
        <w:top w:val="none" w:sz="0" w:space="0" w:color="auto"/>
        <w:left w:val="none" w:sz="0" w:space="0" w:color="auto"/>
        <w:bottom w:val="none" w:sz="0" w:space="0" w:color="auto"/>
        <w:right w:val="none" w:sz="0" w:space="0" w:color="auto"/>
      </w:divBdr>
    </w:div>
    <w:div w:id="283006074">
      <w:bodyDiv w:val="1"/>
      <w:marLeft w:val="0"/>
      <w:marRight w:val="0"/>
      <w:marTop w:val="0"/>
      <w:marBottom w:val="0"/>
      <w:divBdr>
        <w:top w:val="none" w:sz="0" w:space="0" w:color="auto"/>
        <w:left w:val="none" w:sz="0" w:space="0" w:color="auto"/>
        <w:bottom w:val="none" w:sz="0" w:space="0" w:color="auto"/>
        <w:right w:val="none" w:sz="0" w:space="0" w:color="auto"/>
      </w:divBdr>
      <w:divsChild>
        <w:div w:id="192765786">
          <w:marLeft w:val="0"/>
          <w:marRight w:val="0"/>
          <w:marTop w:val="0"/>
          <w:marBottom w:val="0"/>
          <w:divBdr>
            <w:top w:val="none" w:sz="0" w:space="0" w:color="auto"/>
            <w:left w:val="none" w:sz="0" w:space="0" w:color="auto"/>
            <w:bottom w:val="none" w:sz="0" w:space="0" w:color="auto"/>
            <w:right w:val="none" w:sz="0" w:space="0" w:color="auto"/>
          </w:divBdr>
        </w:div>
        <w:div w:id="754134863">
          <w:marLeft w:val="0"/>
          <w:marRight w:val="0"/>
          <w:marTop w:val="0"/>
          <w:marBottom w:val="0"/>
          <w:divBdr>
            <w:top w:val="none" w:sz="0" w:space="0" w:color="auto"/>
            <w:left w:val="none" w:sz="0" w:space="0" w:color="auto"/>
            <w:bottom w:val="none" w:sz="0" w:space="0" w:color="auto"/>
            <w:right w:val="none" w:sz="0" w:space="0" w:color="auto"/>
          </w:divBdr>
        </w:div>
        <w:div w:id="1030884180">
          <w:marLeft w:val="0"/>
          <w:marRight w:val="0"/>
          <w:marTop w:val="0"/>
          <w:marBottom w:val="0"/>
          <w:divBdr>
            <w:top w:val="none" w:sz="0" w:space="0" w:color="auto"/>
            <w:left w:val="none" w:sz="0" w:space="0" w:color="auto"/>
            <w:bottom w:val="none" w:sz="0" w:space="0" w:color="auto"/>
            <w:right w:val="none" w:sz="0" w:space="0" w:color="auto"/>
          </w:divBdr>
          <w:divsChild>
            <w:div w:id="83650852">
              <w:marLeft w:val="0"/>
              <w:marRight w:val="0"/>
              <w:marTop w:val="0"/>
              <w:marBottom w:val="0"/>
              <w:divBdr>
                <w:top w:val="none" w:sz="0" w:space="0" w:color="auto"/>
                <w:left w:val="none" w:sz="0" w:space="0" w:color="auto"/>
                <w:bottom w:val="none" w:sz="0" w:space="0" w:color="auto"/>
                <w:right w:val="none" w:sz="0" w:space="0" w:color="auto"/>
              </w:divBdr>
            </w:div>
            <w:div w:id="546719154">
              <w:marLeft w:val="0"/>
              <w:marRight w:val="0"/>
              <w:marTop w:val="0"/>
              <w:marBottom w:val="0"/>
              <w:divBdr>
                <w:top w:val="none" w:sz="0" w:space="0" w:color="auto"/>
                <w:left w:val="none" w:sz="0" w:space="0" w:color="auto"/>
                <w:bottom w:val="none" w:sz="0" w:space="0" w:color="auto"/>
                <w:right w:val="none" w:sz="0" w:space="0" w:color="auto"/>
              </w:divBdr>
            </w:div>
            <w:div w:id="686371318">
              <w:marLeft w:val="0"/>
              <w:marRight w:val="0"/>
              <w:marTop w:val="0"/>
              <w:marBottom w:val="0"/>
              <w:divBdr>
                <w:top w:val="none" w:sz="0" w:space="0" w:color="auto"/>
                <w:left w:val="none" w:sz="0" w:space="0" w:color="auto"/>
                <w:bottom w:val="none" w:sz="0" w:space="0" w:color="auto"/>
                <w:right w:val="none" w:sz="0" w:space="0" w:color="auto"/>
              </w:divBdr>
            </w:div>
            <w:div w:id="1221096236">
              <w:marLeft w:val="0"/>
              <w:marRight w:val="0"/>
              <w:marTop w:val="0"/>
              <w:marBottom w:val="0"/>
              <w:divBdr>
                <w:top w:val="none" w:sz="0" w:space="0" w:color="auto"/>
                <w:left w:val="none" w:sz="0" w:space="0" w:color="auto"/>
                <w:bottom w:val="none" w:sz="0" w:space="0" w:color="auto"/>
                <w:right w:val="none" w:sz="0" w:space="0" w:color="auto"/>
              </w:divBdr>
            </w:div>
            <w:div w:id="1477258540">
              <w:marLeft w:val="0"/>
              <w:marRight w:val="0"/>
              <w:marTop w:val="0"/>
              <w:marBottom w:val="0"/>
              <w:divBdr>
                <w:top w:val="none" w:sz="0" w:space="0" w:color="auto"/>
                <w:left w:val="none" w:sz="0" w:space="0" w:color="auto"/>
                <w:bottom w:val="none" w:sz="0" w:space="0" w:color="auto"/>
                <w:right w:val="none" w:sz="0" w:space="0" w:color="auto"/>
              </w:divBdr>
            </w:div>
          </w:divsChild>
        </w:div>
        <w:div w:id="1843472544">
          <w:marLeft w:val="0"/>
          <w:marRight w:val="0"/>
          <w:marTop w:val="0"/>
          <w:marBottom w:val="0"/>
          <w:divBdr>
            <w:top w:val="none" w:sz="0" w:space="0" w:color="auto"/>
            <w:left w:val="none" w:sz="0" w:space="0" w:color="auto"/>
            <w:bottom w:val="none" w:sz="0" w:space="0" w:color="auto"/>
            <w:right w:val="none" w:sz="0" w:space="0" w:color="auto"/>
          </w:divBdr>
        </w:div>
      </w:divsChild>
    </w:div>
    <w:div w:id="324943219">
      <w:bodyDiv w:val="1"/>
      <w:marLeft w:val="0"/>
      <w:marRight w:val="0"/>
      <w:marTop w:val="0"/>
      <w:marBottom w:val="0"/>
      <w:divBdr>
        <w:top w:val="none" w:sz="0" w:space="0" w:color="auto"/>
        <w:left w:val="none" w:sz="0" w:space="0" w:color="auto"/>
        <w:bottom w:val="none" w:sz="0" w:space="0" w:color="auto"/>
        <w:right w:val="none" w:sz="0" w:space="0" w:color="auto"/>
      </w:divBdr>
    </w:div>
    <w:div w:id="348682304">
      <w:bodyDiv w:val="1"/>
      <w:marLeft w:val="0"/>
      <w:marRight w:val="0"/>
      <w:marTop w:val="0"/>
      <w:marBottom w:val="0"/>
      <w:divBdr>
        <w:top w:val="none" w:sz="0" w:space="0" w:color="auto"/>
        <w:left w:val="none" w:sz="0" w:space="0" w:color="auto"/>
        <w:bottom w:val="none" w:sz="0" w:space="0" w:color="auto"/>
        <w:right w:val="none" w:sz="0" w:space="0" w:color="auto"/>
      </w:divBdr>
    </w:div>
    <w:div w:id="533156432">
      <w:bodyDiv w:val="1"/>
      <w:marLeft w:val="0"/>
      <w:marRight w:val="0"/>
      <w:marTop w:val="0"/>
      <w:marBottom w:val="0"/>
      <w:divBdr>
        <w:top w:val="none" w:sz="0" w:space="0" w:color="auto"/>
        <w:left w:val="none" w:sz="0" w:space="0" w:color="auto"/>
        <w:bottom w:val="none" w:sz="0" w:space="0" w:color="auto"/>
        <w:right w:val="none" w:sz="0" w:space="0" w:color="auto"/>
      </w:divBdr>
      <w:divsChild>
        <w:div w:id="855852773">
          <w:marLeft w:val="0"/>
          <w:marRight w:val="0"/>
          <w:marTop w:val="0"/>
          <w:marBottom w:val="0"/>
          <w:divBdr>
            <w:top w:val="none" w:sz="0" w:space="0" w:color="auto"/>
            <w:left w:val="none" w:sz="0" w:space="0" w:color="auto"/>
            <w:bottom w:val="none" w:sz="0" w:space="0" w:color="auto"/>
            <w:right w:val="none" w:sz="0" w:space="0" w:color="auto"/>
          </w:divBdr>
        </w:div>
        <w:div w:id="1562863490">
          <w:marLeft w:val="0"/>
          <w:marRight w:val="0"/>
          <w:marTop w:val="0"/>
          <w:marBottom w:val="0"/>
          <w:divBdr>
            <w:top w:val="none" w:sz="0" w:space="0" w:color="auto"/>
            <w:left w:val="none" w:sz="0" w:space="0" w:color="auto"/>
            <w:bottom w:val="none" w:sz="0" w:space="0" w:color="auto"/>
            <w:right w:val="none" w:sz="0" w:space="0" w:color="auto"/>
          </w:divBdr>
        </w:div>
        <w:div w:id="1568029889">
          <w:marLeft w:val="0"/>
          <w:marRight w:val="0"/>
          <w:marTop w:val="0"/>
          <w:marBottom w:val="0"/>
          <w:divBdr>
            <w:top w:val="none" w:sz="0" w:space="0" w:color="auto"/>
            <w:left w:val="none" w:sz="0" w:space="0" w:color="auto"/>
            <w:bottom w:val="none" w:sz="0" w:space="0" w:color="auto"/>
            <w:right w:val="none" w:sz="0" w:space="0" w:color="auto"/>
          </w:divBdr>
        </w:div>
        <w:div w:id="2127650147">
          <w:marLeft w:val="0"/>
          <w:marRight w:val="0"/>
          <w:marTop w:val="0"/>
          <w:marBottom w:val="0"/>
          <w:divBdr>
            <w:top w:val="none" w:sz="0" w:space="0" w:color="auto"/>
            <w:left w:val="none" w:sz="0" w:space="0" w:color="auto"/>
            <w:bottom w:val="none" w:sz="0" w:space="0" w:color="auto"/>
            <w:right w:val="none" w:sz="0" w:space="0" w:color="auto"/>
          </w:divBdr>
        </w:div>
      </w:divsChild>
    </w:div>
    <w:div w:id="608587077">
      <w:bodyDiv w:val="1"/>
      <w:marLeft w:val="0"/>
      <w:marRight w:val="0"/>
      <w:marTop w:val="0"/>
      <w:marBottom w:val="0"/>
      <w:divBdr>
        <w:top w:val="none" w:sz="0" w:space="0" w:color="auto"/>
        <w:left w:val="none" w:sz="0" w:space="0" w:color="auto"/>
        <w:bottom w:val="none" w:sz="0" w:space="0" w:color="auto"/>
        <w:right w:val="none" w:sz="0" w:space="0" w:color="auto"/>
      </w:divBdr>
      <w:divsChild>
        <w:div w:id="225841891">
          <w:marLeft w:val="0"/>
          <w:marRight w:val="0"/>
          <w:marTop w:val="0"/>
          <w:marBottom w:val="0"/>
          <w:divBdr>
            <w:top w:val="none" w:sz="0" w:space="0" w:color="auto"/>
            <w:left w:val="none" w:sz="0" w:space="0" w:color="auto"/>
            <w:bottom w:val="none" w:sz="0" w:space="0" w:color="auto"/>
            <w:right w:val="none" w:sz="0" w:space="0" w:color="auto"/>
          </w:divBdr>
        </w:div>
        <w:div w:id="1356611749">
          <w:marLeft w:val="0"/>
          <w:marRight w:val="0"/>
          <w:marTop w:val="0"/>
          <w:marBottom w:val="0"/>
          <w:divBdr>
            <w:top w:val="none" w:sz="0" w:space="0" w:color="auto"/>
            <w:left w:val="none" w:sz="0" w:space="0" w:color="auto"/>
            <w:bottom w:val="none" w:sz="0" w:space="0" w:color="auto"/>
            <w:right w:val="none" w:sz="0" w:space="0" w:color="auto"/>
          </w:divBdr>
        </w:div>
        <w:div w:id="1836526770">
          <w:marLeft w:val="0"/>
          <w:marRight w:val="0"/>
          <w:marTop w:val="0"/>
          <w:marBottom w:val="0"/>
          <w:divBdr>
            <w:top w:val="none" w:sz="0" w:space="0" w:color="auto"/>
            <w:left w:val="none" w:sz="0" w:space="0" w:color="auto"/>
            <w:bottom w:val="none" w:sz="0" w:space="0" w:color="auto"/>
            <w:right w:val="none" w:sz="0" w:space="0" w:color="auto"/>
          </w:divBdr>
        </w:div>
      </w:divsChild>
    </w:div>
    <w:div w:id="617877477">
      <w:bodyDiv w:val="1"/>
      <w:marLeft w:val="0"/>
      <w:marRight w:val="0"/>
      <w:marTop w:val="0"/>
      <w:marBottom w:val="0"/>
      <w:divBdr>
        <w:top w:val="none" w:sz="0" w:space="0" w:color="auto"/>
        <w:left w:val="none" w:sz="0" w:space="0" w:color="auto"/>
        <w:bottom w:val="none" w:sz="0" w:space="0" w:color="auto"/>
        <w:right w:val="none" w:sz="0" w:space="0" w:color="auto"/>
      </w:divBdr>
    </w:div>
    <w:div w:id="1118833273">
      <w:bodyDiv w:val="1"/>
      <w:marLeft w:val="0"/>
      <w:marRight w:val="0"/>
      <w:marTop w:val="0"/>
      <w:marBottom w:val="0"/>
      <w:divBdr>
        <w:top w:val="none" w:sz="0" w:space="0" w:color="auto"/>
        <w:left w:val="none" w:sz="0" w:space="0" w:color="auto"/>
        <w:bottom w:val="none" w:sz="0" w:space="0" w:color="auto"/>
        <w:right w:val="none" w:sz="0" w:space="0" w:color="auto"/>
      </w:divBdr>
    </w:div>
    <w:div w:id="1238901574">
      <w:bodyDiv w:val="1"/>
      <w:marLeft w:val="0"/>
      <w:marRight w:val="0"/>
      <w:marTop w:val="0"/>
      <w:marBottom w:val="0"/>
      <w:divBdr>
        <w:top w:val="none" w:sz="0" w:space="0" w:color="auto"/>
        <w:left w:val="none" w:sz="0" w:space="0" w:color="auto"/>
        <w:bottom w:val="none" w:sz="0" w:space="0" w:color="auto"/>
        <w:right w:val="none" w:sz="0" w:space="0" w:color="auto"/>
      </w:divBdr>
    </w:div>
    <w:div w:id="1251739201">
      <w:bodyDiv w:val="1"/>
      <w:marLeft w:val="0"/>
      <w:marRight w:val="0"/>
      <w:marTop w:val="0"/>
      <w:marBottom w:val="0"/>
      <w:divBdr>
        <w:top w:val="none" w:sz="0" w:space="0" w:color="auto"/>
        <w:left w:val="none" w:sz="0" w:space="0" w:color="auto"/>
        <w:bottom w:val="none" w:sz="0" w:space="0" w:color="auto"/>
        <w:right w:val="none" w:sz="0" w:space="0" w:color="auto"/>
      </w:divBdr>
    </w:div>
    <w:div w:id="1277130150">
      <w:bodyDiv w:val="1"/>
      <w:marLeft w:val="0"/>
      <w:marRight w:val="0"/>
      <w:marTop w:val="0"/>
      <w:marBottom w:val="0"/>
      <w:divBdr>
        <w:top w:val="none" w:sz="0" w:space="0" w:color="auto"/>
        <w:left w:val="none" w:sz="0" w:space="0" w:color="auto"/>
        <w:bottom w:val="none" w:sz="0" w:space="0" w:color="auto"/>
        <w:right w:val="none" w:sz="0" w:space="0" w:color="auto"/>
      </w:divBdr>
    </w:div>
    <w:div w:id="1288200348">
      <w:bodyDiv w:val="1"/>
      <w:marLeft w:val="0"/>
      <w:marRight w:val="0"/>
      <w:marTop w:val="0"/>
      <w:marBottom w:val="0"/>
      <w:divBdr>
        <w:top w:val="none" w:sz="0" w:space="0" w:color="auto"/>
        <w:left w:val="none" w:sz="0" w:space="0" w:color="auto"/>
        <w:bottom w:val="none" w:sz="0" w:space="0" w:color="auto"/>
        <w:right w:val="none" w:sz="0" w:space="0" w:color="auto"/>
      </w:divBdr>
    </w:div>
    <w:div w:id="1292401322">
      <w:bodyDiv w:val="1"/>
      <w:marLeft w:val="0"/>
      <w:marRight w:val="0"/>
      <w:marTop w:val="0"/>
      <w:marBottom w:val="0"/>
      <w:divBdr>
        <w:top w:val="none" w:sz="0" w:space="0" w:color="auto"/>
        <w:left w:val="none" w:sz="0" w:space="0" w:color="auto"/>
        <w:bottom w:val="none" w:sz="0" w:space="0" w:color="auto"/>
        <w:right w:val="none" w:sz="0" w:space="0" w:color="auto"/>
      </w:divBdr>
    </w:div>
    <w:div w:id="1432315416">
      <w:bodyDiv w:val="1"/>
      <w:marLeft w:val="0"/>
      <w:marRight w:val="0"/>
      <w:marTop w:val="0"/>
      <w:marBottom w:val="0"/>
      <w:divBdr>
        <w:top w:val="none" w:sz="0" w:space="0" w:color="auto"/>
        <w:left w:val="none" w:sz="0" w:space="0" w:color="auto"/>
        <w:bottom w:val="none" w:sz="0" w:space="0" w:color="auto"/>
        <w:right w:val="none" w:sz="0" w:space="0" w:color="auto"/>
      </w:divBdr>
      <w:divsChild>
        <w:div w:id="76487085">
          <w:marLeft w:val="0"/>
          <w:marRight w:val="0"/>
          <w:marTop w:val="0"/>
          <w:marBottom w:val="0"/>
          <w:divBdr>
            <w:top w:val="none" w:sz="0" w:space="0" w:color="auto"/>
            <w:left w:val="none" w:sz="0" w:space="0" w:color="auto"/>
            <w:bottom w:val="none" w:sz="0" w:space="0" w:color="auto"/>
            <w:right w:val="none" w:sz="0" w:space="0" w:color="auto"/>
          </w:divBdr>
          <w:divsChild>
            <w:div w:id="1119644786">
              <w:marLeft w:val="0"/>
              <w:marRight w:val="0"/>
              <w:marTop w:val="0"/>
              <w:marBottom w:val="0"/>
              <w:divBdr>
                <w:top w:val="none" w:sz="0" w:space="0" w:color="auto"/>
                <w:left w:val="none" w:sz="0" w:space="0" w:color="auto"/>
                <w:bottom w:val="none" w:sz="0" w:space="0" w:color="auto"/>
                <w:right w:val="none" w:sz="0" w:space="0" w:color="auto"/>
              </w:divBdr>
            </w:div>
          </w:divsChild>
        </w:div>
        <w:div w:id="119613324">
          <w:marLeft w:val="0"/>
          <w:marRight w:val="0"/>
          <w:marTop w:val="0"/>
          <w:marBottom w:val="0"/>
          <w:divBdr>
            <w:top w:val="none" w:sz="0" w:space="0" w:color="auto"/>
            <w:left w:val="none" w:sz="0" w:space="0" w:color="auto"/>
            <w:bottom w:val="none" w:sz="0" w:space="0" w:color="auto"/>
            <w:right w:val="none" w:sz="0" w:space="0" w:color="auto"/>
          </w:divBdr>
          <w:divsChild>
            <w:div w:id="1036932746">
              <w:marLeft w:val="0"/>
              <w:marRight w:val="0"/>
              <w:marTop w:val="0"/>
              <w:marBottom w:val="0"/>
              <w:divBdr>
                <w:top w:val="none" w:sz="0" w:space="0" w:color="auto"/>
                <w:left w:val="none" w:sz="0" w:space="0" w:color="auto"/>
                <w:bottom w:val="none" w:sz="0" w:space="0" w:color="auto"/>
                <w:right w:val="none" w:sz="0" w:space="0" w:color="auto"/>
              </w:divBdr>
            </w:div>
          </w:divsChild>
        </w:div>
        <w:div w:id="260990602">
          <w:marLeft w:val="0"/>
          <w:marRight w:val="0"/>
          <w:marTop w:val="0"/>
          <w:marBottom w:val="0"/>
          <w:divBdr>
            <w:top w:val="none" w:sz="0" w:space="0" w:color="auto"/>
            <w:left w:val="none" w:sz="0" w:space="0" w:color="auto"/>
            <w:bottom w:val="none" w:sz="0" w:space="0" w:color="auto"/>
            <w:right w:val="none" w:sz="0" w:space="0" w:color="auto"/>
          </w:divBdr>
          <w:divsChild>
            <w:div w:id="858468703">
              <w:marLeft w:val="0"/>
              <w:marRight w:val="0"/>
              <w:marTop w:val="0"/>
              <w:marBottom w:val="0"/>
              <w:divBdr>
                <w:top w:val="none" w:sz="0" w:space="0" w:color="auto"/>
                <w:left w:val="none" w:sz="0" w:space="0" w:color="auto"/>
                <w:bottom w:val="none" w:sz="0" w:space="0" w:color="auto"/>
                <w:right w:val="none" w:sz="0" w:space="0" w:color="auto"/>
              </w:divBdr>
            </w:div>
          </w:divsChild>
        </w:div>
        <w:div w:id="316761945">
          <w:marLeft w:val="0"/>
          <w:marRight w:val="0"/>
          <w:marTop w:val="0"/>
          <w:marBottom w:val="0"/>
          <w:divBdr>
            <w:top w:val="none" w:sz="0" w:space="0" w:color="auto"/>
            <w:left w:val="none" w:sz="0" w:space="0" w:color="auto"/>
            <w:bottom w:val="none" w:sz="0" w:space="0" w:color="auto"/>
            <w:right w:val="none" w:sz="0" w:space="0" w:color="auto"/>
          </w:divBdr>
          <w:divsChild>
            <w:div w:id="852232573">
              <w:marLeft w:val="0"/>
              <w:marRight w:val="0"/>
              <w:marTop w:val="0"/>
              <w:marBottom w:val="0"/>
              <w:divBdr>
                <w:top w:val="none" w:sz="0" w:space="0" w:color="auto"/>
                <w:left w:val="none" w:sz="0" w:space="0" w:color="auto"/>
                <w:bottom w:val="none" w:sz="0" w:space="0" w:color="auto"/>
                <w:right w:val="none" w:sz="0" w:space="0" w:color="auto"/>
              </w:divBdr>
            </w:div>
          </w:divsChild>
        </w:div>
        <w:div w:id="388724521">
          <w:marLeft w:val="0"/>
          <w:marRight w:val="0"/>
          <w:marTop w:val="0"/>
          <w:marBottom w:val="0"/>
          <w:divBdr>
            <w:top w:val="none" w:sz="0" w:space="0" w:color="auto"/>
            <w:left w:val="none" w:sz="0" w:space="0" w:color="auto"/>
            <w:bottom w:val="none" w:sz="0" w:space="0" w:color="auto"/>
            <w:right w:val="none" w:sz="0" w:space="0" w:color="auto"/>
          </w:divBdr>
          <w:divsChild>
            <w:div w:id="1466006671">
              <w:marLeft w:val="0"/>
              <w:marRight w:val="0"/>
              <w:marTop w:val="0"/>
              <w:marBottom w:val="0"/>
              <w:divBdr>
                <w:top w:val="none" w:sz="0" w:space="0" w:color="auto"/>
                <w:left w:val="none" w:sz="0" w:space="0" w:color="auto"/>
                <w:bottom w:val="none" w:sz="0" w:space="0" w:color="auto"/>
                <w:right w:val="none" w:sz="0" w:space="0" w:color="auto"/>
              </w:divBdr>
            </w:div>
          </w:divsChild>
        </w:div>
        <w:div w:id="551498477">
          <w:marLeft w:val="0"/>
          <w:marRight w:val="0"/>
          <w:marTop w:val="0"/>
          <w:marBottom w:val="0"/>
          <w:divBdr>
            <w:top w:val="none" w:sz="0" w:space="0" w:color="auto"/>
            <w:left w:val="none" w:sz="0" w:space="0" w:color="auto"/>
            <w:bottom w:val="none" w:sz="0" w:space="0" w:color="auto"/>
            <w:right w:val="none" w:sz="0" w:space="0" w:color="auto"/>
          </w:divBdr>
          <w:divsChild>
            <w:div w:id="978998075">
              <w:marLeft w:val="0"/>
              <w:marRight w:val="0"/>
              <w:marTop w:val="0"/>
              <w:marBottom w:val="0"/>
              <w:divBdr>
                <w:top w:val="none" w:sz="0" w:space="0" w:color="auto"/>
                <w:left w:val="none" w:sz="0" w:space="0" w:color="auto"/>
                <w:bottom w:val="none" w:sz="0" w:space="0" w:color="auto"/>
                <w:right w:val="none" w:sz="0" w:space="0" w:color="auto"/>
              </w:divBdr>
            </w:div>
          </w:divsChild>
        </w:div>
        <w:div w:id="553737177">
          <w:marLeft w:val="0"/>
          <w:marRight w:val="0"/>
          <w:marTop w:val="0"/>
          <w:marBottom w:val="0"/>
          <w:divBdr>
            <w:top w:val="none" w:sz="0" w:space="0" w:color="auto"/>
            <w:left w:val="none" w:sz="0" w:space="0" w:color="auto"/>
            <w:bottom w:val="none" w:sz="0" w:space="0" w:color="auto"/>
            <w:right w:val="none" w:sz="0" w:space="0" w:color="auto"/>
          </w:divBdr>
          <w:divsChild>
            <w:div w:id="249238623">
              <w:marLeft w:val="0"/>
              <w:marRight w:val="0"/>
              <w:marTop w:val="0"/>
              <w:marBottom w:val="0"/>
              <w:divBdr>
                <w:top w:val="none" w:sz="0" w:space="0" w:color="auto"/>
                <w:left w:val="none" w:sz="0" w:space="0" w:color="auto"/>
                <w:bottom w:val="none" w:sz="0" w:space="0" w:color="auto"/>
                <w:right w:val="none" w:sz="0" w:space="0" w:color="auto"/>
              </w:divBdr>
            </w:div>
          </w:divsChild>
        </w:div>
        <w:div w:id="854807748">
          <w:marLeft w:val="0"/>
          <w:marRight w:val="0"/>
          <w:marTop w:val="0"/>
          <w:marBottom w:val="0"/>
          <w:divBdr>
            <w:top w:val="none" w:sz="0" w:space="0" w:color="auto"/>
            <w:left w:val="none" w:sz="0" w:space="0" w:color="auto"/>
            <w:bottom w:val="none" w:sz="0" w:space="0" w:color="auto"/>
            <w:right w:val="none" w:sz="0" w:space="0" w:color="auto"/>
          </w:divBdr>
          <w:divsChild>
            <w:div w:id="68964292">
              <w:marLeft w:val="0"/>
              <w:marRight w:val="0"/>
              <w:marTop w:val="0"/>
              <w:marBottom w:val="0"/>
              <w:divBdr>
                <w:top w:val="none" w:sz="0" w:space="0" w:color="auto"/>
                <w:left w:val="none" w:sz="0" w:space="0" w:color="auto"/>
                <w:bottom w:val="none" w:sz="0" w:space="0" w:color="auto"/>
                <w:right w:val="none" w:sz="0" w:space="0" w:color="auto"/>
              </w:divBdr>
            </w:div>
          </w:divsChild>
        </w:div>
        <w:div w:id="881403994">
          <w:marLeft w:val="0"/>
          <w:marRight w:val="0"/>
          <w:marTop w:val="0"/>
          <w:marBottom w:val="0"/>
          <w:divBdr>
            <w:top w:val="none" w:sz="0" w:space="0" w:color="auto"/>
            <w:left w:val="none" w:sz="0" w:space="0" w:color="auto"/>
            <w:bottom w:val="none" w:sz="0" w:space="0" w:color="auto"/>
            <w:right w:val="none" w:sz="0" w:space="0" w:color="auto"/>
          </w:divBdr>
          <w:divsChild>
            <w:div w:id="326135800">
              <w:marLeft w:val="0"/>
              <w:marRight w:val="0"/>
              <w:marTop w:val="0"/>
              <w:marBottom w:val="0"/>
              <w:divBdr>
                <w:top w:val="none" w:sz="0" w:space="0" w:color="auto"/>
                <w:left w:val="none" w:sz="0" w:space="0" w:color="auto"/>
                <w:bottom w:val="none" w:sz="0" w:space="0" w:color="auto"/>
                <w:right w:val="none" w:sz="0" w:space="0" w:color="auto"/>
              </w:divBdr>
            </w:div>
          </w:divsChild>
        </w:div>
        <w:div w:id="1499928906">
          <w:marLeft w:val="0"/>
          <w:marRight w:val="0"/>
          <w:marTop w:val="0"/>
          <w:marBottom w:val="0"/>
          <w:divBdr>
            <w:top w:val="none" w:sz="0" w:space="0" w:color="auto"/>
            <w:left w:val="none" w:sz="0" w:space="0" w:color="auto"/>
            <w:bottom w:val="none" w:sz="0" w:space="0" w:color="auto"/>
            <w:right w:val="none" w:sz="0" w:space="0" w:color="auto"/>
          </w:divBdr>
          <w:divsChild>
            <w:div w:id="1421028377">
              <w:marLeft w:val="0"/>
              <w:marRight w:val="0"/>
              <w:marTop w:val="0"/>
              <w:marBottom w:val="0"/>
              <w:divBdr>
                <w:top w:val="none" w:sz="0" w:space="0" w:color="auto"/>
                <w:left w:val="none" w:sz="0" w:space="0" w:color="auto"/>
                <w:bottom w:val="none" w:sz="0" w:space="0" w:color="auto"/>
                <w:right w:val="none" w:sz="0" w:space="0" w:color="auto"/>
              </w:divBdr>
            </w:div>
          </w:divsChild>
        </w:div>
        <w:div w:id="1586572470">
          <w:marLeft w:val="0"/>
          <w:marRight w:val="0"/>
          <w:marTop w:val="0"/>
          <w:marBottom w:val="0"/>
          <w:divBdr>
            <w:top w:val="none" w:sz="0" w:space="0" w:color="auto"/>
            <w:left w:val="none" w:sz="0" w:space="0" w:color="auto"/>
            <w:bottom w:val="none" w:sz="0" w:space="0" w:color="auto"/>
            <w:right w:val="none" w:sz="0" w:space="0" w:color="auto"/>
          </w:divBdr>
          <w:divsChild>
            <w:div w:id="2048293058">
              <w:marLeft w:val="0"/>
              <w:marRight w:val="0"/>
              <w:marTop w:val="0"/>
              <w:marBottom w:val="0"/>
              <w:divBdr>
                <w:top w:val="none" w:sz="0" w:space="0" w:color="auto"/>
                <w:left w:val="none" w:sz="0" w:space="0" w:color="auto"/>
                <w:bottom w:val="none" w:sz="0" w:space="0" w:color="auto"/>
                <w:right w:val="none" w:sz="0" w:space="0" w:color="auto"/>
              </w:divBdr>
            </w:div>
          </w:divsChild>
        </w:div>
        <w:div w:id="1821312025">
          <w:marLeft w:val="0"/>
          <w:marRight w:val="0"/>
          <w:marTop w:val="0"/>
          <w:marBottom w:val="0"/>
          <w:divBdr>
            <w:top w:val="none" w:sz="0" w:space="0" w:color="auto"/>
            <w:left w:val="none" w:sz="0" w:space="0" w:color="auto"/>
            <w:bottom w:val="none" w:sz="0" w:space="0" w:color="auto"/>
            <w:right w:val="none" w:sz="0" w:space="0" w:color="auto"/>
          </w:divBdr>
          <w:divsChild>
            <w:div w:id="658655720">
              <w:marLeft w:val="0"/>
              <w:marRight w:val="0"/>
              <w:marTop w:val="0"/>
              <w:marBottom w:val="0"/>
              <w:divBdr>
                <w:top w:val="none" w:sz="0" w:space="0" w:color="auto"/>
                <w:left w:val="none" w:sz="0" w:space="0" w:color="auto"/>
                <w:bottom w:val="none" w:sz="0" w:space="0" w:color="auto"/>
                <w:right w:val="none" w:sz="0" w:space="0" w:color="auto"/>
              </w:divBdr>
            </w:div>
          </w:divsChild>
        </w:div>
        <w:div w:id="2119636895">
          <w:marLeft w:val="0"/>
          <w:marRight w:val="0"/>
          <w:marTop w:val="0"/>
          <w:marBottom w:val="0"/>
          <w:divBdr>
            <w:top w:val="none" w:sz="0" w:space="0" w:color="auto"/>
            <w:left w:val="none" w:sz="0" w:space="0" w:color="auto"/>
            <w:bottom w:val="none" w:sz="0" w:space="0" w:color="auto"/>
            <w:right w:val="none" w:sz="0" w:space="0" w:color="auto"/>
          </w:divBdr>
          <w:divsChild>
            <w:div w:id="2492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6163">
      <w:bodyDiv w:val="1"/>
      <w:marLeft w:val="0"/>
      <w:marRight w:val="0"/>
      <w:marTop w:val="0"/>
      <w:marBottom w:val="0"/>
      <w:divBdr>
        <w:top w:val="none" w:sz="0" w:space="0" w:color="auto"/>
        <w:left w:val="none" w:sz="0" w:space="0" w:color="auto"/>
        <w:bottom w:val="none" w:sz="0" w:space="0" w:color="auto"/>
        <w:right w:val="none" w:sz="0" w:space="0" w:color="auto"/>
      </w:divBdr>
      <w:divsChild>
        <w:div w:id="679696272">
          <w:marLeft w:val="0"/>
          <w:marRight w:val="0"/>
          <w:marTop w:val="0"/>
          <w:marBottom w:val="0"/>
          <w:divBdr>
            <w:top w:val="none" w:sz="0" w:space="0" w:color="auto"/>
            <w:left w:val="none" w:sz="0" w:space="0" w:color="auto"/>
            <w:bottom w:val="none" w:sz="0" w:space="0" w:color="auto"/>
            <w:right w:val="none" w:sz="0" w:space="0" w:color="auto"/>
          </w:divBdr>
        </w:div>
        <w:div w:id="998577485">
          <w:marLeft w:val="0"/>
          <w:marRight w:val="0"/>
          <w:marTop w:val="0"/>
          <w:marBottom w:val="0"/>
          <w:divBdr>
            <w:top w:val="none" w:sz="0" w:space="0" w:color="auto"/>
            <w:left w:val="none" w:sz="0" w:space="0" w:color="auto"/>
            <w:bottom w:val="none" w:sz="0" w:space="0" w:color="auto"/>
            <w:right w:val="none" w:sz="0" w:space="0" w:color="auto"/>
          </w:divBdr>
          <w:divsChild>
            <w:div w:id="364335918">
              <w:marLeft w:val="0"/>
              <w:marRight w:val="0"/>
              <w:marTop w:val="0"/>
              <w:marBottom w:val="0"/>
              <w:divBdr>
                <w:top w:val="none" w:sz="0" w:space="0" w:color="auto"/>
                <w:left w:val="none" w:sz="0" w:space="0" w:color="auto"/>
                <w:bottom w:val="none" w:sz="0" w:space="0" w:color="auto"/>
                <w:right w:val="none" w:sz="0" w:space="0" w:color="auto"/>
              </w:divBdr>
            </w:div>
            <w:div w:id="485438640">
              <w:marLeft w:val="0"/>
              <w:marRight w:val="0"/>
              <w:marTop w:val="0"/>
              <w:marBottom w:val="0"/>
              <w:divBdr>
                <w:top w:val="none" w:sz="0" w:space="0" w:color="auto"/>
                <w:left w:val="none" w:sz="0" w:space="0" w:color="auto"/>
                <w:bottom w:val="none" w:sz="0" w:space="0" w:color="auto"/>
                <w:right w:val="none" w:sz="0" w:space="0" w:color="auto"/>
              </w:divBdr>
            </w:div>
            <w:div w:id="533468897">
              <w:marLeft w:val="0"/>
              <w:marRight w:val="0"/>
              <w:marTop w:val="0"/>
              <w:marBottom w:val="0"/>
              <w:divBdr>
                <w:top w:val="none" w:sz="0" w:space="0" w:color="auto"/>
                <w:left w:val="none" w:sz="0" w:space="0" w:color="auto"/>
                <w:bottom w:val="none" w:sz="0" w:space="0" w:color="auto"/>
                <w:right w:val="none" w:sz="0" w:space="0" w:color="auto"/>
              </w:divBdr>
            </w:div>
            <w:div w:id="1082490528">
              <w:marLeft w:val="0"/>
              <w:marRight w:val="0"/>
              <w:marTop w:val="0"/>
              <w:marBottom w:val="0"/>
              <w:divBdr>
                <w:top w:val="none" w:sz="0" w:space="0" w:color="auto"/>
                <w:left w:val="none" w:sz="0" w:space="0" w:color="auto"/>
                <w:bottom w:val="none" w:sz="0" w:space="0" w:color="auto"/>
                <w:right w:val="none" w:sz="0" w:space="0" w:color="auto"/>
              </w:divBdr>
            </w:div>
            <w:div w:id="1682392328">
              <w:marLeft w:val="0"/>
              <w:marRight w:val="0"/>
              <w:marTop w:val="0"/>
              <w:marBottom w:val="0"/>
              <w:divBdr>
                <w:top w:val="none" w:sz="0" w:space="0" w:color="auto"/>
                <w:left w:val="none" w:sz="0" w:space="0" w:color="auto"/>
                <w:bottom w:val="none" w:sz="0" w:space="0" w:color="auto"/>
                <w:right w:val="none" w:sz="0" w:space="0" w:color="auto"/>
              </w:divBdr>
            </w:div>
            <w:div w:id="1720741252">
              <w:marLeft w:val="0"/>
              <w:marRight w:val="0"/>
              <w:marTop w:val="0"/>
              <w:marBottom w:val="0"/>
              <w:divBdr>
                <w:top w:val="none" w:sz="0" w:space="0" w:color="auto"/>
                <w:left w:val="none" w:sz="0" w:space="0" w:color="auto"/>
                <w:bottom w:val="none" w:sz="0" w:space="0" w:color="auto"/>
                <w:right w:val="none" w:sz="0" w:space="0" w:color="auto"/>
              </w:divBdr>
            </w:div>
            <w:div w:id="1822960572">
              <w:marLeft w:val="0"/>
              <w:marRight w:val="0"/>
              <w:marTop w:val="0"/>
              <w:marBottom w:val="0"/>
              <w:divBdr>
                <w:top w:val="none" w:sz="0" w:space="0" w:color="auto"/>
                <w:left w:val="none" w:sz="0" w:space="0" w:color="auto"/>
                <w:bottom w:val="none" w:sz="0" w:space="0" w:color="auto"/>
                <w:right w:val="none" w:sz="0" w:space="0" w:color="auto"/>
              </w:divBdr>
            </w:div>
          </w:divsChild>
        </w:div>
        <w:div w:id="1428501466">
          <w:marLeft w:val="0"/>
          <w:marRight w:val="0"/>
          <w:marTop w:val="0"/>
          <w:marBottom w:val="0"/>
          <w:divBdr>
            <w:top w:val="none" w:sz="0" w:space="0" w:color="auto"/>
            <w:left w:val="none" w:sz="0" w:space="0" w:color="auto"/>
            <w:bottom w:val="none" w:sz="0" w:space="0" w:color="auto"/>
            <w:right w:val="none" w:sz="0" w:space="0" w:color="auto"/>
          </w:divBdr>
        </w:div>
      </w:divsChild>
    </w:div>
    <w:div w:id="1496608490">
      <w:bodyDiv w:val="1"/>
      <w:marLeft w:val="0"/>
      <w:marRight w:val="0"/>
      <w:marTop w:val="0"/>
      <w:marBottom w:val="0"/>
      <w:divBdr>
        <w:top w:val="none" w:sz="0" w:space="0" w:color="auto"/>
        <w:left w:val="none" w:sz="0" w:space="0" w:color="auto"/>
        <w:bottom w:val="none" w:sz="0" w:space="0" w:color="auto"/>
        <w:right w:val="none" w:sz="0" w:space="0" w:color="auto"/>
      </w:divBdr>
    </w:div>
    <w:div w:id="1550458584">
      <w:bodyDiv w:val="1"/>
      <w:marLeft w:val="0"/>
      <w:marRight w:val="0"/>
      <w:marTop w:val="0"/>
      <w:marBottom w:val="0"/>
      <w:divBdr>
        <w:top w:val="none" w:sz="0" w:space="0" w:color="auto"/>
        <w:left w:val="none" w:sz="0" w:space="0" w:color="auto"/>
        <w:bottom w:val="none" w:sz="0" w:space="0" w:color="auto"/>
        <w:right w:val="none" w:sz="0" w:space="0" w:color="auto"/>
      </w:divBdr>
      <w:divsChild>
        <w:div w:id="337077938">
          <w:marLeft w:val="0"/>
          <w:marRight w:val="0"/>
          <w:marTop w:val="0"/>
          <w:marBottom w:val="0"/>
          <w:divBdr>
            <w:top w:val="none" w:sz="0" w:space="0" w:color="auto"/>
            <w:left w:val="none" w:sz="0" w:space="0" w:color="auto"/>
            <w:bottom w:val="none" w:sz="0" w:space="0" w:color="auto"/>
            <w:right w:val="none" w:sz="0" w:space="0" w:color="auto"/>
          </w:divBdr>
        </w:div>
        <w:div w:id="586495819">
          <w:marLeft w:val="0"/>
          <w:marRight w:val="0"/>
          <w:marTop w:val="0"/>
          <w:marBottom w:val="0"/>
          <w:divBdr>
            <w:top w:val="none" w:sz="0" w:space="0" w:color="auto"/>
            <w:left w:val="none" w:sz="0" w:space="0" w:color="auto"/>
            <w:bottom w:val="none" w:sz="0" w:space="0" w:color="auto"/>
            <w:right w:val="none" w:sz="0" w:space="0" w:color="auto"/>
          </w:divBdr>
        </w:div>
        <w:div w:id="604728693">
          <w:marLeft w:val="0"/>
          <w:marRight w:val="0"/>
          <w:marTop w:val="0"/>
          <w:marBottom w:val="0"/>
          <w:divBdr>
            <w:top w:val="none" w:sz="0" w:space="0" w:color="auto"/>
            <w:left w:val="none" w:sz="0" w:space="0" w:color="auto"/>
            <w:bottom w:val="none" w:sz="0" w:space="0" w:color="auto"/>
            <w:right w:val="none" w:sz="0" w:space="0" w:color="auto"/>
          </w:divBdr>
        </w:div>
        <w:div w:id="827596976">
          <w:marLeft w:val="0"/>
          <w:marRight w:val="0"/>
          <w:marTop w:val="0"/>
          <w:marBottom w:val="0"/>
          <w:divBdr>
            <w:top w:val="none" w:sz="0" w:space="0" w:color="auto"/>
            <w:left w:val="none" w:sz="0" w:space="0" w:color="auto"/>
            <w:bottom w:val="none" w:sz="0" w:space="0" w:color="auto"/>
            <w:right w:val="none" w:sz="0" w:space="0" w:color="auto"/>
          </w:divBdr>
        </w:div>
        <w:div w:id="1051272267">
          <w:marLeft w:val="0"/>
          <w:marRight w:val="0"/>
          <w:marTop w:val="0"/>
          <w:marBottom w:val="0"/>
          <w:divBdr>
            <w:top w:val="none" w:sz="0" w:space="0" w:color="auto"/>
            <w:left w:val="none" w:sz="0" w:space="0" w:color="auto"/>
            <w:bottom w:val="none" w:sz="0" w:space="0" w:color="auto"/>
            <w:right w:val="none" w:sz="0" w:space="0" w:color="auto"/>
          </w:divBdr>
        </w:div>
        <w:div w:id="1206795565">
          <w:marLeft w:val="0"/>
          <w:marRight w:val="0"/>
          <w:marTop w:val="0"/>
          <w:marBottom w:val="0"/>
          <w:divBdr>
            <w:top w:val="none" w:sz="0" w:space="0" w:color="auto"/>
            <w:left w:val="none" w:sz="0" w:space="0" w:color="auto"/>
            <w:bottom w:val="none" w:sz="0" w:space="0" w:color="auto"/>
            <w:right w:val="none" w:sz="0" w:space="0" w:color="auto"/>
          </w:divBdr>
        </w:div>
        <w:div w:id="1379545759">
          <w:marLeft w:val="0"/>
          <w:marRight w:val="0"/>
          <w:marTop w:val="0"/>
          <w:marBottom w:val="0"/>
          <w:divBdr>
            <w:top w:val="none" w:sz="0" w:space="0" w:color="auto"/>
            <w:left w:val="none" w:sz="0" w:space="0" w:color="auto"/>
            <w:bottom w:val="none" w:sz="0" w:space="0" w:color="auto"/>
            <w:right w:val="none" w:sz="0" w:space="0" w:color="auto"/>
          </w:divBdr>
        </w:div>
        <w:div w:id="1417170746">
          <w:marLeft w:val="0"/>
          <w:marRight w:val="0"/>
          <w:marTop w:val="0"/>
          <w:marBottom w:val="0"/>
          <w:divBdr>
            <w:top w:val="none" w:sz="0" w:space="0" w:color="auto"/>
            <w:left w:val="none" w:sz="0" w:space="0" w:color="auto"/>
            <w:bottom w:val="none" w:sz="0" w:space="0" w:color="auto"/>
            <w:right w:val="none" w:sz="0" w:space="0" w:color="auto"/>
          </w:divBdr>
        </w:div>
        <w:div w:id="1837187374">
          <w:marLeft w:val="0"/>
          <w:marRight w:val="0"/>
          <w:marTop w:val="0"/>
          <w:marBottom w:val="0"/>
          <w:divBdr>
            <w:top w:val="none" w:sz="0" w:space="0" w:color="auto"/>
            <w:left w:val="none" w:sz="0" w:space="0" w:color="auto"/>
            <w:bottom w:val="none" w:sz="0" w:space="0" w:color="auto"/>
            <w:right w:val="none" w:sz="0" w:space="0" w:color="auto"/>
          </w:divBdr>
        </w:div>
        <w:div w:id="1851286954">
          <w:marLeft w:val="0"/>
          <w:marRight w:val="0"/>
          <w:marTop w:val="0"/>
          <w:marBottom w:val="0"/>
          <w:divBdr>
            <w:top w:val="none" w:sz="0" w:space="0" w:color="auto"/>
            <w:left w:val="none" w:sz="0" w:space="0" w:color="auto"/>
            <w:bottom w:val="none" w:sz="0" w:space="0" w:color="auto"/>
            <w:right w:val="none" w:sz="0" w:space="0" w:color="auto"/>
          </w:divBdr>
        </w:div>
        <w:div w:id="1951469855">
          <w:marLeft w:val="0"/>
          <w:marRight w:val="0"/>
          <w:marTop w:val="0"/>
          <w:marBottom w:val="0"/>
          <w:divBdr>
            <w:top w:val="none" w:sz="0" w:space="0" w:color="auto"/>
            <w:left w:val="none" w:sz="0" w:space="0" w:color="auto"/>
            <w:bottom w:val="none" w:sz="0" w:space="0" w:color="auto"/>
            <w:right w:val="none" w:sz="0" w:space="0" w:color="auto"/>
          </w:divBdr>
        </w:div>
        <w:div w:id="2019111380">
          <w:marLeft w:val="0"/>
          <w:marRight w:val="0"/>
          <w:marTop w:val="0"/>
          <w:marBottom w:val="0"/>
          <w:divBdr>
            <w:top w:val="none" w:sz="0" w:space="0" w:color="auto"/>
            <w:left w:val="none" w:sz="0" w:space="0" w:color="auto"/>
            <w:bottom w:val="none" w:sz="0" w:space="0" w:color="auto"/>
            <w:right w:val="none" w:sz="0" w:space="0" w:color="auto"/>
          </w:divBdr>
        </w:div>
        <w:div w:id="2021615564">
          <w:marLeft w:val="0"/>
          <w:marRight w:val="0"/>
          <w:marTop w:val="0"/>
          <w:marBottom w:val="0"/>
          <w:divBdr>
            <w:top w:val="none" w:sz="0" w:space="0" w:color="auto"/>
            <w:left w:val="none" w:sz="0" w:space="0" w:color="auto"/>
            <w:bottom w:val="none" w:sz="0" w:space="0" w:color="auto"/>
            <w:right w:val="none" w:sz="0" w:space="0" w:color="auto"/>
          </w:divBdr>
        </w:div>
      </w:divsChild>
    </w:div>
    <w:div w:id="1563760165">
      <w:bodyDiv w:val="1"/>
      <w:marLeft w:val="0"/>
      <w:marRight w:val="0"/>
      <w:marTop w:val="0"/>
      <w:marBottom w:val="0"/>
      <w:divBdr>
        <w:top w:val="none" w:sz="0" w:space="0" w:color="auto"/>
        <w:left w:val="none" w:sz="0" w:space="0" w:color="auto"/>
        <w:bottom w:val="none" w:sz="0" w:space="0" w:color="auto"/>
        <w:right w:val="none" w:sz="0" w:space="0" w:color="auto"/>
      </w:divBdr>
    </w:div>
    <w:div w:id="1605503461">
      <w:bodyDiv w:val="1"/>
      <w:marLeft w:val="0"/>
      <w:marRight w:val="0"/>
      <w:marTop w:val="0"/>
      <w:marBottom w:val="0"/>
      <w:divBdr>
        <w:top w:val="none" w:sz="0" w:space="0" w:color="auto"/>
        <w:left w:val="none" w:sz="0" w:space="0" w:color="auto"/>
        <w:bottom w:val="none" w:sz="0" w:space="0" w:color="auto"/>
        <w:right w:val="none" w:sz="0" w:space="0" w:color="auto"/>
      </w:divBdr>
    </w:div>
    <w:div w:id="1636374089">
      <w:bodyDiv w:val="1"/>
      <w:marLeft w:val="0"/>
      <w:marRight w:val="0"/>
      <w:marTop w:val="0"/>
      <w:marBottom w:val="0"/>
      <w:divBdr>
        <w:top w:val="none" w:sz="0" w:space="0" w:color="auto"/>
        <w:left w:val="none" w:sz="0" w:space="0" w:color="auto"/>
        <w:bottom w:val="none" w:sz="0" w:space="0" w:color="auto"/>
        <w:right w:val="none" w:sz="0" w:space="0" w:color="auto"/>
      </w:divBdr>
    </w:div>
    <w:div w:id="1902208932">
      <w:bodyDiv w:val="1"/>
      <w:marLeft w:val="0"/>
      <w:marRight w:val="0"/>
      <w:marTop w:val="0"/>
      <w:marBottom w:val="0"/>
      <w:divBdr>
        <w:top w:val="none" w:sz="0" w:space="0" w:color="auto"/>
        <w:left w:val="none" w:sz="0" w:space="0" w:color="auto"/>
        <w:bottom w:val="none" w:sz="0" w:space="0" w:color="auto"/>
        <w:right w:val="none" w:sz="0" w:space="0" w:color="auto"/>
      </w:divBdr>
    </w:div>
    <w:div w:id="192684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0.png"/><Relationship Id="rId18" Type="http://schemas.openxmlformats.org/officeDocument/2006/relationships/hyperlink" Target="http://www.veb.be"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efficientie@veb.be" TargetMode="External"/><Relationship Id="rId2" Type="http://schemas.openxmlformats.org/officeDocument/2006/relationships/customXml" Target="../customXml/item2.xml"/><Relationship Id="rId16" Type="http://schemas.openxmlformats.org/officeDocument/2006/relationships/hyperlink" Target="http://www.veb.be"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efficientie@veb.be"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jerome@airscan.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http://www.airscan.org" TargetMode="External"/><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Hanli\Downloads\Template%20Airscan%20-Long%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e68a0ff-2771-4acb-9895-4756c7342eb3" xsi:nil="true"/>
    <lcf76f155ced4ddcb4097134ff3c332f xmlns="43a740d2-1449-4514-8e40-18181208ec52">
      <Terms xmlns="http://schemas.microsoft.com/office/infopath/2007/PartnerControls"/>
    </lcf76f155ced4ddcb4097134ff3c332f>
    <_Flow_SignoffStatus xmlns="43a740d2-1449-4514-8e40-18181208ec52" xsi:nil="true"/>
    <SharedWithUsers xmlns="ae68a0ff-2771-4acb-9895-4756c7342eb3">
      <UserInfo>
        <DisplayName>Adyl Anvarov</DisplayName>
        <AccountId>10</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450B13A73BC204B9CA3AD3F036FFC99" ma:contentTypeVersion="16" ma:contentTypeDescription="Create a new document." ma:contentTypeScope="" ma:versionID="f7aa7d66a7b5896a6fe3298b7ea297e9">
  <xsd:schema xmlns:xsd="http://www.w3.org/2001/XMLSchema" xmlns:xs="http://www.w3.org/2001/XMLSchema" xmlns:p="http://schemas.microsoft.com/office/2006/metadata/properties" xmlns:ns2="43a740d2-1449-4514-8e40-18181208ec52" xmlns:ns3="ae68a0ff-2771-4acb-9895-4756c7342eb3" targetNamespace="http://schemas.microsoft.com/office/2006/metadata/properties" ma:root="true" ma:fieldsID="f5c387a0390052c60a96108630e94a36" ns2:_="" ns3:_="">
    <xsd:import namespace="43a740d2-1449-4514-8e40-18181208ec52"/>
    <xsd:import namespace="ae68a0ff-2771-4acb-9895-4756c7342eb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_Flow_SignoffStatu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a740d2-1449-4514-8e40-18181208e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89dcfd2-d001-46ca-8d6a-13eb642e5a9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68a0ff-2771-4acb-9895-4756c7342eb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8c537f2-5fa6-4c3b-a763-e4617e747ef7}" ma:internalName="TaxCatchAll" ma:showField="CatchAllData" ma:web="ae68a0ff-2771-4acb-9895-4756c7342eb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E3A14E-A4B0-485E-A4BC-5CB08D665788}">
  <ds:schemaRefs>
    <ds:schemaRef ds:uri="http://schemas.openxmlformats.org/officeDocument/2006/bibliography"/>
  </ds:schemaRefs>
</ds:datastoreItem>
</file>

<file path=customXml/itemProps2.xml><?xml version="1.0" encoding="utf-8"?>
<ds:datastoreItem xmlns:ds="http://schemas.openxmlformats.org/officeDocument/2006/customXml" ds:itemID="{8B36B7DB-F2E0-4380-A91E-227C8A4E3774}">
  <ds:schemaRefs>
    <ds:schemaRef ds:uri="http://schemas.microsoft.com/sharepoint/v3/contenttype/forms"/>
  </ds:schemaRefs>
</ds:datastoreItem>
</file>

<file path=customXml/itemProps3.xml><?xml version="1.0" encoding="utf-8"?>
<ds:datastoreItem xmlns:ds="http://schemas.openxmlformats.org/officeDocument/2006/customXml" ds:itemID="{76D4A41E-383C-48CC-BF8B-C7DD81F5BE84}">
  <ds:schemaRefs>
    <ds:schemaRef ds:uri="http://schemas.microsoft.com/office/2006/metadata/properties"/>
    <ds:schemaRef ds:uri="http://schemas.microsoft.com/office/infopath/2007/PartnerControls"/>
    <ds:schemaRef ds:uri="ae68a0ff-2771-4acb-9895-4756c7342eb3"/>
    <ds:schemaRef ds:uri="43a740d2-1449-4514-8e40-18181208ec52"/>
  </ds:schemaRefs>
</ds:datastoreItem>
</file>

<file path=customXml/itemProps4.xml><?xml version="1.0" encoding="utf-8"?>
<ds:datastoreItem xmlns:ds="http://schemas.openxmlformats.org/officeDocument/2006/customXml" ds:itemID="{2729C96D-5C04-4462-A976-32E8C609AB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a740d2-1449-4514-8e40-18181208ec52"/>
    <ds:schemaRef ds:uri="ae68a0ff-2771-4acb-9895-4756c7342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 Airscan -Long (1)</Template>
  <TotalTime>1734</TotalTime>
  <Pages>17</Pages>
  <Words>1297</Words>
  <Characters>7395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Hanli</dc:creator>
  <cp:keywords/>
  <dc:description/>
  <cp:lastModifiedBy>Loic Gonzalez</cp:lastModifiedBy>
  <cp:revision>688</cp:revision>
  <cp:lastPrinted>2025-05-13T11:02:00Z</cp:lastPrinted>
  <dcterms:created xsi:type="dcterms:W3CDTF">2023-11-07T18:50:00Z</dcterms:created>
  <dcterms:modified xsi:type="dcterms:W3CDTF">2025-12-12T16:06:00Z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0x010100B450B13A73BC204B9CA3AD3F036FFC99</vt:lpwstr>
  </property>
  <property fmtid="{D5CDD505-2E9C-101B-9397-08002B2CF9AE}" pid="3" name="Order">
    <vt:r8>7400</vt:r8>
  </property>
  <property fmtid="{D5CDD505-2E9C-101B-9397-08002B2CF9AE}" pid="4" name="MediaServiceImageTags">
    <vt:lpwstr/>
  </property>
</Properties>
</file>