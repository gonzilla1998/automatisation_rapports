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3" name="Picture 1480282160" descr="A blue and green logo&#10;&#10;Description automatically generated"/>
                                  <wp:cNvGraphicFramePr>
                                    <a:graphicFrameLocks noChangeAspect="1"/>
                                  </wp:cNvGraphicFramePr>
                                  <a:graphic>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4"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100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1006"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 xml:space="preserve">Zaventem</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3D40DD78"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3EF482F9"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 xml:space="preserve">Zaventem</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1956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 xml:space="preserve">3</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 xml:space="preserve">D</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77777777" w:rsidR="00830B0C" w:rsidRPr="005876FD" w:rsidRDefault="00830B0C" w:rsidP="00830B0C">
      <w:pPr>
        <w:pStyle w:val="ListParagraph"/>
        <w:numPr>
          <w:ilvl w:val="0"/>
          <w:numId w:val="6"/>
        </w:numPr>
        <w:rPr>
          <w:lang w:val="nl-NL"/>
        </w:rPr>
      </w:pPr>
      <w:bookmarkStart w:id="7" w:name="_Hlk213858536"/>
      <w:proofErr w:type="gramStart"/>
      <w:r>
        <w:rPr>
          <w:lang w:val="nl-NL"/>
        </w:rPr>
        <w:t xml:space="preserve"/>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116218A6" w14:textId="77777777"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7B584E2D" w14:textId="3744F34E"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05BC0532" w14:textId="6B36CABB"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xml:space="preserve"/>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77777777" w:rsidR="00A62F67" w:rsidRPr="00E15A44" w:rsidRDefault="00A62F67" w:rsidP="00C927DD">
      <w:pPr>
        <w:rPr>
          <w:rStyle w:val="normaltextrun"/>
          <w:rFonts w:cs="Calibri"/>
          <w:i/>
          <w:iCs/>
          <w:color w:val="44546A"/>
          <w:sz w:val="24"/>
          <w:szCs w:val="24"/>
          <w:shd w:val="clear" w:color="auto" w:fill="FFFFFF"/>
          <w:lang w:val="nl-NL"/>
        </w:rPr>
      </w:pP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3F3CA3C7" w14:textId="77777777" w:rsidR="0041140C" w:rsidRPr="00E15A44" w:rsidRDefault="0041140C" w:rsidP="001237EF">
      <w:pPr>
        <w:jc w:val="cente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53C5671" w:rsidR="0012676A" w:rsidRPr="00123118" w:rsidRDefault="0012676A" w:rsidP="00AE0084">
            <w:pPr>
              <w:jc w:val="left"/>
              <w:rPr>
                <w:color w:val="auto"/>
              </w:rPr>
            </w:pP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36CD04F1" w:rsidR="0012676A" w:rsidRDefault="00123118" w:rsidP="00AE0084">
            <w:pPr>
              <w:jc w:val="left"/>
              <w:rPr>
                <w:color w:val="auto"/>
                <w:lang w:val="nl-NL"/>
              </w:rPr>
            </w:pPr>
            <w:r>
              <w:rPr>
                <w:color w:val="auto"/>
                <w:lang w:val="nl-NL"/>
              </w:rPr>
              <w:t xml:space="preserve">D</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4EB9F85" w:rsidR="0012676A" w:rsidRDefault="0012676A" w:rsidP="227E340C">
            <w:pPr>
              <w:jc w:val="left"/>
              <w:rPr>
                <w:color w:val="auto"/>
                <w:highlight w:val="yellow"/>
                <w:lang w:val="nl-NL"/>
              </w:rPr>
            </w:pPr>
          </w:p>
        </w:tc>
      </w:tr>
      <w:tr w:rsidR="0012676A" w:rsidRPr="001A5DF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2E537E32" w:rsidR="0012676A" w:rsidRPr="00355A4E" w:rsidRDefault="0012676A" w:rsidP="227E340C">
            <w:pPr>
              <w:spacing w:line="259" w:lineRule="auto"/>
              <w:jc w:val="left"/>
              <w:rPr>
                <w:lang w:val="nl-NL"/>
              </w:rPr>
            </w:pP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2F02D06A"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005903FA" w:rsidRPr="005903FA">
              <w:rPr>
                <w:b/>
                <w:bCs/>
                <w:color w:val="auto"/>
                <w:highlight w:val="yellow"/>
                <w:lang w:val="nl-NL"/>
              </w:rPr>
              <w:t xml:space="preserve"/>
            </w:r>
          </w:p>
        </w:tc>
        <w:tc>
          <w:tcPr>
            <w:tcW w:w="5129" w:type="dxa"/>
            <w:vAlign w:val="center"/>
          </w:tcPr>
          <w:p w14:paraId="5E19EDB2" w14:textId="541D0593" w:rsidR="008B57E1" w:rsidRPr="00206FF5" w:rsidRDefault="008B57E1" w:rsidP="008B57E1">
            <w:pPr>
              <w:jc w:val="left"/>
              <w:rPr>
                <w:color w:val="auto"/>
                <w:lang w:val="nl-NL"/>
              </w:rPr>
            </w:pP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786BC831" w:rsidR="008B57E1" w:rsidRPr="00206FF5" w:rsidRDefault="008B57E1" w:rsidP="008B57E1">
            <w:pPr>
              <w:spacing w:line="259" w:lineRule="auto"/>
              <w:jc w:val="left"/>
              <w:rPr>
                <w:color w:val="auto"/>
              </w:rPr>
            </w:pP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59EC004D" w:rsidR="008B57E1" w:rsidRPr="00206FF5" w:rsidRDefault="008B57E1" w:rsidP="008B57E1">
            <w:pPr>
              <w:spacing w:line="259" w:lineRule="auto"/>
              <w:jc w:val="left"/>
              <w:rPr>
                <w:color w:val="auto"/>
              </w:rPr>
            </w:pP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4DD47798" w:rsidR="008B57E1" w:rsidRPr="00206FF5" w:rsidRDefault="008B57E1" w:rsidP="008B57E1">
            <w:pPr>
              <w:jc w:val="left"/>
              <w:rPr>
                <w:color w:val="auto"/>
                <w:lang w:val="nl-NL"/>
              </w:rPr>
            </w:pP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619C9EB3" w14:textId="6AFCD217" w:rsidR="008B57E1" w:rsidRPr="00206FF5" w:rsidRDefault="008B57E1" w:rsidP="008B57E1">
            <w:pPr>
              <w:jc w:val="left"/>
              <w:rPr>
                <w:color w:val="auto"/>
                <w:lang w:val="nl-NL"/>
              </w:rPr>
            </w:pP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 xml:space="preserve">D</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1A5DF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 xml:space="preserve">D</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1A5DF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 xml:space="preserve">D</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1A5DF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 xml:space="preserve">D</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1A5DF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1009"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FFFA3" w14:textId="77777777" w:rsidR="00B60BAB" w:rsidRDefault="00B60BAB" w:rsidP="009270A7">
      <w:r>
        <w:separator/>
      </w:r>
    </w:p>
  </w:endnote>
  <w:endnote w:type="continuationSeparator" w:id="0">
    <w:p w14:paraId="5E216C3D" w14:textId="77777777" w:rsidR="00B60BAB" w:rsidRDefault="00B60BAB" w:rsidP="009270A7">
      <w:r>
        <w:continuationSeparator/>
      </w:r>
    </w:p>
  </w:endnote>
  <w:endnote w:type="continuationNotice" w:id="1">
    <w:p w14:paraId="61F3BE6D" w14:textId="77777777" w:rsidR="00B60BAB" w:rsidRDefault="00B60B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C0C5D" w14:textId="77777777" w:rsidR="00B60BAB" w:rsidRDefault="00B60BAB" w:rsidP="009270A7">
      <w:r>
        <w:separator/>
      </w:r>
    </w:p>
  </w:footnote>
  <w:footnote w:type="continuationSeparator" w:id="0">
    <w:p w14:paraId="0255E29F" w14:textId="77777777" w:rsidR="00B60BAB" w:rsidRDefault="00B60BAB" w:rsidP="009270A7">
      <w:r>
        <w:continuationSeparator/>
      </w:r>
    </w:p>
  </w:footnote>
  <w:footnote w:type="continuationNotice" w:id="1">
    <w:p w14:paraId="3DA7DE9A" w14:textId="77777777" w:rsidR="00B60BAB" w:rsidRDefault="00B60B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47F87"/>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3FA"/>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0BAB"/>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1664</TotalTime>
  <Pages>17</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672</cp:revision>
  <cp:lastPrinted>2025-05-13T11:02:00Z</cp:lastPrinted>
  <dcterms:created xsi:type="dcterms:W3CDTF">2023-11-07T18:50:00Z</dcterms:created>
  <dcterms:modified xsi:type="dcterms:W3CDTF">2025-11-14T07:59:00Z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